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8C" w:rsidRPr="00951C01" w:rsidRDefault="00C247F5" w:rsidP="00D05DAF">
      <w:pPr>
        <w:pStyle w:val="Ttulo"/>
        <w:jc w:val="both"/>
        <w:rPr>
          <w:lang w:val="es-ES"/>
        </w:rPr>
      </w:pPr>
      <w:bookmarkStart w:id="0" w:name="_GoBack"/>
      <w:bookmarkEnd w:id="0"/>
      <w:r w:rsidRPr="00951C01">
        <w:t>RQECUG4XvY</w:t>
      </w:r>
      <w:r w:rsidR="000F148C" w:rsidRPr="00951C01">
        <w:rPr>
          <w:lang w:val="es-ES"/>
        </w:rPr>
        <w:t>-</w:t>
      </w:r>
      <w:r w:rsidRPr="00951C01">
        <w:t>AEASOnline</w:t>
      </w:r>
    </w:p>
    <w:p w:rsidR="000F148C" w:rsidRPr="00885DFD" w:rsidRDefault="00B85EFC" w:rsidP="00D05DAF">
      <w:pPr>
        <w:pStyle w:val="Ttulo"/>
        <w:jc w:val="both"/>
        <w:rPr>
          <w:sz w:val="30"/>
          <w:szCs w:val="30"/>
          <w:lang w:val="es-ES"/>
        </w:rPr>
      </w:pPr>
      <w:r w:rsidRPr="00885DFD">
        <w:rPr>
          <w:sz w:val="30"/>
          <w:szCs w:val="30"/>
        </w:rPr>
        <w:fldChar w:fldCharType="begin"/>
      </w:r>
      <w:r w:rsidRPr="00885DFD">
        <w:rPr>
          <w:sz w:val="30"/>
          <w:szCs w:val="30"/>
        </w:rPr>
        <w:instrText xml:space="preserve"> TITLE  \* MERGEFORMAT </w:instrText>
      </w:r>
      <w:r w:rsidRPr="00885DFD">
        <w:rPr>
          <w:sz w:val="30"/>
          <w:szCs w:val="30"/>
        </w:rPr>
        <w:fldChar w:fldCharType="separate"/>
      </w:r>
      <w:r w:rsidR="000F148C" w:rsidRPr="00885DFD">
        <w:rPr>
          <w:sz w:val="30"/>
          <w:szCs w:val="30"/>
          <w:lang w:val="es-ES"/>
        </w:rPr>
        <w:t>Especificación del Caso de Uso</w:t>
      </w:r>
      <w:r w:rsidRPr="00885DFD">
        <w:rPr>
          <w:sz w:val="30"/>
          <w:szCs w:val="30"/>
          <w:lang w:val="es-ES"/>
        </w:rPr>
        <w:fldChar w:fldCharType="end"/>
      </w:r>
      <w:r w:rsidR="00C247F5" w:rsidRPr="00885DFD">
        <w:rPr>
          <w:sz w:val="30"/>
          <w:szCs w:val="30"/>
          <w:lang w:val="es-ES"/>
        </w:rPr>
        <w:t>-Inscripción en Curso</w:t>
      </w:r>
    </w:p>
    <w:p w:rsidR="000F148C" w:rsidRPr="00951C01" w:rsidRDefault="000F148C" w:rsidP="00D05DAF">
      <w:pPr>
        <w:pStyle w:val="Ttulo"/>
        <w:jc w:val="both"/>
        <w:rPr>
          <w:lang w:val="es-ES"/>
        </w:rPr>
      </w:pPr>
    </w:p>
    <w:p w:rsidR="000F148C" w:rsidRPr="00951C01" w:rsidRDefault="000F148C" w:rsidP="00D05DAF">
      <w:pPr>
        <w:pStyle w:val="Ttulo"/>
        <w:jc w:val="both"/>
        <w:rPr>
          <w:sz w:val="28"/>
          <w:lang w:val="es-ES"/>
        </w:rPr>
      </w:pPr>
      <w:r w:rsidRPr="00951C01">
        <w:rPr>
          <w:sz w:val="28"/>
          <w:lang w:val="es-ES"/>
        </w:rPr>
        <w:t xml:space="preserve">Versión </w:t>
      </w:r>
      <w:r w:rsidR="00C247F5" w:rsidRPr="00951C01">
        <w:rPr>
          <w:sz w:val="28"/>
          <w:lang w:val="es-ES"/>
        </w:rPr>
        <w:t>1</w:t>
      </w:r>
      <w:r w:rsidRPr="00951C01">
        <w:rPr>
          <w:sz w:val="28"/>
          <w:lang w:val="es-ES"/>
        </w:rPr>
        <w:t>.</w:t>
      </w:r>
      <w:r w:rsidR="00C247F5" w:rsidRPr="00951C01">
        <w:rPr>
          <w:sz w:val="28"/>
          <w:lang w:val="es-ES"/>
        </w:rPr>
        <w:t>0</w:t>
      </w:r>
    </w:p>
    <w:p w:rsidR="006F73FF" w:rsidRPr="00951C01" w:rsidRDefault="006F73FF" w:rsidP="00D05DAF">
      <w:pPr>
        <w:pStyle w:val="Ttulo"/>
        <w:jc w:val="both"/>
        <w:rPr>
          <w:sz w:val="28"/>
          <w:lang w:val="es-ES"/>
        </w:rPr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E04359" w:rsidP="00D05DAF">
      <w:pPr>
        <w:jc w:val="both"/>
      </w:pPr>
      <w:r w:rsidRPr="00951C01">
        <w:t>Trujillo,</w:t>
      </w:r>
      <w:r w:rsidR="00CD3CA0" w:rsidRPr="00951C01">
        <w:t xml:space="preserve"> 20</w:t>
      </w:r>
      <w:r w:rsidR="00D43FE1" w:rsidRPr="00951C01">
        <w:t>10</w:t>
      </w:r>
    </w:p>
    <w:p w:rsidR="006F73FF" w:rsidRPr="00951C01" w:rsidRDefault="006F73FF" w:rsidP="00D05DAF">
      <w:pPr>
        <w:jc w:val="both"/>
      </w:pPr>
    </w:p>
    <w:p w:rsidR="006F73FF" w:rsidRPr="00951C01" w:rsidRDefault="006F73FF" w:rsidP="00D05DAF">
      <w:pPr>
        <w:jc w:val="both"/>
        <w:sectPr w:rsidR="006F73FF" w:rsidRPr="00951C01" w:rsidSect="00B259C4">
          <w:headerReference w:type="default" r:id="rId9"/>
          <w:footerReference w:type="even" r:id="rId10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:rsidR="00730D8B" w:rsidRPr="00951C01" w:rsidRDefault="00730D8B" w:rsidP="00D05DAF">
          <w:pPr>
            <w:pStyle w:val="TtulodeTDC"/>
            <w:jc w:val="both"/>
            <w:rPr>
              <w:color w:val="auto"/>
            </w:rPr>
          </w:pPr>
          <w:r w:rsidRPr="00951C01">
            <w:rPr>
              <w:color w:val="auto"/>
            </w:rPr>
            <w:t>Contenido</w:t>
          </w:r>
        </w:p>
        <w:p w:rsidR="00FB06AA" w:rsidRPr="00951C01" w:rsidRDefault="00730D8B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 w:rsidRPr="00951C01">
            <w:rPr>
              <w:lang w:val="es-ES"/>
            </w:rPr>
            <w:fldChar w:fldCharType="begin"/>
          </w:r>
          <w:r w:rsidRPr="00951C01">
            <w:rPr>
              <w:lang w:val="es-ES"/>
            </w:rPr>
            <w:instrText xml:space="preserve"> TOC \o "1-3" \h \z \u </w:instrText>
          </w:r>
          <w:r w:rsidRPr="00951C01">
            <w:rPr>
              <w:lang w:val="es-ES"/>
            </w:rPr>
            <w:fldChar w:fldCharType="separate"/>
          </w:r>
          <w:hyperlink w:anchor="_Toc302769577" w:history="1">
            <w:r w:rsidR="00FB06AA" w:rsidRPr="00951C01">
              <w:rPr>
                <w:rStyle w:val="Hipervnculo"/>
                <w:noProof/>
                <w:color w:val="auto"/>
              </w:rPr>
              <w:t>1.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Descripción Breve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_Toc302769577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78" w:history="1">
            <w:r w:rsidR="00FB06AA" w:rsidRPr="00951C01">
              <w:rPr>
                <w:rStyle w:val="Hipervnculo"/>
                <w:noProof/>
                <w:color w:val="auto"/>
              </w:rPr>
              <w:t>2.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Flujo Básico de Eventos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_Toc302769578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79" w:history="1">
            <w:r w:rsidR="00FB06AA" w:rsidRPr="00951C01">
              <w:rPr>
                <w:rStyle w:val="Hipervnculo"/>
                <w:noProof/>
                <w:color w:val="auto"/>
              </w:rPr>
              <w:t>3.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Flujos Alternativos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_Toc302769579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80" w:history="1">
            <w:r w:rsidR="00FB06AA" w:rsidRPr="00951C01">
              <w:rPr>
                <w:rStyle w:val="Hipervnculo"/>
                <w:noProof/>
                <w:color w:val="auto"/>
              </w:rPr>
              <w:t>3.1&lt;Flujo Alternativo 1 &gt;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_Toc302769580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1" w:history="1">
            <w:r w:rsidR="00FB06AA" w:rsidRPr="00951C01">
              <w:rPr>
                <w:rStyle w:val="Hipervnculo"/>
                <w:noProof/>
                <w:color w:val="auto"/>
              </w:rPr>
              <w:t>4.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Escenarios Claves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_Toc302769581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2" w:history="1">
            <w:r w:rsidR="00FB06AA" w:rsidRPr="00951C01">
              <w:rPr>
                <w:rStyle w:val="Hipervnculo"/>
                <w:noProof/>
                <w:color w:val="auto"/>
              </w:rPr>
              <w:t>5.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Precondiciones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_Toc302769582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83" w:history="1">
            <w:r w:rsidR="00FB06AA" w:rsidRPr="00951C01">
              <w:rPr>
                <w:rStyle w:val="Hipervnculo"/>
                <w:noProof/>
                <w:color w:val="auto"/>
              </w:rPr>
              <w:t>5.1&lt; Precondición 1 &gt;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_Toc302769583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4" w:history="1">
            <w:r w:rsidR="00FB06AA" w:rsidRPr="00951C01">
              <w:rPr>
                <w:rStyle w:val="Hipervnculo"/>
                <w:noProof/>
                <w:color w:val="auto"/>
              </w:rPr>
              <w:t>6.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Post-Condiciones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_Toc302769584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85" w:history="1">
            <w:r w:rsidR="00FB06AA" w:rsidRPr="00951C01">
              <w:rPr>
                <w:rStyle w:val="Hipervnculo"/>
                <w:noProof/>
                <w:color w:val="auto"/>
              </w:rPr>
              <w:t>6.1&lt; Post-condición 1 &gt;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_Toc302769585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6" w:history="1">
            <w:r w:rsidR="00FB06AA" w:rsidRPr="00951C01">
              <w:rPr>
                <w:rStyle w:val="Hipervnculo"/>
                <w:noProof/>
                <w:color w:val="auto"/>
              </w:rPr>
              <w:t>7.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Puntos de Extensión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_Toc302769586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87" w:history="1">
            <w:r w:rsidR="00FB06AA" w:rsidRPr="00951C01">
              <w:rPr>
                <w:rStyle w:val="Hipervnculo"/>
                <w:noProof/>
                <w:color w:val="auto"/>
              </w:rPr>
              <w:t>7.1&lt;Nombre del Punto de Extensión&gt;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_Toc302769587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8" w:history="1">
            <w:r w:rsidR="00FB06AA" w:rsidRPr="00951C01">
              <w:rPr>
                <w:rStyle w:val="Hipervnculo"/>
                <w:noProof/>
                <w:color w:val="auto"/>
              </w:rPr>
              <w:t>8.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Requerimientos Especiales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_Toc302769588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89" w:history="1">
            <w:r w:rsidR="00FB06AA" w:rsidRPr="00951C01">
              <w:rPr>
                <w:rStyle w:val="Hipervnculo"/>
                <w:noProof/>
                <w:color w:val="auto"/>
              </w:rPr>
              <w:t>8.1&lt; Requerimiento Especial 1&gt;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_Toc302769589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90" w:history="1">
            <w:r w:rsidR="00FB06AA" w:rsidRPr="00951C01">
              <w:rPr>
                <w:rStyle w:val="Hipervnculo"/>
                <w:noProof/>
                <w:color w:val="auto"/>
              </w:rPr>
              <w:t>9.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Grafo – Escenarios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_Toc302769590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91" w:history="1">
            <w:r w:rsidR="00FB06AA" w:rsidRPr="00951C01">
              <w:rPr>
                <w:rStyle w:val="Hipervnculo"/>
                <w:noProof/>
                <w:color w:val="auto"/>
              </w:rPr>
              <w:t>10.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Información Adicional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_Toc302769591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92" w:history="1">
            <w:r w:rsidR="00FB06AA" w:rsidRPr="00951C01">
              <w:rPr>
                <w:rStyle w:val="Hipervnculo"/>
                <w:noProof/>
                <w:color w:val="auto"/>
              </w:rPr>
              <w:t>10.1Prototipo Visual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_Toc302769592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93" w:history="1">
            <w:r w:rsidR="00FB06AA" w:rsidRPr="00951C01">
              <w:rPr>
                <w:rStyle w:val="Hipervnculo"/>
                <w:noProof/>
                <w:color w:val="auto"/>
              </w:rPr>
              <w:t>10.2Información Complementaria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_Toc302769593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F01F12" w:rsidP="00D05DAF">
          <w:pPr>
            <w:pStyle w:val="TDC2"/>
            <w:tabs>
              <w:tab w:val="left" w:pos="600"/>
              <w:tab w:val="right" w:leader="dot" w:pos="8778"/>
            </w:tabs>
            <w:ind w:left="60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302769594" w:history="1">
            <w:r w:rsidR="00FB06AA" w:rsidRPr="00951C01">
              <w:rPr>
                <w:rStyle w:val="Hipervnculo"/>
                <w:noProof/>
                <w:color w:val="auto"/>
              </w:rPr>
              <w:t>10.3Reglas de Negocio Aplicables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_Toc302769594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730D8B" w:rsidRPr="00951C01" w:rsidRDefault="00730D8B" w:rsidP="00D05DAF">
          <w:pPr>
            <w:jc w:val="both"/>
            <w:rPr>
              <w:lang w:val="es-ES"/>
            </w:rPr>
          </w:pPr>
          <w:r w:rsidRPr="00951C01">
            <w:rPr>
              <w:lang w:val="es-ES"/>
            </w:rPr>
            <w:fldChar w:fldCharType="end"/>
          </w:r>
        </w:p>
      </w:sdtContent>
    </w:sdt>
    <w:p w:rsidR="00FA498B" w:rsidRPr="00951C01" w:rsidRDefault="006F73FF" w:rsidP="00D05DAF">
      <w:pPr>
        <w:pStyle w:val="Ttulo"/>
        <w:tabs>
          <w:tab w:val="right" w:pos="8789"/>
        </w:tabs>
        <w:jc w:val="both"/>
        <w:rPr>
          <w:rFonts w:ascii="Verdana" w:hAnsi="Verdana"/>
          <w:sz w:val="28"/>
          <w:szCs w:val="28"/>
          <w:lang w:val="es-ES"/>
        </w:rPr>
      </w:pPr>
      <w:r w:rsidRPr="00951C01">
        <w:br w:type="page"/>
      </w:r>
      <w:fldSimple w:instr=" TITLE  \* MERGEFORMAT ">
        <w:r w:rsidR="00FA498B" w:rsidRPr="00951C01">
          <w:rPr>
            <w:rFonts w:ascii="Verdana" w:hAnsi="Verdana"/>
            <w:sz w:val="28"/>
            <w:szCs w:val="28"/>
            <w:lang w:val="es-ES"/>
          </w:rPr>
          <w:t>Especificación del Caso de Uso</w:t>
        </w:r>
      </w:fldSimple>
    </w:p>
    <w:p w:rsidR="00FA498B" w:rsidRPr="00951C01" w:rsidRDefault="00FA498B" w:rsidP="00D05DAF">
      <w:pPr>
        <w:pStyle w:val="Ttulo1"/>
        <w:jc w:val="both"/>
      </w:pPr>
      <w:bookmarkStart w:id="1" w:name="_Toc126600383"/>
      <w:bookmarkStart w:id="2" w:name="_Toc302769577"/>
      <w:bookmarkStart w:id="3" w:name="_Toc423410239"/>
      <w:bookmarkStart w:id="4" w:name="_Toc425054505"/>
      <w:r w:rsidRPr="00951C01">
        <w:t>Descripción Breve</w:t>
      </w:r>
      <w:bookmarkEnd w:id="1"/>
      <w:bookmarkEnd w:id="2"/>
    </w:p>
    <w:p w:rsidR="00FA498B" w:rsidRDefault="00951C01" w:rsidP="00D05DAF">
      <w:pPr>
        <w:pStyle w:val="InfoBlue"/>
        <w:jc w:val="both"/>
        <w:rPr>
          <w:i w:val="0"/>
          <w:color w:val="auto"/>
          <w:lang w:val="es-ES"/>
        </w:rPr>
      </w:pPr>
      <w:r w:rsidRPr="00951C01">
        <w:rPr>
          <w:i w:val="0"/>
          <w:color w:val="auto"/>
          <w:lang w:val="es-ES"/>
        </w:rPr>
        <w:t>Este Cas</w:t>
      </w:r>
      <w:r>
        <w:rPr>
          <w:i w:val="0"/>
          <w:color w:val="auto"/>
          <w:lang w:val="es-ES"/>
        </w:rPr>
        <w:t>o de Uso es realizado  por el socio el cual efectuara Inscripción, reservar o eliminación de 1 o de los 2.</w:t>
      </w:r>
    </w:p>
    <w:p w:rsidR="004E16C1" w:rsidRPr="004E16C1" w:rsidRDefault="004E16C1" w:rsidP="00D05DAF">
      <w:pPr>
        <w:pStyle w:val="Textoindependiente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4E16C1">
        <w:rPr>
          <w:b/>
          <w:lang w:val="es-ES"/>
        </w:rPr>
        <w:t>Actor Principal</w:t>
      </w:r>
      <w:r>
        <w:rPr>
          <w:lang w:val="es-ES"/>
        </w:rPr>
        <w:t xml:space="preserve">: </w:t>
      </w:r>
      <w:r>
        <w:rPr>
          <w:lang w:val="es-ES"/>
        </w:rPr>
        <w:tab/>
        <w:t>Socio.</w:t>
      </w:r>
    </w:p>
    <w:p w:rsidR="00FA498B" w:rsidRPr="00951C01" w:rsidRDefault="00FA498B" w:rsidP="00D05DAF">
      <w:pPr>
        <w:pStyle w:val="Ttulo1"/>
        <w:jc w:val="both"/>
      </w:pPr>
      <w:bookmarkStart w:id="5" w:name="_Toc126600384"/>
      <w:bookmarkStart w:id="6" w:name="_Toc302769578"/>
      <w:bookmarkEnd w:id="3"/>
      <w:bookmarkEnd w:id="4"/>
      <w:r w:rsidRPr="00951C01">
        <w:t>Flujo Básico de Eventos</w:t>
      </w:r>
      <w:bookmarkEnd w:id="5"/>
      <w:bookmarkEnd w:id="6"/>
    </w:p>
    <w:p w:rsidR="00724371" w:rsidRDefault="00724371" w:rsidP="00D05DAF">
      <w:pPr>
        <w:spacing w:line="312" w:lineRule="auto"/>
        <w:ind w:left="360" w:firstLine="360"/>
        <w:jc w:val="both"/>
        <w:rPr>
          <w:lang w:val="es-ES"/>
        </w:rPr>
      </w:pPr>
      <w:r>
        <w:rPr>
          <w:lang w:val="es-ES"/>
        </w:rPr>
        <w:t xml:space="preserve">2.1. </w:t>
      </w:r>
      <w:r w:rsidRPr="00724371">
        <w:rPr>
          <w:b/>
          <w:lang w:val="es-ES"/>
        </w:rPr>
        <w:t>Inscribirse en Curso.</w:t>
      </w:r>
    </w:p>
    <w:p w:rsidR="0009309C" w:rsidRDefault="0009309C" w:rsidP="00D05DAF">
      <w:pPr>
        <w:spacing w:line="312" w:lineRule="auto"/>
        <w:ind w:left="1080" w:firstLine="360"/>
        <w:jc w:val="both"/>
        <w:rPr>
          <w:rFonts w:ascii="Arial" w:hAnsi="Arial" w:cs="Arial"/>
        </w:rPr>
      </w:pPr>
      <w:r>
        <w:rPr>
          <w:lang w:val="es-ES"/>
        </w:rPr>
        <w:t>2.1.</w:t>
      </w:r>
      <w:r w:rsidR="00553BE0">
        <w:rPr>
          <w:lang w:val="es-ES"/>
        </w:rPr>
        <w:t>1.</w:t>
      </w:r>
      <w:r w:rsidRPr="0009309C">
        <w:rPr>
          <w:rFonts w:ascii="Arial" w:hAnsi="Arial" w:cs="Arial"/>
        </w:rPr>
        <w:t xml:space="preserve"> </w:t>
      </w:r>
      <w:r w:rsidRPr="00E0778B">
        <w:rPr>
          <w:rFonts w:ascii="Arial" w:hAnsi="Arial" w:cs="Arial"/>
        </w:rPr>
        <w:t>El usuario selecciona la opción “Inscribirse en Curso”.</w:t>
      </w:r>
    </w:p>
    <w:p w:rsidR="0009309C" w:rsidRDefault="0009309C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553BE0">
        <w:rPr>
          <w:rFonts w:ascii="Arial" w:hAnsi="Arial" w:cs="Arial"/>
        </w:rPr>
        <w:t>2.</w:t>
      </w:r>
      <w:r w:rsidRPr="0009309C">
        <w:rPr>
          <w:rFonts w:ascii="Arial" w:hAnsi="Arial" w:cs="Arial"/>
        </w:rPr>
        <w:t xml:space="preserve"> </w:t>
      </w:r>
      <w:r w:rsidRPr="00E0778B">
        <w:rPr>
          <w:rFonts w:ascii="Arial" w:hAnsi="Arial" w:cs="Arial"/>
        </w:rPr>
        <w:t xml:space="preserve">El sistema muestra una pantalla con un campo de selección de tipo de servicio y una tabla que tiene la siguiente cabecera: selección, curso, horario, fecha inicio, fecha fin, hora inicio, hora fin, costo, vacantes, profesores. </w:t>
      </w:r>
    </w:p>
    <w:p w:rsidR="0009309C" w:rsidRDefault="0009309C" w:rsidP="00D05DAF">
      <w:pPr>
        <w:spacing w:line="312" w:lineRule="auto"/>
        <w:ind w:left="10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553BE0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E0778B">
        <w:rPr>
          <w:rFonts w:ascii="Arial" w:hAnsi="Arial" w:cs="Arial"/>
        </w:rPr>
        <w:t>El usuario, selecciona el tipo de servicio.</w:t>
      </w:r>
    </w:p>
    <w:p w:rsidR="0023162D" w:rsidRDefault="0009309C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1.</w:t>
      </w:r>
      <w:r>
        <w:rPr>
          <w:rFonts w:ascii="Arial" w:hAnsi="Arial" w:cs="Arial"/>
        </w:rPr>
        <w:t>4.</w:t>
      </w:r>
      <w:r w:rsidR="0023162D" w:rsidRPr="0023162D">
        <w:rPr>
          <w:rFonts w:ascii="Arial" w:hAnsi="Arial" w:cs="Arial"/>
        </w:rPr>
        <w:t xml:space="preserve"> </w:t>
      </w:r>
      <w:r w:rsidR="0023162D" w:rsidRPr="00E0778B">
        <w:rPr>
          <w:rFonts w:ascii="Arial" w:hAnsi="Arial" w:cs="Arial"/>
        </w:rPr>
        <w:t>El sistema, actualiza la tabla con los cursos disponibles para el servicio seleccionado.</w:t>
      </w:r>
    </w:p>
    <w:p w:rsidR="0023162D" w:rsidRDefault="0023162D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5. </w:t>
      </w:r>
      <w:r w:rsidRPr="00E0778B">
        <w:rPr>
          <w:rFonts w:ascii="Arial" w:hAnsi="Arial" w:cs="Arial"/>
        </w:rPr>
        <w:t>El usuario, selecciona los cursos en los cuales se va inscribir y selecciona la opción “Inscribir”.</w:t>
      </w:r>
    </w:p>
    <w:p w:rsidR="00CC72BD" w:rsidRDefault="0023162D" w:rsidP="00D05DAF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1.</w:t>
      </w:r>
      <w:r>
        <w:rPr>
          <w:rFonts w:ascii="Arial" w:hAnsi="Arial" w:cs="Arial"/>
        </w:rPr>
        <w:t>6.</w:t>
      </w:r>
      <w:r w:rsidR="00CC72BD">
        <w:rPr>
          <w:rFonts w:ascii="Arial" w:hAnsi="Arial" w:cs="Arial"/>
        </w:rPr>
        <w:t xml:space="preserve"> </w:t>
      </w:r>
      <w:r w:rsidR="00CC72BD" w:rsidRPr="00E0778B">
        <w:rPr>
          <w:rFonts w:ascii="Arial" w:hAnsi="Arial" w:cs="Arial"/>
        </w:rPr>
        <w:t xml:space="preserve">El sistema </w:t>
      </w:r>
      <w:r w:rsidR="00CC72BD" w:rsidRPr="00E0778B">
        <w:rPr>
          <w:rFonts w:ascii="Arial" w:hAnsi="Arial" w:cs="Arial"/>
          <w:lang w:eastAsia="es-ES"/>
        </w:rPr>
        <w:t>verifica los datos. Si se encuentran correctos crea un nuevo registro de inscripción, de haber algún error el sistema muestra el mensaje respectivo y se regresa al paso 4.</w:t>
      </w:r>
    </w:p>
    <w:p w:rsidR="00FA498B" w:rsidRDefault="00CC72BD" w:rsidP="00D05DAF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lang w:eastAsia="es-ES"/>
        </w:rPr>
        <w:t>2.</w:t>
      </w:r>
      <w:r w:rsidR="008E3876">
        <w:rPr>
          <w:rFonts w:ascii="Arial" w:hAnsi="Arial" w:cs="Arial"/>
          <w:lang w:eastAsia="es-ES"/>
        </w:rPr>
        <w:t>1.</w:t>
      </w:r>
      <w:r>
        <w:rPr>
          <w:rFonts w:ascii="Arial" w:hAnsi="Arial" w:cs="Arial"/>
          <w:lang w:eastAsia="es-ES"/>
        </w:rPr>
        <w:t xml:space="preserve">7. </w:t>
      </w:r>
      <w:r w:rsidRPr="00E0778B">
        <w:rPr>
          <w:rFonts w:ascii="Arial" w:hAnsi="Arial" w:cs="Arial"/>
        </w:rPr>
        <w:t>El sistema muestra un mensaje de “Ud. se inscribió satisfactoriamente en(los), curso(s), seleccionado(s)”, y el caso de uso finaliza.</w:t>
      </w:r>
    </w:p>
    <w:p w:rsidR="00FA498B" w:rsidRPr="00951C01" w:rsidRDefault="00FA498B" w:rsidP="00D05DAF">
      <w:pPr>
        <w:pStyle w:val="Ttulo1"/>
        <w:jc w:val="both"/>
      </w:pPr>
      <w:bookmarkStart w:id="7" w:name="_Toc126600385"/>
      <w:bookmarkStart w:id="8" w:name="_Toc302769579"/>
      <w:r w:rsidRPr="00951C01">
        <w:t>Flujos Alternativos</w:t>
      </w:r>
      <w:bookmarkEnd w:id="7"/>
      <w:bookmarkEnd w:id="8"/>
    </w:p>
    <w:p w:rsidR="00FB06AA" w:rsidRPr="00951C01" w:rsidRDefault="00BF2971" w:rsidP="00D05DAF">
      <w:pPr>
        <w:pStyle w:val="Ttulo2"/>
        <w:jc w:val="both"/>
      </w:pPr>
      <w:bookmarkStart w:id="9" w:name="_Toc126600386"/>
      <w:r>
        <w:t>Información Incompleta.</w:t>
      </w:r>
    </w:p>
    <w:bookmarkEnd w:id="9"/>
    <w:p w:rsidR="004D1BB2" w:rsidRDefault="00BF2971" w:rsidP="00D05DAF">
      <w:pPr>
        <w:ind w:left="1276"/>
        <w:jc w:val="both"/>
        <w:rPr>
          <w:lang w:val="es-ES"/>
        </w:rPr>
      </w:pPr>
      <w:r>
        <w:rPr>
          <w:lang w:val="es-ES"/>
        </w:rPr>
        <w:t>3.1.</w:t>
      </w:r>
      <w:r w:rsidR="000940AD">
        <w:rPr>
          <w:lang w:val="es-ES"/>
        </w:rPr>
        <w:t xml:space="preserve">1. </w:t>
      </w:r>
      <w:r w:rsidR="001B02C8">
        <w:rPr>
          <w:lang w:val="es-ES"/>
        </w:rPr>
        <w:t>Después del paso 2.</w:t>
      </w:r>
      <w:r w:rsidR="00DE2BE2">
        <w:rPr>
          <w:lang w:val="es-ES"/>
        </w:rPr>
        <w:t>1.</w:t>
      </w:r>
      <w:r w:rsidR="001B02C8">
        <w:rPr>
          <w:lang w:val="es-ES"/>
        </w:rPr>
        <w:t xml:space="preserve">2. </w:t>
      </w:r>
      <w:r w:rsidR="000940AD">
        <w:rPr>
          <w:lang w:val="es-ES"/>
        </w:rPr>
        <w:t>El Sistema verifica que los campos estén llenos.</w:t>
      </w:r>
    </w:p>
    <w:p w:rsidR="000940AD" w:rsidRDefault="000940AD" w:rsidP="00D05DAF">
      <w:pPr>
        <w:ind w:left="1276"/>
        <w:jc w:val="both"/>
        <w:rPr>
          <w:lang w:val="es-ES"/>
        </w:rPr>
      </w:pPr>
      <w:r>
        <w:rPr>
          <w:lang w:val="es-ES"/>
        </w:rPr>
        <w:t>3.1.2. El sistema muestra  una ventana con el mensaje: “Falta llenar Datos”.</w:t>
      </w:r>
    </w:p>
    <w:p w:rsidR="000940AD" w:rsidRDefault="000940AD" w:rsidP="00D05DAF">
      <w:pPr>
        <w:ind w:left="720" w:firstLine="556"/>
        <w:jc w:val="both"/>
        <w:rPr>
          <w:lang w:val="es-ES"/>
        </w:rPr>
      </w:pPr>
      <w:r>
        <w:rPr>
          <w:lang w:val="es-ES"/>
        </w:rPr>
        <w:t xml:space="preserve">3.1.3. El Sistema muestra la pantalla en donde faltan los datos y se tiene que terminar de </w:t>
      </w:r>
    </w:p>
    <w:p w:rsidR="000940AD" w:rsidRPr="00951C01" w:rsidRDefault="000940AD" w:rsidP="00D05DAF">
      <w:pPr>
        <w:ind w:left="720" w:firstLine="556"/>
        <w:jc w:val="both"/>
        <w:rPr>
          <w:lang w:val="es-ES"/>
        </w:rPr>
      </w:pPr>
      <w:r>
        <w:rPr>
          <w:lang w:val="es-ES"/>
        </w:rPr>
        <w:tab/>
        <w:t xml:space="preserve">       llenar los datos.</w:t>
      </w:r>
      <w:r>
        <w:rPr>
          <w:lang w:val="es-ES"/>
        </w:rPr>
        <w:tab/>
      </w:r>
    </w:p>
    <w:p w:rsidR="00FA498B" w:rsidRPr="00951C01" w:rsidRDefault="00FA498B" w:rsidP="00D05DAF">
      <w:pPr>
        <w:pStyle w:val="Ttulo1"/>
        <w:jc w:val="both"/>
      </w:pPr>
      <w:bookmarkStart w:id="10" w:name="_Toc126600387"/>
      <w:bookmarkStart w:id="11" w:name="_Toc302769581"/>
      <w:bookmarkStart w:id="12" w:name="_Toc423410251"/>
      <w:bookmarkStart w:id="13" w:name="_Toc425054510"/>
      <w:r w:rsidRPr="00951C01">
        <w:t>Escenarios Claves</w:t>
      </w:r>
      <w:bookmarkEnd w:id="10"/>
      <w:bookmarkEnd w:id="11"/>
    </w:p>
    <w:bookmarkStart w:id="14" w:name="_Toc126600388"/>
    <w:bookmarkStart w:id="15" w:name="_Toc302769582"/>
    <w:bookmarkEnd w:id="12"/>
    <w:bookmarkEnd w:id="13"/>
    <w:p w:rsidR="00C178F3" w:rsidRDefault="000F3BF2" w:rsidP="00D05DAF">
      <w:pPr>
        <w:pStyle w:val="Ttulo1"/>
        <w:numPr>
          <w:ilvl w:val="0"/>
          <w:numId w:val="0"/>
        </w:numPr>
        <w:ind w:left="720"/>
        <w:jc w:val="both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7847EE9" wp14:editId="4105926D">
                <wp:simplePos x="0" y="0"/>
                <wp:positionH relativeFrom="column">
                  <wp:posOffset>32673</wp:posOffset>
                </wp:positionH>
                <wp:positionV relativeFrom="paragraph">
                  <wp:posOffset>106764</wp:posOffset>
                </wp:positionV>
                <wp:extent cx="5485417" cy="2751730"/>
                <wp:effectExtent l="19050" t="38100" r="39370" b="29845"/>
                <wp:wrapNone/>
                <wp:docPr id="303" name="30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417" cy="2751730"/>
                          <a:chOff x="0" y="0"/>
                          <a:chExt cx="5485417" cy="2751730"/>
                        </a:xfrm>
                      </wpg:grpSpPr>
                      <wps:wsp>
                        <wps:cNvPr id="11" name="11 Conector recto de flecha"/>
                        <wps:cNvCnPr/>
                        <wps:spPr>
                          <a:xfrm>
                            <a:off x="664234" y="431321"/>
                            <a:ext cx="112141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recto de flecha"/>
                        <wps:cNvCnPr/>
                        <wps:spPr>
                          <a:xfrm>
                            <a:off x="2294626" y="491706"/>
                            <a:ext cx="99203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 de flecha"/>
                        <wps:cNvCnPr/>
                        <wps:spPr>
                          <a:xfrm flipH="1">
                            <a:off x="4813539" y="828136"/>
                            <a:ext cx="405178" cy="109555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 de flecha"/>
                        <wps:cNvCnPr/>
                        <wps:spPr>
                          <a:xfrm flipH="1">
                            <a:off x="3036498" y="2380890"/>
                            <a:ext cx="1388110" cy="1206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 de flecha"/>
                        <wps:cNvCnPr/>
                        <wps:spPr>
                          <a:xfrm flipH="1" flipV="1">
                            <a:off x="1181818" y="2156604"/>
                            <a:ext cx="1353820" cy="3276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18 Grupo"/>
                        <wpg:cNvGrpSpPr/>
                        <wpg:grpSpPr>
                          <a:xfrm>
                            <a:off x="0" y="0"/>
                            <a:ext cx="715010" cy="828040"/>
                            <a:chOff x="0" y="0"/>
                            <a:chExt cx="715010" cy="828040"/>
                          </a:xfrm>
                        </wpg:grpSpPr>
                        <wps:wsp>
                          <wps:cNvPr id="4" name="4 Estrella de 5 puntas"/>
                          <wps:cNvSpPr/>
                          <wps:spPr>
                            <a:xfrm>
                              <a:off x="0" y="0"/>
                              <a:ext cx="715010" cy="8280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96" y="327804"/>
                              <a:ext cx="474453" cy="250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3361" w:rsidRPr="00D33361" w:rsidRDefault="00D33361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D33361">
                                  <w:rPr>
                                    <w:b/>
                                    <w:color w:val="FFFFFF" w:themeColor="background1"/>
                                  </w:rPr>
                                  <w:t>2.1.1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22 Grupo"/>
                        <wpg:cNvGrpSpPr/>
                        <wpg:grpSpPr>
                          <a:xfrm>
                            <a:off x="3114135" y="0"/>
                            <a:ext cx="715010" cy="828040"/>
                            <a:chOff x="0" y="0"/>
                            <a:chExt cx="715010" cy="828040"/>
                          </a:xfrm>
                        </wpg:grpSpPr>
                        <wps:wsp>
                          <wps:cNvPr id="23" name="23 Estrella de 5 puntas"/>
                          <wps:cNvSpPr/>
                          <wps:spPr>
                            <a:xfrm>
                              <a:off x="0" y="0"/>
                              <a:ext cx="715010" cy="8280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96" y="327804"/>
                              <a:ext cx="474453" cy="250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3361" w:rsidRPr="00D33361" w:rsidRDefault="00D33361" w:rsidP="00D33361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D33361">
                                  <w:rPr>
                                    <w:b/>
                                    <w:color w:val="FFFFFF" w:themeColor="background1"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25 Grupo"/>
                        <wpg:cNvGrpSpPr/>
                        <wpg:grpSpPr>
                          <a:xfrm>
                            <a:off x="4770407" y="0"/>
                            <a:ext cx="715010" cy="828040"/>
                            <a:chOff x="0" y="0"/>
                            <a:chExt cx="715010" cy="828040"/>
                          </a:xfrm>
                        </wpg:grpSpPr>
                        <wps:wsp>
                          <wps:cNvPr id="26" name="26 Estrella de 5 puntas"/>
                          <wps:cNvSpPr/>
                          <wps:spPr>
                            <a:xfrm>
                              <a:off x="0" y="0"/>
                              <a:ext cx="715010" cy="8280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96" y="327804"/>
                              <a:ext cx="474453" cy="250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3361" w:rsidRPr="00D33361" w:rsidRDefault="00D33361" w:rsidP="00D33361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D33361">
                                  <w:rPr>
                                    <w:b/>
                                    <w:color w:val="FFFFFF" w:themeColor="background1"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" name="28 Grupo"/>
                        <wpg:cNvGrpSpPr/>
                        <wpg:grpSpPr>
                          <a:xfrm>
                            <a:off x="4321834" y="1673524"/>
                            <a:ext cx="715010" cy="828040"/>
                            <a:chOff x="0" y="0"/>
                            <a:chExt cx="715010" cy="828040"/>
                          </a:xfrm>
                        </wpg:grpSpPr>
                        <wps:wsp>
                          <wps:cNvPr id="29" name="29 Estrella de 5 puntas"/>
                          <wps:cNvSpPr/>
                          <wps:spPr>
                            <a:xfrm>
                              <a:off x="0" y="0"/>
                              <a:ext cx="715010" cy="8280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96" y="327804"/>
                              <a:ext cx="474453" cy="250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3361" w:rsidRPr="00D33361" w:rsidRDefault="00D33361" w:rsidP="00D33361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D33361">
                                  <w:rPr>
                                    <w:b/>
                                    <w:color w:val="FFFFFF" w:themeColor="background1"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1" name="31 Grupo"/>
                        <wpg:cNvGrpSpPr/>
                        <wpg:grpSpPr>
                          <a:xfrm>
                            <a:off x="2467154" y="1923690"/>
                            <a:ext cx="715010" cy="828040"/>
                            <a:chOff x="0" y="0"/>
                            <a:chExt cx="715010" cy="828040"/>
                          </a:xfrm>
                        </wpg:grpSpPr>
                        <wps:wsp>
                          <wps:cNvPr id="288" name="288 Estrella de 5 puntas"/>
                          <wps:cNvSpPr/>
                          <wps:spPr>
                            <a:xfrm>
                              <a:off x="0" y="0"/>
                              <a:ext cx="715010" cy="8280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96" y="327804"/>
                              <a:ext cx="474453" cy="250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3361" w:rsidRPr="00D33361" w:rsidRDefault="00D33361" w:rsidP="00D33361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D33361">
                                  <w:rPr>
                                    <w:b/>
                                    <w:color w:val="FFFFFF" w:themeColor="background1"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0" name="290 Grupo"/>
                        <wpg:cNvGrpSpPr/>
                        <wpg:grpSpPr>
                          <a:xfrm>
                            <a:off x="543464" y="1656272"/>
                            <a:ext cx="715010" cy="828040"/>
                            <a:chOff x="0" y="0"/>
                            <a:chExt cx="715010" cy="828040"/>
                          </a:xfrm>
                        </wpg:grpSpPr>
                        <wps:wsp>
                          <wps:cNvPr id="291" name="291 Estrella de 5 puntas"/>
                          <wps:cNvSpPr/>
                          <wps:spPr>
                            <a:xfrm>
                              <a:off x="0" y="0"/>
                              <a:ext cx="715010" cy="8280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96" y="327804"/>
                              <a:ext cx="474453" cy="250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3361" w:rsidRPr="00D33361" w:rsidRDefault="00D33361" w:rsidP="00D33361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D33361">
                                  <w:rPr>
                                    <w:b/>
                                    <w:color w:val="FFFFFF" w:themeColor="background1"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3" name="293 Grupo"/>
                        <wpg:cNvGrpSpPr/>
                        <wpg:grpSpPr>
                          <a:xfrm>
                            <a:off x="1777041" y="983411"/>
                            <a:ext cx="715010" cy="828040"/>
                            <a:chOff x="0" y="0"/>
                            <a:chExt cx="715010" cy="828040"/>
                          </a:xfrm>
                        </wpg:grpSpPr>
                        <wps:wsp>
                          <wps:cNvPr id="294" name="294 Estrella de 5 puntas"/>
                          <wps:cNvSpPr/>
                          <wps:spPr>
                            <a:xfrm>
                              <a:off x="0" y="0"/>
                              <a:ext cx="715010" cy="8280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96" y="327804"/>
                              <a:ext cx="474453" cy="250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BE2" w:rsidRPr="00D33361" w:rsidRDefault="00DE2BE2" w:rsidP="00DE2BE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3</w:t>
                                </w:r>
                                <w:r w:rsidRPr="00D33361">
                                  <w:rPr>
                                    <w:b/>
                                    <w:color w:val="FFFFFF" w:themeColor="background1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8" name="298 Grupo"/>
                        <wpg:cNvGrpSpPr/>
                        <wpg:grpSpPr>
                          <a:xfrm>
                            <a:off x="2398143" y="664234"/>
                            <a:ext cx="302185" cy="595498"/>
                            <a:chOff x="0" y="0"/>
                            <a:chExt cx="302185" cy="595498"/>
                          </a:xfrm>
                        </wpg:grpSpPr>
                        <wps:wsp>
                          <wps:cNvPr id="296" name="296 Forma libre"/>
                          <wps:cNvSpPr/>
                          <wps:spPr>
                            <a:xfrm>
                              <a:off x="0" y="0"/>
                              <a:ext cx="302185" cy="552090"/>
                            </a:xfrm>
                            <a:custGeom>
                              <a:avLst/>
                              <a:gdLst>
                                <a:gd name="connsiteX0" fmla="*/ 0 w 302185"/>
                                <a:gd name="connsiteY0" fmla="*/ 0 h 552090"/>
                                <a:gd name="connsiteX1" fmla="*/ 301924 w 302185"/>
                                <a:gd name="connsiteY1" fmla="*/ 129396 h 552090"/>
                                <a:gd name="connsiteX2" fmla="*/ 51758 w 302185"/>
                                <a:gd name="connsiteY2" fmla="*/ 552090 h 552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02185" h="552090">
                                  <a:moveTo>
                                    <a:pt x="0" y="0"/>
                                  </a:moveTo>
                                  <a:cubicBezTo>
                                    <a:pt x="146649" y="18690"/>
                                    <a:pt x="293298" y="37381"/>
                                    <a:pt x="301924" y="129396"/>
                                  </a:cubicBezTo>
                                  <a:cubicBezTo>
                                    <a:pt x="310550" y="221411"/>
                                    <a:pt x="103516" y="474452"/>
                                    <a:pt x="51758" y="552090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297 Conector recto de flecha"/>
                          <wps:cNvCnPr/>
                          <wps:spPr>
                            <a:xfrm flipH="1">
                              <a:off x="25879" y="543464"/>
                              <a:ext cx="43132" cy="520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9" name="299 Grupo"/>
                        <wpg:cNvGrpSpPr/>
                        <wpg:grpSpPr>
                          <a:xfrm flipH="1" flipV="1">
                            <a:off x="1431984" y="629728"/>
                            <a:ext cx="396240" cy="775970"/>
                            <a:chOff x="0" y="0"/>
                            <a:chExt cx="302185" cy="595498"/>
                          </a:xfrm>
                        </wpg:grpSpPr>
                        <wps:wsp>
                          <wps:cNvPr id="300" name="300 Forma libre"/>
                          <wps:cNvSpPr/>
                          <wps:spPr>
                            <a:xfrm>
                              <a:off x="0" y="0"/>
                              <a:ext cx="302185" cy="552090"/>
                            </a:xfrm>
                            <a:custGeom>
                              <a:avLst/>
                              <a:gdLst>
                                <a:gd name="connsiteX0" fmla="*/ 0 w 302185"/>
                                <a:gd name="connsiteY0" fmla="*/ 0 h 552090"/>
                                <a:gd name="connsiteX1" fmla="*/ 301924 w 302185"/>
                                <a:gd name="connsiteY1" fmla="*/ 129396 h 552090"/>
                                <a:gd name="connsiteX2" fmla="*/ 51758 w 302185"/>
                                <a:gd name="connsiteY2" fmla="*/ 552090 h 552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02185" h="552090">
                                  <a:moveTo>
                                    <a:pt x="0" y="0"/>
                                  </a:moveTo>
                                  <a:cubicBezTo>
                                    <a:pt x="146649" y="18690"/>
                                    <a:pt x="293298" y="37381"/>
                                    <a:pt x="301924" y="129396"/>
                                  </a:cubicBezTo>
                                  <a:cubicBezTo>
                                    <a:pt x="310550" y="221411"/>
                                    <a:pt x="103516" y="474452"/>
                                    <a:pt x="51758" y="552090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301 Conector recto de flecha"/>
                          <wps:cNvCnPr/>
                          <wps:spPr>
                            <a:xfrm flipH="1">
                              <a:off x="25879" y="543464"/>
                              <a:ext cx="43132" cy="520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302 Conector recto de flecha"/>
                        <wps:cNvCnPr/>
                        <wps:spPr>
                          <a:xfrm>
                            <a:off x="3778369" y="491706"/>
                            <a:ext cx="112143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03 Grupo" o:spid="_x0000_s1026" style="position:absolute;left:0;text-align:left;margin-left:2.55pt;margin-top:8.4pt;width:431.9pt;height:216.65pt;z-index:251705344" coordsize="54854,2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1 Conector recto de flecha" o:spid="_x0000_s1027" type="#_x0000_t32" style="position:absolute;left:6642;top:4313;width:112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38UMMAAADbAAAADwAAAGRycy9kb3ducmV2LnhtbERPzYrCMBC+C/sOYRa8iKb1IGs1irvs&#10;qocV8ecBhmZsis2kNFGrT79ZELzNx/c703lrK3GlxpeOFaSDBARx7nTJhYLj4af/AcIHZI2VY1Jw&#10;Jw/z2Vtnipl2N97RdR8KEUPYZ6jAhFBnUvrckEU/cDVx5E6usRgibAqpG7zFcFvJYZKMpMWSY4PB&#10;mr4M5ef9xSoIq8dy93nptYtHeV5vD2b8/ZtulOq+t4sJiEBteImf7rWO81P4/yUe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t/FDDAAAA2wAAAA8AAAAAAAAAAAAA&#10;AAAAoQIAAGRycy9kb3ducmV2LnhtbFBLBQYAAAAABAAEAPkAAACRAwAAAAA=&#10;" strokecolor="black [3213]" strokeweight="1pt">
                  <v:stroke endarrow="open"/>
                </v:shape>
                <v:shape id="12 Conector recto de flecha" o:spid="_x0000_s1028" type="#_x0000_t32" style="position:absolute;left:22946;top:4917;width:9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9iJ8IAAADbAAAADwAAAGRycy9kb3ducmV2LnhtbERPzYrCMBC+C/sOYYS9LJrqQbQaxRVX&#10;PSjizwMMzdgUm0lpolaffrOw4G0+vt+ZzBpbijvVvnCsoNdNQBBnThecKziffjpDED4gaywdk4In&#10;eZhNP1oTTLV78IHux5CLGMI+RQUmhCqV0meGLPquq4gjd3G1xRBhnUtd4yOG21L2k2QgLRYcGwxW&#10;tDCUXY83qyCsX6vD9+2rmb+K62Z/MqPltrdT6rPdzMcgAjXhLf53b3Sc34e/X+IBcv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9iJ8IAAADbAAAADwAAAAAAAAAAAAAA&#10;AAChAgAAZHJzL2Rvd25yZXYueG1sUEsFBgAAAAAEAAQA+QAAAJADAAAAAA==&#10;" strokecolor="black [3213]" strokeweight="1pt">
                  <v:stroke endarrow="open"/>
                </v:shape>
                <v:shape id="15 Conector recto de flecha" o:spid="_x0000_s1029" type="#_x0000_t32" style="position:absolute;left:48135;top:8281;width:4052;height:10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Ke1sMAAADbAAAADwAAAGRycy9kb3ducmV2LnhtbERPS2vCQBC+F/oflin0IrpRUCS6SlMQ&#10;crHWB+JxyI5JMDsbdrcm/vuuUOhtPr7nLNe9acSdnK8tKxiPEhDEhdU1lwpOx81wDsIHZI2NZVLw&#10;IA/r1evLElNtO97T/RBKEUPYp6igCqFNpfRFRQb9yLbEkbtaZzBE6EqpHXYx3DRykiQzabDm2FBh&#10;S58VFbfDj1GQTbKk/b4MdvmXdl12vm2nj3yr1Ptb/7EAEagP/+I/d67j/Ck8f4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CntbDAAAA2wAAAA8AAAAAAAAAAAAA&#10;AAAAoQIAAGRycy9kb3ducmV2LnhtbFBLBQYAAAAABAAEAPkAAACRAwAAAAA=&#10;" strokecolor="black [3213]" strokeweight="1pt">
                  <v:stroke endarrow="open"/>
                </v:shape>
                <v:shape id="16 Conector recto de flecha" o:spid="_x0000_s1030" type="#_x0000_t32" style="position:absolute;left:30364;top:23808;width:13882;height:1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AocMAAADbAAAADwAAAGRycy9kb3ducmV2LnhtbERPS2vCQBC+F/oflin0UnSjoEh0laYg&#10;5KKtD8TjkB2TYHY27G5N/PddQehtPr7nLFa9acSNnK8tKxgNExDEhdU1lwqOh/VgBsIHZI2NZVJw&#10;Jw+r5evLAlNtO97RbR9KEUPYp6igCqFNpfRFRQb90LbEkbtYZzBE6EqpHXYx3DRynCRTabDm2FBh&#10;S18VFdf9r1GQjbOk/Tl/fOdb7brsdN1M7vlGqfe3/nMOIlAf/sVPd67j/Ck8fo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QAKHDAAAA2wAAAA8AAAAAAAAAAAAA&#10;AAAAoQIAAGRycy9kb3ducmV2LnhtbFBLBQYAAAAABAAEAPkAAACRAwAAAAA=&#10;" strokecolor="black [3213]" strokeweight="1pt">
                  <v:stroke endarrow="open"/>
                </v:shape>
                <v:shape id="17 Conector recto de flecha" o:spid="_x0000_s1031" type="#_x0000_t32" style="position:absolute;left:11818;top:21566;width:13538;height:32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Xk8MAAADbAAAADwAAAGRycy9kb3ducmV2LnhtbERPS2vCQBC+C/6HZQq96aYeYoluRAUf&#10;KKVoSiG3aXaaBLOzIbvV+O/dQqG3+fieM1/0phFX6lxtWcHLOAJBXFhdc6ngI9uMXkE4j6yxsUwK&#10;7uRgkQ4Hc0y0vfGJrmdfihDCLkEFlfdtIqUrKjLoxrYlDty37Qz6ALtS6g5vIdw0chJFsTRYc2io&#10;sKV1RcXl/GMU9If8bbee8Pa4yuLPy5fLs/i9Ver5qV/OQHjq/b/4z73XYf4Ufn8JB8j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5l5PDAAAA2wAAAA8AAAAAAAAAAAAA&#10;AAAAoQIAAGRycy9kb3ducmV2LnhtbFBLBQYAAAAABAAEAPkAAACRAwAAAAA=&#10;" strokecolor="black [3213]" strokeweight="1pt">
                  <v:stroke endarrow="open"/>
                </v:shape>
                <v:group id="18 Grupo" o:spid="_x0000_s1032" style="position:absolute;width:7150;height:8280" coordsize="715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4 Estrella de 5 puntas" o:spid="_x0000_s1033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j8cUA&#10;AADaAAAADwAAAGRycy9kb3ducmV2LnhtbESPT2vCQBTE74LfYXmFXqRubEUkdRPEUvxzaNH20OMj&#10;+5qEZt+G7Jpsv70rCB6HmfkNs8qDaURPnastK5hNExDEhdU1lwq+v96fliCcR9bYWCYF/+Qgz8aj&#10;FabaDnyk/uRLESHsUlRQed+mUrqiIoNualvi6P3azqCPsiul7nCIcNPI5yRZSIM1x4UKW9pUVPyd&#10;zkbBNgwfL/3kMPAynCfJ/lO+2Z9eqceHsH4F4Sn4e/jW3mkFc7heiTd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yPxxQAAANoAAAAPAAAAAAAAAAAAAAAAAJgCAABkcnMv&#10;ZG93bnJldi54bWxQSwUGAAAAAAQABAD1AAAAigMAAAAA&#10;" path="m1,316282r273110,3l357505,r84394,316285l715009,316282,494057,511755r84398,316283l357505,632562,136555,828038,220953,511755,1,316282xe" fillcolor="#7f7f7f [1612]" strokecolor="#243f60 [1604]" strokeweight="2pt">
                    <v:path arrowok="t" o:connecttype="custom" o:connectlocs="1,316282;273111,316285;357505,0;441899,316285;715009,316282;494057,511755;578455,828038;357505,632562;136555,828038;220953,511755;1,316282" o:connectangles="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4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<v:textbox style="mso-fit-shape-to-text:t">
                      <w:txbxContent>
                        <w:p w:rsidR="00D33361" w:rsidRPr="00D33361" w:rsidRDefault="00D33361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D33361">
                            <w:rPr>
                              <w:b/>
                              <w:color w:val="FFFFFF" w:themeColor="background1"/>
                            </w:rPr>
                            <w:t>2.1.1</w:t>
                          </w:r>
                        </w:p>
                      </w:txbxContent>
                    </v:textbox>
                  </v:shape>
                </v:group>
                <v:group id="22 Grupo" o:spid="_x0000_s1035" style="position:absolute;left:31141;width:7150;height:8280" coordsize="715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23 Estrella de 5 puntas" o:spid="_x0000_s1036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YBP8UA&#10;AADbAAAADwAAAGRycy9kb3ducmV2LnhtbESPQWvCQBSE74L/YXmFXqRuqlBCzEaKRaw9VNQePD6y&#10;r0lo9m3Irsn677uFgsdhZr5h8nUwrRiod41lBc/zBARxaXXDlYKv8/YpBeE8ssbWMim4kYN1MZ3k&#10;mGk78pGGk69EhLDLUEHtfZdJ6cqaDLq57Yij9217gz7KvpK6xzHCTSsXSfIiDTYcF2rsaFNT+XO6&#10;GgW7MH4uh9nHyGm4zpL9Qb7Zy6DU40N4XYHwFPw9/N9+1woWS/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gE/xQAAANsAAAAPAAAAAAAAAAAAAAAAAJgCAABkcnMv&#10;ZG93bnJldi54bWxQSwUGAAAAAAQABAD1AAAAigMAAAAA&#10;" path="m1,316282r273110,3l357505,r84394,316285l715009,316282,494057,511755r84398,316283l357505,632562,136555,828038,220953,511755,1,316282xe" fillcolor="#7f7f7f [1612]" strokecolor="#243f60 [1604]" strokeweight="2pt">
                    <v:path arrowok="t" o:connecttype="custom" o:connectlocs="1,316282;273111,316285;357505,0;441899,316285;715009,316282;494057,511755;578455,828038;357505,632562;136555,828038;220953,511755;1,316282" o:connectangles="0,0,0,0,0,0,0,0,0,0,0"/>
                  </v:shape>
                  <v:shape id="Cuadro de texto 2" o:spid="_x0000_s1037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<v:textbox style="mso-fit-shape-to-text:t">
                      <w:txbxContent>
                        <w:p w:rsidR="00D33361" w:rsidRPr="00D33361" w:rsidRDefault="00D33361" w:rsidP="00D33361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D33361">
                            <w:rPr>
                              <w:b/>
                              <w:color w:val="FFFFFF" w:themeColor="background1"/>
                            </w:rPr>
                            <w:t>2.1.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25 Grupo" o:spid="_x0000_s1038" style="position:absolute;left:47704;width:7150;height:8280" coordsize="715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26 Estrella de 5 puntas" o:spid="_x0000_s1039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Gip8UA&#10;AADbAAAADwAAAGRycy9kb3ducmV2LnhtbESPQWvCQBSE7wX/w/IKvUjdaEFCzEaKItYeKmoPHh/Z&#10;1yQ0+zZk12T9991CocdhZr5h8nUwrRiod41lBfNZAoK4tLrhSsHnZfecgnAeWWNrmRTcycG6mDzk&#10;mGk78omGs69EhLDLUEHtfZdJ6cqaDLqZ7Yij92V7gz7KvpK6xzHCTSsXSbKUBhuOCzV2tKmp/D7f&#10;jIJ9GD9ehun7yGm4TZPDUW7tdVDq6TG8rkB4Cv4//Nd+0woWS/j9En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aKnxQAAANsAAAAPAAAAAAAAAAAAAAAAAJgCAABkcnMv&#10;ZG93bnJldi54bWxQSwUGAAAAAAQABAD1AAAAigMAAAAA&#10;" path="m1,316282r273110,3l357505,r84394,316285l715009,316282,494057,511755r84398,316283l357505,632562,136555,828038,220953,511755,1,316282xe" fillcolor="#7f7f7f [1612]" strokecolor="#243f60 [1604]" strokeweight="2pt">
                    <v:path arrowok="t" o:connecttype="custom" o:connectlocs="1,316282;273111,316285;357505,0;441899,316285;715009,316282;494057,511755;578455,828038;357505,632562;136555,828038;220953,511755;1,316282" o:connectangles="0,0,0,0,0,0,0,0,0,0,0"/>
                  </v:shape>
                  <v:shape id="Cuadro de texto 2" o:spid="_x0000_s1040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D33361" w:rsidRPr="00D33361" w:rsidRDefault="00D33361" w:rsidP="00D33361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D33361">
                            <w:rPr>
                              <w:b/>
                              <w:color w:val="FFFFFF" w:themeColor="background1"/>
                            </w:rPr>
                            <w:t>2.1.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28 Grupo" o:spid="_x0000_s1041" style="position:absolute;left:43218;top:16735;width:7150;height:8280" coordsize="715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29 Estrella de 5 puntas" o:spid="_x0000_s1042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421cUA&#10;AADbAAAADwAAAGRycy9kb3ducmV2LnhtbESPQWvCQBSE74X+h+UVvIhuqiAa3YTSIm09WKoePD6y&#10;r0lo9m3Irsn677uC0OMwM98wmzyYRvTUudqygudpAoK4sLrmUsHpuJ0sQTiPrLGxTAqu5CDPHh82&#10;mGo78Df1B1+KCGGXooLK+zaV0hUVGXRT2xJH78d2Bn2UXSl1h0OEm0bOkmQhDdYcFyps6bWi4vdw&#10;MQrew7Cf9+PdwMtwGSefX/LNnnulRk/hZQ3CU/D/4Xv7QyuYreD2Jf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jbVxQAAANsAAAAPAAAAAAAAAAAAAAAAAJgCAABkcnMv&#10;ZG93bnJldi54bWxQSwUGAAAAAAQABAD1AAAAigMAAAAA&#10;" path="m1,316282r273110,3l357505,r84394,316285l715009,316282,494057,511755r84398,316283l357505,632562,136555,828038,220953,511755,1,316282xe" fillcolor="#7f7f7f [1612]" strokecolor="#243f60 [1604]" strokeweight="2pt">
                    <v:path arrowok="t" o:connecttype="custom" o:connectlocs="1,316282;273111,316285;357505,0;441899,316285;715009,316282;494057,511755;578455,828038;357505,632562;136555,828038;220953,511755;1,316282" o:connectangles="0,0,0,0,0,0,0,0,0,0,0"/>
                  </v:shape>
                  <v:shape id="Cuadro de texto 2" o:spid="_x0000_s1043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:rsidR="00D33361" w:rsidRPr="00D33361" w:rsidRDefault="00D33361" w:rsidP="00D33361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D33361">
                            <w:rPr>
                              <w:b/>
                              <w:color w:val="FFFFFF" w:themeColor="background1"/>
                            </w:rPr>
                            <w:t>2.1.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31 Grupo" o:spid="_x0000_s1044" style="position:absolute;left:24671;top:19236;width:7150;height:8281" coordsize="715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288 Estrella de 5 puntas" o:spid="_x0000_s1045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BZsIA&#10;AADcAAAADwAAAGRycy9kb3ducmV2LnhtbERPz2vCMBS+C/4P4QleZKZzIKUaRRyi7qCoO3h8NG9t&#10;WfNSmtjG/345DDx+fL+X62Bq0VHrKssK3qcJCOLc6ooLBd+33VsKwnlkjbVlUvAkB+vVcLDETNue&#10;L9RdfSFiCLsMFZTeN5mULi/JoJvahjhyP7Y16CNsC6lb7GO4qeUsSebSYMWxocSGtiXlv9eHUbAP&#10;/emjm3z1nIbHJDme5ae9d0qNR2GzAOEp+Jf4333QCmZpXBv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8FmwgAAANwAAAAPAAAAAAAAAAAAAAAAAJgCAABkcnMvZG93&#10;bnJldi54bWxQSwUGAAAAAAQABAD1AAAAhwMAAAAA&#10;" path="m1,316282r273110,3l357505,r84394,316285l715009,316282,494057,511755r84398,316283l357505,632562,136555,828038,220953,511755,1,316282xe" fillcolor="#7f7f7f [1612]" strokecolor="#243f60 [1604]" strokeweight="2pt">
                    <v:path arrowok="t" o:connecttype="custom" o:connectlocs="1,316282;273111,316285;357505,0;441899,316285;715009,316282;494057,511755;578455,828038;357505,632562;136555,828038;220953,511755;1,316282" o:connectangles="0,0,0,0,0,0,0,0,0,0,0"/>
                  </v:shape>
                  <v:shape id="Cuadro de texto 2" o:spid="_x0000_s1046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5QsMA&#10;AADcAAAADwAAAGRycy9kb3ducmV2LnhtbESPT2vCQBTE74V+h+UVvNWNgkWjq4h/wEMv1Xh/ZF+z&#10;odm3Ifs08du7hUKPw8z8hlltBt+oO3WxDmxgMs5AEZfB1lwZKC7H9zmoKMgWm8Bk4EERNuvXlxXm&#10;NvT8RfezVCpBOOZowIm0udaxdOQxjkNLnLzv0HmUJLtK2w77BPeNnmbZh/ZYc1pw2NLOUflzvnkD&#10;InY7eRQHH0/X4XPfu6ycYWHM6G3YLkEJDfIf/mufrIHpfAG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h5QsMAAADcAAAADwAAAAAAAAAAAAAAAACYAgAAZHJzL2Rv&#10;d25yZXYueG1sUEsFBgAAAAAEAAQA9QAAAIgDAAAAAA==&#10;" filled="f" stroked="f">
                    <v:textbox style="mso-fit-shape-to-text:t">
                      <w:txbxContent>
                        <w:p w:rsidR="00D33361" w:rsidRPr="00D33361" w:rsidRDefault="00D33361" w:rsidP="00D33361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D33361">
                            <w:rPr>
                              <w:b/>
                              <w:color w:val="FFFFFF" w:themeColor="background1"/>
                            </w:rPr>
                            <w:t>2.1.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290 Grupo" o:spid="_x0000_s1047" style="position:absolute;left:5434;top:16562;width:7150;height:8281" coordsize="715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291 Estrella de 5 puntas" o:spid="_x0000_s1048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T+JsUA&#10;AADcAAAADwAAAGRycy9kb3ducmV2LnhtbESPQWvCQBSE7wX/w/IKXkQ3KohGV5EW0fagqD30+Mg+&#10;k9Ds25Bdk/XfdwtCj8PMfMOsNsFUoqXGlZYVjEcJCOLM6pJzBV/X3XAOwnlkjZVlUvAgB5t172WF&#10;qbYdn6m9+FxECLsUFRTe16mULivIoBvZmjh6N9sY9FE2udQNdhFuKjlJkpk0WHJcKLCmt4Kyn8vd&#10;KNiH7jhtB58dz8N9kHyc5Lv9bpXqv4btEoSn4P/Dz/ZBK5gsx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P4mxQAAANwAAAAPAAAAAAAAAAAAAAAAAJgCAABkcnMv&#10;ZG93bnJldi54bWxQSwUGAAAAAAQABAD1AAAAigMAAAAA&#10;" path="m1,316282r273110,3l357505,r84394,316285l715009,316282,494057,511755r84398,316283l357505,632562,136555,828038,220953,511755,1,316282xe" fillcolor="#7f7f7f [1612]" strokecolor="#243f60 [1604]" strokeweight="2pt">
                    <v:path arrowok="t" o:connecttype="custom" o:connectlocs="1,316282;273111,316285;357505,0;441899,316285;715009,316282;494057,511755;578455,828038;357505,632562;136555,828038;220953,511755;1,316282" o:connectangles="0,0,0,0,0,0,0,0,0,0,0"/>
                  </v:shape>
                  <v:shape id="Cuadro de texto 2" o:spid="_x0000_s1049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97sIA&#10;AADcAAAADwAAAGRycy9kb3ducmV2LnhtbESPQWvCQBSE74X+h+UJ3urGgKVNXUWqgodequn9kX3N&#10;BrNvQ/Zp4r/vFgSPw8x8wyzXo2/VlfrYBDYwn2WgiKtgG64NlKf9yxuoKMgW28Bk4EYR1qvnpyUW&#10;Ngz8Tdej1CpBOBZowIl0hdaxcuQxzkJHnLzf0HuUJPta2x6HBPetzrPsVXtsOC047OjTUXU+XrwB&#10;EbuZ38qdj4ef8Ws7uKxaYGnMdDJuPkAJjfII39sHayB/z+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X3uwgAAANwAAAAPAAAAAAAAAAAAAAAAAJgCAABkcnMvZG93&#10;bnJldi54bWxQSwUGAAAAAAQABAD1AAAAhwMAAAAA&#10;" filled="f" stroked="f">
                    <v:textbox style="mso-fit-shape-to-text:t">
                      <w:txbxContent>
                        <w:p w:rsidR="00D33361" w:rsidRPr="00D33361" w:rsidRDefault="00D33361" w:rsidP="00D33361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D33361">
                            <w:rPr>
                              <w:b/>
                              <w:color w:val="FFFFFF" w:themeColor="background1"/>
                            </w:rPr>
                            <w:t>2.1.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293 Grupo" o:spid="_x0000_s1050" style="position:absolute;left:17770;top:9834;width:7150;height:8280" coordsize="715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 id="294 Estrella de 5 puntas" o:spid="_x0000_s1051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NdvsYA&#10;AADcAAAADwAAAGRycy9kb3ducmV2LnhtbESPT2vCQBTE70K/w/IKXkQ3WimaukpRRNtDi38OHh/Z&#10;1yQ0+zZk12T77d2C4HGYmd8wi1UwlWipcaVlBeNRAoI4s7rkXMH5tB3OQDiPrLGyTAr+yMFq+dRb&#10;YKptxwdqjz4XEcIuRQWF93UqpcsKMuhGtiaO3o9tDPoom1zqBrsIN5WcJMmrNFhyXCiwpnVB2e/x&#10;ahTsQvf10g4+O56F6yD5+JYbe2mV6j+H9zcQnoJ/hO/tvVYwmU/h/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NdvsYAAADcAAAADwAAAAAAAAAAAAAAAACYAgAAZHJz&#10;L2Rvd25yZXYueG1sUEsFBgAAAAAEAAQA9QAAAIsDAAAAAA==&#10;" path="m1,316282r273110,3l357505,r84394,316285l715009,316282,494057,511755r84398,316283l357505,632562,136555,828038,220953,511755,1,316282xe" fillcolor="#7f7f7f [1612]" strokecolor="#243f60 [1604]" strokeweight="2pt">
                    <v:path arrowok="t" o:connecttype="custom" o:connectlocs="1,316282;273111,316285;357505,0;441899,316285;715009,316282;494057,511755;578455,828038;357505,632562;136555,828038;220953,511755;1,316282" o:connectangles="0,0,0,0,0,0,0,0,0,0,0"/>
                  </v:shape>
                  <v:shape id="Cuadro de texto 2" o:spid="_x0000_s1052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DE2BE2" w:rsidRPr="00D33361" w:rsidRDefault="00DE2BE2" w:rsidP="00DE2BE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3</w:t>
                          </w:r>
                          <w:r w:rsidRPr="00D33361">
                            <w:rPr>
                              <w:b/>
                              <w:color w:val="FFFFFF" w:themeColor="background1"/>
                            </w:rPr>
                            <w:t>.1</w:t>
                          </w:r>
                        </w:p>
                      </w:txbxContent>
                    </v:textbox>
                  </v:shape>
                </v:group>
                <v:group id="298 Grupo" o:spid="_x0000_s1053" style="position:absolute;left:23981;top:6642;width:3022;height:5955" coordsize="3021,5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296 Forma libre" o:spid="_x0000_s1054" style="position:absolute;width:3021;height:5520;visibility:visible;mso-wrap-style:square;v-text-anchor:middle" coordsize="302185,55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cMcUA&#10;AADcAAAADwAAAGRycy9kb3ducmV2LnhtbESPQWvCQBSE74X+h+UJ3upGBVtTVymlhSJ4aFrs9ZF9&#10;ZoPZtyH7alJ/vSsIPQ4z8w2z2gy+USfqYh3YwHSSgSIug625MvD99f7wBCoKssUmMBn4owib9f3d&#10;CnMbev6kUyGVShCOORpwIm2udSwdeYyT0BIn7xA6j5JkV2nbYZ/gvtGzLFtojzWnBYctvToqj8Wv&#10;N7B1e8nOb9PHnveH5W74kXmB1pjxaHh5BiU0yH/41v6wBmbLBVzPpCO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ZwxxQAAANwAAAAPAAAAAAAAAAAAAAAAAJgCAABkcnMv&#10;ZG93bnJldi54bWxQSwUGAAAAAAQABAD1AAAAigMAAAAA&#10;" path="m,c146649,18690,293298,37381,301924,129396,310550,221411,103516,474452,51758,552090e" filled="f" strokecolor="black [3213]">
                    <v:path arrowok="t" o:connecttype="custom" o:connectlocs="0,0;301924,129396;51758,552090" o:connectangles="0,0,0"/>
                  </v:shape>
                  <v:shape id="297 Conector recto de flecha" o:spid="_x0000_s1055" type="#_x0000_t32" style="position:absolute;left:258;top:5434;width:432;height: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wuHMEAAADcAAAADwAAAGRycy9kb3ducmV2LnhtbESP3WoCMRCF7wXfIYzQu5pVsK2rUcRa&#10;6F2t+gDjZtxEN5MlSXX79k1B8PJwfj7OfNm5RlwpROtZwWhYgCCuvLZcKzjsP57fQMSErLHxTAp+&#10;KcJy0e/NsdT+xt903aVa5BGOJSowKbWllLEy5DAOfUucvZMPDlOWoZY64C2Pu0aOi+JFOrScCQZb&#10;WhuqLrsfl7kre568B83V5ni222Dw69SgUk+DbjUDkahLj/C9/akVjKev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C4cwQAAANwAAAAPAAAAAAAAAAAAAAAA&#10;AKECAABkcnMvZG93bnJldi54bWxQSwUGAAAAAAQABAD5AAAAjwMAAAAA&#10;" strokecolor="black [3213]">
                    <v:stroke endarrow="open"/>
                  </v:shape>
                </v:group>
                <v:group id="299 Grupo" o:spid="_x0000_s1056" style="position:absolute;left:14319;top:6297;width:3963;height:7759;flip:x y" coordsize="3021,5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1lCpxgAAANwA&#10;AAAPAAAAAAAAAAAAAAAAAKoCAABkcnMvZG93bnJldi54bWxQSwUGAAAAAAQABAD6AAAAnQMAAAAA&#10;">
                  <v:shape id="300 Forma libre" o:spid="_x0000_s1057" style="position:absolute;width:3021;height:5520;visibility:visible;mso-wrap-style:square;v-text-anchor:middle" coordsize="302185,55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7xMIA&#10;AADcAAAADwAAAGRycy9kb3ducmV2LnhtbERPTUsDMRC9C/6HMEJvNqmFqmvTIqJQCj24lXodNtPN&#10;4maybMbu6q9vDoUeH+97uR5Dq07UpyayhdnUgCKuomu4tvC1/7h/ApUE2WEbmSz8UYL16vZmiYWL&#10;A3/SqZRa5RBOBVrwIl2hdao8BUzT2BFn7hj7gJJhX2vX45DDQ6sfjFnogA3nBo8dvXmqfsrfYGHr&#10;D2L+32ePAx+Oz7vxW+YlOmsnd+PrCyihUa7ii3vjLMxNnp/P5COgV2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zvEwgAAANwAAAAPAAAAAAAAAAAAAAAAAJgCAABkcnMvZG93&#10;bnJldi54bWxQSwUGAAAAAAQABAD1AAAAhwMAAAAA&#10;" path="m,c146649,18690,293298,37381,301924,129396,310550,221411,103516,474452,51758,552090e" filled="f" strokecolor="black [3213]">
                    <v:path arrowok="t" o:connecttype="custom" o:connectlocs="0,0;301924,129396;51758,552090" o:connectangles="0,0,0"/>
                  </v:shape>
                  <v:shape id="301 Conector recto de flecha" o:spid="_x0000_s1058" type="#_x0000_t32" style="position:absolute;left:258;top:5434;width:432;height: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KJ6cEAAADcAAAADwAAAGRycy9kb3ducmV2LnhtbESP3WoCMRCF7wt9hzCCdzVri6WsZkX6&#10;A97Zah9g3IybrJvJkqS6vr0pCF4ezs/HWSwH14kThWg9K5hOChDEtdeWGwW/u6+nNxAxIWvsPJOC&#10;C0VYVo8PCyy1P/MPnbapEXmEY4kKTEp9KWWsDTmME98TZ+/gg8OUZWikDnjO466Tz0XxKh1azgSD&#10;Pb0bqo/bP5e5K9vOPoLm+nPf2u9gcHPoUKnxaFjNQSQa0j18a6+1gpdiCv9n8hGQ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conpwQAAANwAAAAPAAAAAAAAAAAAAAAA&#10;AKECAABkcnMvZG93bnJldi54bWxQSwUGAAAAAAQABAD5AAAAjwMAAAAA&#10;" strokecolor="black [3213]">
                    <v:stroke endarrow="open"/>
                  </v:shape>
                </v:group>
                <v:shape id="302 Conector recto de flecha" o:spid="_x0000_s1059" type="#_x0000_t32" style="position:absolute;left:37783;top:4917;width:11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d6yscAAADcAAAADwAAAGRycy9kb3ducmV2LnhtbESP3WoCMRSE7wXfIRyhN0WzWhC7NYpK&#10;W71Qij8PcNicbhY3J8smq1uf3ggFL4eZ+YaZzltbigvVvnCsYDhIQBBnThecKzgdv/oTED4gaywd&#10;k4I/8jCfdTtTTLW78p4uh5CLCGGfogITQpVK6TNDFv3AVcTR+3W1xRBlnUtd4zXCbSlHSTKWFguO&#10;CwYrWhnKzofGKgjr2/d+2by2i1tx3vwczfvndrhT6qXXLj5ABGrDM/zf3mgFb8kIHmfi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x3rKxwAAANwAAAAPAAAAAAAA&#10;AAAAAAAAAKECAABkcnMvZG93bnJldi54bWxQSwUGAAAAAAQABAD5AAAAlQMAAAAA&#10;" strokecolor="black [3213]" strokeweight="1pt">
                  <v:stroke endarrow="open"/>
                </v:shape>
              </v:group>
            </w:pict>
          </mc:Fallback>
        </mc:AlternateContent>
      </w:r>
      <w:r w:rsidR="00D3336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CF3B03" wp14:editId="6217ACA4">
                <wp:simplePos x="0" y="0"/>
                <wp:positionH relativeFrom="column">
                  <wp:posOffset>1745615</wp:posOffset>
                </wp:positionH>
                <wp:positionV relativeFrom="paragraph">
                  <wp:posOffset>112395</wp:posOffset>
                </wp:positionV>
                <wp:extent cx="715010" cy="828040"/>
                <wp:effectExtent l="19050" t="38100" r="46990" b="29210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828040"/>
                          <a:chOff x="0" y="0"/>
                          <a:chExt cx="715010" cy="828040"/>
                        </a:xfrm>
                      </wpg:grpSpPr>
                      <wps:wsp>
                        <wps:cNvPr id="20" name="20 Estrella de 5 puntas"/>
                        <wps:cNvSpPr/>
                        <wps:spPr>
                          <a:xfrm>
                            <a:off x="0" y="0"/>
                            <a:ext cx="715010" cy="828040"/>
                          </a:xfrm>
                          <a:prstGeom prst="star5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396" y="327804"/>
                            <a:ext cx="474453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361" w:rsidRPr="00D33361" w:rsidRDefault="00D33361" w:rsidP="00D333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D33361">
                                <w:rPr>
                                  <w:b/>
                                  <w:color w:val="FFFFFF" w:themeColor="background1"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 Grupo" o:spid="_x0000_s1060" style="position:absolute;left:0;text-align:left;margin-left:137.45pt;margin-top:8.85pt;width:56.3pt;height:65.2pt;z-index:251686912" coordsize="715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">
                <v:shape id="20 Estrella de 5 puntas" o:spid="_x0000_s1061" style="position:absolute;width:7150;height:8280;visibility:visible;mso-wrap-style:square;v-text-anchor:middle" coordsize="71501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SfSMEA&#10;AADbAAAADwAAAGRycy9kb3ducmV2LnhtbERPTYvCMBC9C/6HMMJeRFMVRKpRRFl29aCs68Hj0My2&#10;ZZtJaWIb/705CB4f73u1CaYSLTWutKxgMk5AEGdWl5wruP5+jhYgnEfWWFkmBQ9ysFn3eytMte34&#10;h9qLz0UMYZeigsL7OpXSZQUZdGNbE0fuzzYGfYRNLnWDXQw3lZwmyVwaLDk2FFjTrqDs/3I3Cr5C&#10;d5q1w2PHi3AfJoez3Ntbq9THIGyXIDwF/xa/3N9awTSuj1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En0jBAAAA2wAAAA8AAAAAAAAAAAAAAAAAmAIAAGRycy9kb3du&#10;cmV2LnhtbFBLBQYAAAAABAAEAPUAAACGAwAAAAA=&#10;" path="m1,316282r273110,3l357505,r84394,316285l715009,316282,494057,511755r84398,316283l357505,632562,136555,828038,220953,511755,1,316282xe" fillcolor="#7f7f7f [1612]" strokecolor="#243f60 [1604]" strokeweight="2pt">
                  <v:path arrowok="t" o:connecttype="custom" o:connectlocs="1,316282;273111,316285;357505,0;441899,316285;715009,316282;494057,511755;578455,828038;357505,632562;136555,828038;220953,511755;1,316282" o:connectangles="0,0,0,0,0,0,0,0,0,0,0"/>
                </v:shape>
                <v:shape id="Cuadro de texto 2" o:spid="_x0000_s1062" type="#_x0000_t202" style="position:absolute;left:1293;top:3278;width:47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D33361" w:rsidRPr="00D33361" w:rsidRDefault="00D33361" w:rsidP="00D333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D33361">
                          <w:rPr>
                            <w:b/>
                            <w:color w:val="FFFFFF" w:themeColor="background1"/>
                          </w:rPr>
                          <w:t>2.1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78F3" w:rsidRDefault="00C178F3" w:rsidP="00D05DAF">
      <w:pPr>
        <w:pStyle w:val="Ttulo1"/>
        <w:numPr>
          <w:ilvl w:val="0"/>
          <w:numId w:val="0"/>
        </w:numPr>
        <w:ind w:left="720"/>
        <w:jc w:val="both"/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Pr="00C178F3" w:rsidRDefault="00C178F3" w:rsidP="00D05DAF">
      <w:pPr>
        <w:jc w:val="both"/>
        <w:rPr>
          <w:lang w:val="es-ES"/>
        </w:rPr>
      </w:pPr>
    </w:p>
    <w:p w:rsidR="00FA498B" w:rsidRPr="00951C01" w:rsidRDefault="00FA498B" w:rsidP="00D05DAF">
      <w:pPr>
        <w:pStyle w:val="Ttulo1"/>
        <w:jc w:val="both"/>
      </w:pPr>
      <w:r w:rsidRPr="00951C01">
        <w:lastRenderedPageBreak/>
        <w:t>Precondiciones</w:t>
      </w:r>
      <w:bookmarkEnd w:id="14"/>
      <w:bookmarkEnd w:id="15"/>
    </w:p>
    <w:p w:rsidR="00FA498B" w:rsidRDefault="00442795" w:rsidP="00D05DAF">
      <w:pPr>
        <w:pStyle w:val="Ttulo2"/>
        <w:jc w:val="both"/>
      </w:pPr>
      <w:r>
        <w:t>Socio</w:t>
      </w:r>
      <w:r w:rsidR="00435F7B">
        <w:t xml:space="preserve"> no valido </w:t>
      </w:r>
    </w:p>
    <w:p w:rsidR="00435F7B" w:rsidRPr="00435F7B" w:rsidRDefault="00435F7B" w:rsidP="00D05DAF">
      <w:pPr>
        <w:ind w:left="720"/>
        <w:jc w:val="both"/>
        <w:rPr>
          <w:lang w:val="es-ES"/>
        </w:rPr>
      </w:pPr>
      <w:r w:rsidRPr="00E0778B">
        <w:rPr>
          <w:rFonts w:ascii="Arial" w:hAnsi="Arial" w:cs="Arial"/>
        </w:rPr>
        <w:t>El usuario debe estar validado por el sistema.</w:t>
      </w:r>
    </w:p>
    <w:p w:rsidR="00FA498B" w:rsidRPr="00951C01" w:rsidRDefault="00FA498B" w:rsidP="00D05DAF">
      <w:pPr>
        <w:pStyle w:val="Ttulo1"/>
        <w:jc w:val="both"/>
      </w:pPr>
      <w:bookmarkStart w:id="16" w:name="_Toc126600390"/>
      <w:bookmarkStart w:id="17" w:name="_Toc302769584"/>
      <w:r w:rsidRPr="00951C01">
        <w:t>Post-Condiciones</w:t>
      </w:r>
      <w:bookmarkEnd w:id="16"/>
      <w:bookmarkEnd w:id="17"/>
    </w:p>
    <w:p w:rsidR="00FA498B" w:rsidRDefault="00442795" w:rsidP="00D05DAF">
      <w:pPr>
        <w:pStyle w:val="Ttulo2"/>
        <w:jc w:val="both"/>
      </w:pPr>
      <w:r>
        <w:t>Socio Inscrito</w:t>
      </w:r>
    </w:p>
    <w:p w:rsidR="00442795" w:rsidRPr="00442795" w:rsidRDefault="00442795" w:rsidP="00D05DAF">
      <w:pPr>
        <w:ind w:left="709"/>
        <w:jc w:val="both"/>
        <w:rPr>
          <w:lang w:val="es-ES"/>
        </w:rPr>
      </w:pPr>
      <w:r w:rsidRPr="00E0778B">
        <w:rPr>
          <w:rFonts w:ascii="Arial" w:hAnsi="Arial" w:cs="Arial"/>
        </w:rPr>
        <w:t>Se obtiene un registro con la información de la inscripción de un socio a un curso.</w:t>
      </w:r>
    </w:p>
    <w:p w:rsidR="00FA498B" w:rsidRPr="00951C01" w:rsidRDefault="00FA498B" w:rsidP="00D05DAF">
      <w:pPr>
        <w:pStyle w:val="Ttulo1"/>
        <w:jc w:val="both"/>
      </w:pPr>
      <w:bookmarkStart w:id="18" w:name="_Toc126600394"/>
      <w:bookmarkStart w:id="19" w:name="_Toc302769588"/>
      <w:r w:rsidRPr="00951C01">
        <w:t>Requerimientos Especiales</w:t>
      </w:r>
      <w:bookmarkEnd w:id="18"/>
      <w:bookmarkEnd w:id="19"/>
    </w:p>
    <w:p w:rsidR="00FA498B" w:rsidRPr="00951C01" w:rsidRDefault="00FA498B" w:rsidP="00D05DAF">
      <w:pPr>
        <w:pStyle w:val="Ttulo2"/>
        <w:jc w:val="both"/>
      </w:pPr>
      <w:bookmarkStart w:id="20" w:name="_Toc423410252"/>
      <w:bookmarkStart w:id="21" w:name="_Toc425054511"/>
      <w:bookmarkStart w:id="22" w:name="_Toc35985167"/>
      <w:bookmarkStart w:id="23" w:name="_Toc126600395"/>
      <w:bookmarkStart w:id="24" w:name="_Toc302769589"/>
      <w:r w:rsidRPr="00951C01">
        <w:t xml:space="preserve">Requerimiento </w:t>
      </w:r>
      <w:r w:rsidR="00365A76">
        <w:t>de interfaces</w:t>
      </w:r>
      <w:bookmarkEnd w:id="20"/>
      <w:bookmarkEnd w:id="21"/>
      <w:bookmarkEnd w:id="22"/>
      <w:bookmarkEnd w:id="23"/>
      <w:bookmarkEnd w:id="24"/>
    </w:p>
    <w:p w:rsidR="00365A76" w:rsidRPr="00365A76" w:rsidRDefault="00365A76" w:rsidP="00ED69DF">
      <w:pPr>
        <w:pStyle w:val="Ttulo3"/>
        <w:numPr>
          <w:ilvl w:val="0"/>
          <w:numId w:val="0"/>
        </w:numPr>
        <w:spacing w:line="312" w:lineRule="auto"/>
        <w:ind w:left="1276"/>
        <w:jc w:val="both"/>
        <w:rPr>
          <w:rFonts w:cs="Arial"/>
          <w:i w:val="0"/>
        </w:rPr>
      </w:pPr>
      <w:bookmarkStart w:id="25" w:name="_Toc495232044"/>
      <w:bookmarkStart w:id="26" w:name="_Toc186394703"/>
      <w:r w:rsidRPr="001C3A8E">
        <w:rPr>
          <w:rFonts w:cs="Arial"/>
          <w:i w:val="0"/>
        </w:rPr>
        <w:t>7.1.1</w:t>
      </w:r>
      <w:r w:rsidR="001C3A8E" w:rsidRPr="001C3A8E">
        <w:rPr>
          <w:rFonts w:cs="Arial"/>
          <w:i w:val="0"/>
        </w:rPr>
        <w:t>.</w:t>
      </w:r>
      <w:r w:rsidR="001C3A8E">
        <w:rPr>
          <w:rFonts w:cs="Arial"/>
        </w:rPr>
        <w:t xml:space="preserve"> </w:t>
      </w:r>
      <w:r w:rsidRPr="00365A76">
        <w:rPr>
          <w:rFonts w:cs="Arial"/>
          <w:i w:val="0"/>
        </w:rPr>
        <w:t>Interfaces de Usuario</w:t>
      </w:r>
      <w:bookmarkEnd w:id="25"/>
      <w:bookmarkEnd w:id="26"/>
    </w:p>
    <w:p w:rsidR="00365A76" w:rsidRDefault="00365A76" w:rsidP="00ED69DF">
      <w:pPr>
        <w:spacing w:line="312" w:lineRule="auto"/>
        <w:ind w:left="1264"/>
        <w:jc w:val="both"/>
        <w:rPr>
          <w:rFonts w:ascii="Arial" w:hAnsi="Arial" w:cs="Arial"/>
        </w:rPr>
      </w:pPr>
      <w:r w:rsidRPr="00E0778B">
        <w:rPr>
          <w:rFonts w:ascii="Arial" w:hAnsi="Arial" w:cs="Arial"/>
        </w:rPr>
        <w:t>La interfaz de  los usuarios será en entorno Web y el manejo del programa se realizará a través de teclado y mouse.</w:t>
      </w:r>
    </w:p>
    <w:p w:rsidR="003D53FB" w:rsidRPr="003D53FB" w:rsidRDefault="003D53FB" w:rsidP="00ED69DF">
      <w:pPr>
        <w:pStyle w:val="Ttulo3"/>
        <w:numPr>
          <w:ilvl w:val="0"/>
          <w:numId w:val="0"/>
        </w:numPr>
        <w:spacing w:line="312" w:lineRule="auto"/>
        <w:ind w:left="1276" w:hanging="12"/>
        <w:jc w:val="both"/>
        <w:rPr>
          <w:rFonts w:cs="Arial"/>
          <w:i w:val="0"/>
        </w:rPr>
      </w:pPr>
      <w:r w:rsidRPr="003D53FB">
        <w:rPr>
          <w:rFonts w:ascii="Arial" w:hAnsi="Arial" w:cs="Arial"/>
          <w:i w:val="0"/>
        </w:rPr>
        <w:t xml:space="preserve">7.1.2. </w:t>
      </w:r>
      <w:bookmarkStart w:id="27" w:name="_Toc495232047"/>
      <w:bookmarkStart w:id="28" w:name="_Toc186394706"/>
      <w:r w:rsidRPr="003D53FB">
        <w:rPr>
          <w:rFonts w:cs="Arial"/>
          <w:i w:val="0"/>
        </w:rPr>
        <w:t>Interfaces de Comunicación</w:t>
      </w:r>
      <w:bookmarkEnd w:id="27"/>
      <w:bookmarkEnd w:id="28"/>
    </w:p>
    <w:p w:rsidR="004D1BB2" w:rsidRPr="00951C01" w:rsidRDefault="003D53FB" w:rsidP="00ED69DF">
      <w:pPr>
        <w:spacing w:line="312" w:lineRule="auto"/>
        <w:ind w:left="1264"/>
        <w:jc w:val="both"/>
        <w:rPr>
          <w:lang w:val="es-ES"/>
        </w:rPr>
      </w:pPr>
      <w:r w:rsidRPr="00E0778B">
        <w:rPr>
          <w:rFonts w:ascii="Arial" w:hAnsi="Arial" w:cs="Arial"/>
        </w:rPr>
        <w:t>La conexión entre el cliente y el servidor será utilizando la red de la organización donde se  desarrolla el proyecto</w:t>
      </w:r>
      <w:r>
        <w:rPr>
          <w:rFonts w:ascii="Arial" w:hAnsi="Arial" w:cs="Arial"/>
        </w:rPr>
        <w:t xml:space="preserve"> con conexión a Internet</w:t>
      </w:r>
      <w:r w:rsidRPr="00E0778B">
        <w:rPr>
          <w:rFonts w:ascii="Arial" w:hAnsi="Arial" w:cs="Arial"/>
        </w:rPr>
        <w:t xml:space="preserve">. Se asume que no existirán conexiones al sistema, externas a la red de la organización.  </w:t>
      </w:r>
      <w:r>
        <w:rPr>
          <w:rFonts w:ascii="Arial" w:hAnsi="Arial" w:cs="Arial"/>
        </w:rPr>
        <w:t xml:space="preserve"> </w:t>
      </w:r>
      <w:bookmarkStart w:id="29" w:name="_Toc126600396"/>
    </w:p>
    <w:p w:rsidR="00FA498B" w:rsidRPr="00951C01" w:rsidRDefault="00FA498B" w:rsidP="00D05DAF">
      <w:pPr>
        <w:pStyle w:val="Ttulo1"/>
        <w:jc w:val="both"/>
      </w:pPr>
      <w:bookmarkStart w:id="30" w:name="_Toc302769591"/>
      <w:r w:rsidRPr="00951C01">
        <w:t>Información Adicional</w:t>
      </w:r>
      <w:bookmarkEnd w:id="29"/>
      <w:bookmarkEnd w:id="30"/>
    </w:p>
    <w:p w:rsidR="00FA498B" w:rsidRDefault="00FA498B" w:rsidP="00D05DAF">
      <w:pPr>
        <w:pStyle w:val="Ttulo2"/>
        <w:jc w:val="both"/>
      </w:pPr>
      <w:bookmarkStart w:id="31" w:name="_Toc126600397"/>
      <w:bookmarkStart w:id="32" w:name="_Toc302769592"/>
      <w:r w:rsidRPr="00951C01">
        <w:t>Prototipo Visual</w:t>
      </w:r>
      <w:bookmarkEnd w:id="31"/>
      <w:bookmarkEnd w:id="32"/>
    </w:p>
    <w:p w:rsidR="000E7024" w:rsidRDefault="000E7024" w:rsidP="000E7024">
      <w:pPr>
        <w:rPr>
          <w:lang w:val="es-ES"/>
        </w:rPr>
      </w:pPr>
    </w:p>
    <w:p w:rsidR="000E7024" w:rsidRDefault="008610E4" w:rsidP="000E7024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6368" behindDoc="1" locked="0" layoutInCell="1" allowOverlap="1" wp14:anchorId="3771D337" wp14:editId="24C0B229">
            <wp:simplePos x="0" y="0"/>
            <wp:positionH relativeFrom="column">
              <wp:posOffset>67310</wp:posOffset>
            </wp:positionH>
            <wp:positionV relativeFrom="paragraph">
              <wp:posOffset>19685</wp:posOffset>
            </wp:positionV>
            <wp:extent cx="5575300" cy="2751455"/>
            <wp:effectExtent l="0" t="0" r="6350" b="0"/>
            <wp:wrapNone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3"/>
                    <a:stretch/>
                  </pic:blipFill>
                  <pic:spPr bwMode="auto">
                    <a:xfrm>
                      <a:off x="0" y="0"/>
                      <a:ext cx="5575300" cy="275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0E7024" w:rsidRPr="000E7024" w:rsidRDefault="000E7024" w:rsidP="000E7024">
      <w:pPr>
        <w:rPr>
          <w:lang w:val="es-ES"/>
        </w:rPr>
      </w:pPr>
    </w:p>
    <w:p w:rsidR="008610E4" w:rsidRPr="006F73FF" w:rsidRDefault="008610E4" w:rsidP="008610E4">
      <w:pPr>
        <w:pStyle w:val="Ttulo"/>
      </w:pPr>
      <w:r w:rsidRPr="006F73FF"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10E4" w:rsidRPr="006F73FF" w:rsidTr="008610E4">
        <w:tc>
          <w:tcPr>
            <w:tcW w:w="230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Fecha</w:t>
            </w:r>
          </w:p>
        </w:tc>
        <w:tc>
          <w:tcPr>
            <w:tcW w:w="1152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Autor</w:t>
            </w:r>
          </w:p>
        </w:tc>
      </w:tr>
      <w:tr w:rsidR="008610E4" w:rsidRPr="006F73FF" w:rsidTr="008610E4">
        <w:tc>
          <w:tcPr>
            <w:tcW w:w="2304" w:type="dxa"/>
          </w:tcPr>
          <w:p w:rsidR="008610E4" w:rsidRPr="006F73FF" w:rsidRDefault="008610E4" w:rsidP="008610E4">
            <w:pPr>
              <w:pStyle w:val="Tabletext"/>
            </w:pPr>
            <w:r>
              <w:t>10/04</w:t>
            </w:r>
            <w:r w:rsidRPr="006F73FF">
              <w:t>/</w:t>
            </w:r>
            <w:r>
              <w:t>13</w:t>
            </w:r>
          </w:p>
        </w:tc>
        <w:tc>
          <w:tcPr>
            <w:tcW w:w="1152" w:type="dxa"/>
          </w:tcPr>
          <w:p w:rsidR="008610E4" w:rsidRPr="006F73FF" w:rsidRDefault="008610E4" w:rsidP="008610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610E4" w:rsidRPr="006F73FF" w:rsidRDefault="008610E4" w:rsidP="008610E4">
            <w:pPr>
              <w:pStyle w:val="Tabletext"/>
            </w:pPr>
            <w:r>
              <w:t>Especificación de caso de uso – Inscripción de Curso</w:t>
            </w:r>
          </w:p>
        </w:tc>
        <w:tc>
          <w:tcPr>
            <w:tcW w:w="2304" w:type="dxa"/>
          </w:tcPr>
          <w:p w:rsidR="008610E4" w:rsidRPr="006F73FF" w:rsidRDefault="008610E4" w:rsidP="00BA18AF">
            <w:pPr>
              <w:pStyle w:val="Tabletext"/>
            </w:pPr>
            <w:r>
              <w:t>José Gabriel Ames Rosillo.</w:t>
            </w:r>
          </w:p>
        </w:tc>
      </w:tr>
    </w:tbl>
    <w:p w:rsidR="00FA498B" w:rsidRPr="00951C01" w:rsidRDefault="00FA498B" w:rsidP="00D05DAF">
      <w:pPr>
        <w:jc w:val="both"/>
        <w:rPr>
          <w:lang w:val="es-ES"/>
        </w:rPr>
      </w:pPr>
      <w:r w:rsidRPr="00951C01">
        <w:rPr>
          <w:lang w:val="es-ES"/>
        </w:rPr>
        <w:br w:type="page"/>
      </w:r>
    </w:p>
    <w:p w:rsidR="006F73FF" w:rsidRPr="00951C01" w:rsidRDefault="006F73FF" w:rsidP="00D05DAF">
      <w:pPr>
        <w:pStyle w:val="Ttulo"/>
        <w:tabs>
          <w:tab w:val="right" w:pos="8789"/>
        </w:tabs>
        <w:jc w:val="both"/>
      </w:pPr>
    </w:p>
    <w:p w:rsidR="006F73FF" w:rsidRPr="00951C01" w:rsidRDefault="006F73FF" w:rsidP="00D05DAF">
      <w:pPr>
        <w:jc w:val="both"/>
      </w:pPr>
    </w:p>
    <w:sectPr w:rsidR="006F73FF" w:rsidRPr="00951C01" w:rsidSect="006D1AE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EFC" w:rsidRDefault="00B85EFC">
      <w:r>
        <w:separator/>
      </w:r>
    </w:p>
  </w:endnote>
  <w:endnote w:type="continuationSeparator" w:id="0">
    <w:p w:rsidR="00B85EFC" w:rsidRDefault="00B8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98B" w:rsidRDefault="000819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49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9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FA49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A498B">
      <w:tc>
        <w:tcPr>
          <w:tcW w:w="3369" w:type="dxa"/>
        </w:tcPr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fldSimple w:instr=" DOCPROPERTY  &quot;Elaborado Por&quot;  \* MERGEFORMAT ">
            <w:r>
              <w:rPr>
                <w:rFonts w:ascii="Arial" w:hAnsi="Arial" w:cs="Arial"/>
                <w:sz w:val="18"/>
                <w:szCs w:val="18"/>
                <w:lang w:val="es-ES"/>
              </w:rPr>
              <w:t>&lt;</w:t>
            </w:r>
            <w:r w:rsidR="00D477DC">
              <w:rPr>
                <w:rFonts w:ascii="Arial" w:hAnsi="Arial" w:cs="Arial"/>
                <w:sz w:val="18"/>
                <w:szCs w:val="18"/>
                <w:lang w:val="es-ES"/>
              </w:rPr>
              <w:t>José Ames R.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&gt;</w:t>
            </w:r>
          </w:fldSimple>
        </w:p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FA498B" w:rsidRPr="006F73FF" w:rsidRDefault="00FA498B">
          <w:pPr>
            <w:ind w:right="360"/>
            <w:rPr>
              <w:rFonts w:ascii="Arial" w:hAnsi="Arial" w:cs="Arial"/>
              <w:sz w:val="16"/>
              <w:szCs w:val="16"/>
            </w:rPr>
          </w:pPr>
          <w:r w:rsidRPr="004A6A11">
            <w:rPr>
              <w:rFonts w:ascii="Arial" w:hAnsi="Arial" w:cs="Arial"/>
              <w:sz w:val="18"/>
              <w:szCs w:val="18"/>
            </w:rPr>
            <w:t xml:space="preserve">Aprobado por: </w:t>
          </w:r>
          <w:r w:rsidR="00F01F12">
            <w:fldChar w:fldCharType="begin"/>
          </w:r>
          <w:r w:rsidR="00F01F12">
            <w:instrText xml:space="preserve"> DOCPROPERTY  "Aprobado Por"  \* MERGEFORMAT </w:instrText>
          </w:r>
          <w:r w:rsidR="00F01F12"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&lt;Aprobado Por&gt;</w:t>
          </w:r>
          <w:r w:rsidR="00F01F12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3118" w:type="dxa"/>
          <w:vAlign w:val="center"/>
        </w:tcPr>
        <w:p w:rsidR="00FA498B" w:rsidRPr="006F73FF" w:rsidRDefault="004D1BB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FA498B" w:rsidRPr="006F73FF" w:rsidRDefault="00FA498B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01F12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F01F12" w:rsidRPr="00F01F12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A498B" w:rsidRDefault="00FA49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98B" w:rsidRDefault="00FA4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EFC" w:rsidRDefault="00B85EFC">
      <w:r>
        <w:separator/>
      </w:r>
    </w:p>
  </w:footnote>
  <w:footnote w:type="continuationSeparator" w:id="0">
    <w:p w:rsidR="00B85EFC" w:rsidRDefault="00B8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98B" w:rsidRDefault="00FA498B">
    <w:pPr>
      <w:rPr>
        <w:sz w:val="24"/>
      </w:rPr>
    </w:pPr>
  </w:p>
  <w:p w:rsidR="00FA498B" w:rsidRDefault="00D80736" w:rsidP="00E04359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633D9D" wp14:editId="633FA658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FeGgIAADI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"/>
          </w:pict>
        </mc:Fallback>
      </mc:AlternateContent>
    </w:r>
    <w:r w:rsidR="004D1BB2">
      <w:rPr>
        <w:noProof/>
        <w:lang w:val="es-ES" w:eastAsia="es-ES"/>
      </w:rPr>
      <w:drawing>
        <wp:inline distT="0" distB="0" distL="0" distR="0" wp14:anchorId="1BDD76FB" wp14:editId="1A2A3C13">
          <wp:extent cx="1485900" cy="5143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6F73FF" w:rsidRDefault="0085228E" w:rsidP="0085228E">
          <w:pPr>
            <w:pStyle w:val="Ttulo"/>
            <w:jc w:val="left"/>
            <w:rPr>
              <w:lang w:val="es-MX"/>
            </w:rPr>
          </w:pPr>
          <w:r w:rsidRPr="0085228E">
            <w:rPr>
              <w:sz w:val="20"/>
            </w:rPr>
            <w:t>RQECUG4XvY</w:t>
          </w:r>
          <w:r w:rsidRPr="0085228E">
            <w:rPr>
              <w:sz w:val="20"/>
              <w:lang w:val="es-ES"/>
            </w:rPr>
            <w:t>-</w:t>
          </w:r>
          <w:r w:rsidRPr="0085228E">
            <w:rPr>
              <w:sz w:val="20"/>
            </w:rPr>
            <w:t>AEASOnline</w:t>
          </w:r>
        </w:p>
      </w:tc>
      <w:tc>
        <w:tcPr>
          <w:tcW w:w="2660" w:type="dxa"/>
        </w:tcPr>
        <w:p w:rsidR="00FA498B" w:rsidRPr="006F73FF" w:rsidRDefault="00FA498B" w:rsidP="0085228E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85228E">
            <w:rPr>
              <w:lang w:val="es-MX"/>
            </w:rPr>
            <w:t>1.0</w:t>
          </w:r>
        </w:p>
      </w:tc>
    </w:tr>
    <w:tr w:rsidR="00FA498B">
      <w:tc>
        <w:tcPr>
          <w:tcW w:w="6379" w:type="dxa"/>
        </w:tcPr>
        <w:p w:rsidR="00FA498B" w:rsidRPr="006F73FF" w:rsidRDefault="00B85EFC">
          <w:pPr>
            <w:rPr>
              <w:lang w:val="es-MX"/>
            </w:rPr>
          </w:pPr>
          <w:fldSimple w:instr=" TITLE  \* MERGEFORMAT ">
            <w:r w:rsidR="00FA498B">
              <w:rPr>
                <w:lang w:val="es-MX"/>
              </w:rPr>
              <w:t>Especificación de</w:t>
            </w:r>
            <w:r w:rsidR="00EA5A25">
              <w:rPr>
                <w:lang w:val="es-MX"/>
              </w:rPr>
              <w:t xml:space="preserve"> Caso de Uso</w:t>
            </w:r>
          </w:fldSimple>
          <w:r w:rsidR="0085228E">
            <w:rPr>
              <w:lang w:val="es-MX"/>
            </w:rPr>
            <w:t xml:space="preserve"> – Inscripción de curso</w:t>
          </w:r>
        </w:p>
      </w:tc>
      <w:tc>
        <w:tcPr>
          <w:tcW w:w="2660" w:type="dxa"/>
        </w:tcPr>
        <w:p w:rsidR="00FA498B" w:rsidRPr="006F73FF" w:rsidRDefault="00FA498B" w:rsidP="0085228E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85228E">
            <w:rPr>
              <w:lang w:val="es-MX"/>
            </w:rPr>
            <w:t>10/04</w:t>
          </w:r>
          <w:r w:rsidRPr="006F73FF">
            <w:rPr>
              <w:lang w:val="es-MX"/>
            </w:rPr>
            <w:t>/</w:t>
          </w:r>
          <w:r w:rsidR="0085228E">
            <w:rPr>
              <w:lang w:val="es-MX"/>
            </w:rPr>
            <w:t>13</w:t>
          </w:r>
        </w:p>
      </w:tc>
    </w:tr>
  </w:tbl>
  <w:p w:rsidR="00FA498B" w:rsidRPr="00E04359" w:rsidRDefault="00FA498B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98B" w:rsidRDefault="00FA4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40A27F1"/>
    <w:multiLevelType w:val="multilevel"/>
    <w:tmpl w:val="AAAC3B52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5772A71"/>
    <w:multiLevelType w:val="multilevel"/>
    <w:tmpl w:val="23723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2"/>
  </w:num>
  <w:num w:numId="13">
    <w:abstractNumId w:val="25"/>
  </w:num>
  <w:num w:numId="14">
    <w:abstractNumId w:val="11"/>
  </w:num>
  <w:num w:numId="15">
    <w:abstractNumId w:val="6"/>
  </w:num>
  <w:num w:numId="16">
    <w:abstractNumId w:val="24"/>
  </w:num>
  <w:num w:numId="17">
    <w:abstractNumId w:val="20"/>
  </w:num>
  <w:num w:numId="18">
    <w:abstractNumId w:val="8"/>
  </w:num>
  <w:num w:numId="19">
    <w:abstractNumId w:val="18"/>
  </w:num>
  <w:num w:numId="20">
    <w:abstractNumId w:val="9"/>
  </w:num>
  <w:num w:numId="21">
    <w:abstractNumId w:val="23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0"/>
  </w:num>
  <w:num w:numId="31">
    <w:abstractNumId w:val="17"/>
  </w:num>
  <w:num w:numId="32">
    <w:abstractNumId w:val="29"/>
  </w:num>
  <w:num w:numId="33">
    <w:abstractNumId w:val="16"/>
  </w:num>
  <w:num w:numId="34">
    <w:abstractNumId w:val="3"/>
  </w:num>
  <w:num w:numId="35">
    <w:abstractNumId w:val="27"/>
  </w:num>
  <w:num w:numId="36">
    <w:abstractNumId w:val="0"/>
  </w:num>
  <w:num w:numId="37">
    <w:abstractNumId w:val="7"/>
  </w:num>
  <w:num w:numId="38">
    <w:abstractNumId w:val="19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ED"/>
    <w:rsid w:val="0000369A"/>
    <w:rsid w:val="00016B2F"/>
    <w:rsid w:val="00081952"/>
    <w:rsid w:val="00086C49"/>
    <w:rsid w:val="0009309C"/>
    <w:rsid w:val="000940AD"/>
    <w:rsid w:val="00097ACE"/>
    <w:rsid w:val="000D236C"/>
    <w:rsid w:val="000D4CE6"/>
    <w:rsid w:val="000E7024"/>
    <w:rsid w:val="000F148C"/>
    <w:rsid w:val="000F3BF2"/>
    <w:rsid w:val="001178D3"/>
    <w:rsid w:val="00145E90"/>
    <w:rsid w:val="00150F32"/>
    <w:rsid w:val="001B02C8"/>
    <w:rsid w:val="001C3A8E"/>
    <w:rsid w:val="001D4A47"/>
    <w:rsid w:val="001D575D"/>
    <w:rsid w:val="00221B4E"/>
    <w:rsid w:val="0023162D"/>
    <w:rsid w:val="00234105"/>
    <w:rsid w:val="00254C21"/>
    <w:rsid w:val="00270DFE"/>
    <w:rsid w:val="002C3014"/>
    <w:rsid w:val="002E05B4"/>
    <w:rsid w:val="002E162B"/>
    <w:rsid w:val="00310337"/>
    <w:rsid w:val="0031122F"/>
    <w:rsid w:val="00311AFC"/>
    <w:rsid w:val="003274D8"/>
    <w:rsid w:val="00365A76"/>
    <w:rsid w:val="003A6C37"/>
    <w:rsid w:val="003B6408"/>
    <w:rsid w:val="003D53FB"/>
    <w:rsid w:val="00416EF6"/>
    <w:rsid w:val="00426D50"/>
    <w:rsid w:val="00435F7B"/>
    <w:rsid w:val="00442795"/>
    <w:rsid w:val="004570F7"/>
    <w:rsid w:val="004A6A11"/>
    <w:rsid w:val="004D1351"/>
    <w:rsid w:val="004D1BB2"/>
    <w:rsid w:val="004E004E"/>
    <w:rsid w:val="004E16C1"/>
    <w:rsid w:val="004E47E9"/>
    <w:rsid w:val="004F4877"/>
    <w:rsid w:val="0054460F"/>
    <w:rsid w:val="00553BE0"/>
    <w:rsid w:val="005B44F6"/>
    <w:rsid w:val="005D7A32"/>
    <w:rsid w:val="005F770A"/>
    <w:rsid w:val="00624E40"/>
    <w:rsid w:val="006439E2"/>
    <w:rsid w:val="00682BC2"/>
    <w:rsid w:val="00683EA6"/>
    <w:rsid w:val="006B603A"/>
    <w:rsid w:val="006B649D"/>
    <w:rsid w:val="006B6B3A"/>
    <w:rsid w:val="006D1AE8"/>
    <w:rsid w:val="006F73FF"/>
    <w:rsid w:val="00724371"/>
    <w:rsid w:val="00730D8B"/>
    <w:rsid w:val="00733CCA"/>
    <w:rsid w:val="00736184"/>
    <w:rsid w:val="007421CE"/>
    <w:rsid w:val="007464C0"/>
    <w:rsid w:val="0075643B"/>
    <w:rsid w:val="007A4152"/>
    <w:rsid w:val="007D3A9E"/>
    <w:rsid w:val="007D608D"/>
    <w:rsid w:val="007F6095"/>
    <w:rsid w:val="007F70F6"/>
    <w:rsid w:val="0085228E"/>
    <w:rsid w:val="008610E4"/>
    <w:rsid w:val="00885DFD"/>
    <w:rsid w:val="008D19B9"/>
    <w:rsid w:val="008E3876"/>
    <w:rsid w:val="00951C01"/>
    <w:rsid w:val="009705B3"/>
    <w:rsid w:val="009854FA"/>
    <w:rsid w:val="009869F0"/>
    <w:rsid w:val="009971BA"/>
    <w:rsid w:val="009B6E80"/>
    <w:rsid w:val="009D56C7"/>
    <w:rsid w:val="009E79F2"/>
    <w:rsid w:val="00A155FB"/>
    <w:rsid w:val="00A44DDA"/>
    <w:rsid w:val="00A733D8"/>
    <w:rsid w:val="00A9180C"/>
    <w:rsid w:val="00AC3EF7"/>
    <w:rsid w:val="00AC4B2E"/>
    <w:rsid w:val="00AD7CC1"/>
    <w:rsid w:val="00B126F6"/>
    <w:rsid w:val="00B21238"/>
    <w:rsid w:val="00B259C4"/>
    <w:rsid w:val="00B25A98"/>
    <w:rsid w:val="00B33286"/>
    <w:rsid w:val="00B34B9A"/>
    <w:rsid w:val="00B413BD"/>
    <w:rsid w:val="00B46731"/>
    <w:rsid w:val="00B51832"/>
    <w:rsid w:val="00B53159"/>
    <w:rsid w:val="00B56FB4"/>
    <w:rsid w:val="00B57067"/>
    <w:rsid w:val="00B827D1"/>
    <w:rsid w:val="00B85EFC"/>
    <w:rsid w:val="00BC750A"/>
    <w:rsid w:val="00BE02ED"/>
    <w:rsid w:val="00BF2971"/>
    <w:rsid w:val="00BF5872"/>
    <w:rsid w:val="00C178F3"/>
    <w:rsid w:val="00C216B0"/>
    <w:rsid w:val="00C23E33"/>
    <w:rsid w:val="00C247F5"/>
    <w:rsid w:val="00C60726"/>
    <w:rsid w:val="00C677D2"/>
    <w:rsid w:val="00CA7A25"/>
    <w:rsid w:val="00CB43D8"/>
    <w:rsid w:val="00CC72BD"/>
    <w:rsid w:val="00CD3CA0"/>
    <w:rsid w:val="00CE268D"/>
    <w:rsid w:val="00D05DAF"/>
    <w:rsid w:val="00D24BF8"/>
    <w:rsid w:val="00D30C29"/>
    <w:rsid w:val="00D33361"/>
    <w:rsid w:val="00D43FE1"/>
    <w:rsid w:val="00D457D4"/>
    <w:rsid w:val="00D477DC"/>
    <w:rsid w:val="00D7751D"/>
    <w:rsid w:val="00D80736"/>
    <w:rsid w:val="00DA37FE"/>
    <w:rsid w:val="00DB4146"/>
    <w:rsid w:val="00DD613A"/>
    <w:rsid w:val="00DD62D8"/>
    <w:rsid w:val="00DE2BE2"/>
    <w:rsid w:val="00DF0665"/>
    <w:rsid w:val="00E04359"/>
    <w:rsid w:val="00E44895"/>
    <w:rsid w:val="00E74F30"/>
    <w:rsid w:val="00E95670"/>
    <w:rsid w:val="00EA5A25"/>
    <w:rsid w:val="00EC0509"/>
    <w:rsid w:val="00ED2C1C"/>
    <w:rsid w:val="00ED69DF"/>
    <w:rsid w:val="00EF57A3"/>
    <w:rsid w:val="00F01F12"/>
    <w:rsid w:val="00F41E40"/>
    <w:rsid w:val="00F465F2"/>
    <w:rsid w:val="00F66B6F"/>
    <w:rsid w:val="00F90378"/>
    <w:rsid w:val="00FA498B"/>
    <w:rsid w:val="00FB06AA"/>
    <w:rsid w:val="00FC3331"/>
    <w:rsid w:val="00FD01B1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ind w:left="1276" w:hanging="567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semiHidden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8195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610E4"/>
    <w:rPr>
      <w:rFonts w:ascii="Arial" w:hAnsi="Arial"/>
      <w:b/>
      <w:sz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ind w:left="1276" w:hanging="567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semiHidden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8195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610E4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044E-5F31-446B-B847-76353195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</Template>
  <TotalTime>1</TotalTime>
  <Pages>5</Pages>
  <Words>463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rocio</cp:lastModifiedBy>
  <cp:revision>2</cp:revision>
  <cp:lastPrinted>2006-05-27T17:43:00Z</cp:lastPrinted>
  <dcterms:created xsi:type="dcterms:W3CDTF">2013-04-17T13:47:00Z</dcterms:created>
  <dcterms:modified xsi:type="dcterms:W3CDTF">2013-04-17T13:47:00Z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