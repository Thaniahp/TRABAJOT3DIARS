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8C" w:rsidRPr="00951C01" w:rsidRDefault="00DE06B6" w:rsidP="00DE06B6">
      <w:pPr>
        <w:pStyle w:val="Puesto"/>
        <w:jc w:val="right"/>
        <w:rPr>
          <w:lang w:val="es-ES"/>
        </w:rPr>
      </w:pPr>
      <w:r>
        <w:t>RQECUG4v4</w:t>
      </w:r>
      <w:r w:rsidR="000F148C" w:rsidRPr="00951C01">
        <w:rPr>
          <w:lang w:val="es-ES"/>
        </w:rPr>
        <w:t>-</w:t>
      </w:r>
      <w:proofErr w:type="spellStart"/>
      <w:r w:rsidR="00C247F5" w:rsidRPr="00951C01">
        <w:t>AEASOnline</w:t>
      </w:r>
      <w:proofErr w:type="spellEnd"/>
    </w:p>
    <w:p w:rsidR="000F148C" w:rsidRPr="00885DFD" w:rsidRDefault="00B85EFC" w:rsidP="00DE06B6">
      <w:pPr>
        <w:pStyle w:val="Puesto"/>
        <w:jc w:val="right"/>
        <w:rPr>
          <w:sz w:val="30"/>
          <w:szCs w:val="30"/>
          <w:lang w:val="es-ES"/>
        </w:rPr>
      </w:pPr>
      <w:r w:rsidRPr="00885DFD">
        <w:rPr>
          <w:sz w:val="30"/>
          <w:szCs w:val="30"/>
        </w:rPr>
        <w:fldChar w:fldCharType="begin"/>
      </w:r>
      <w:r w:rsidRPr="00885DFD">
        <w:rPr>
          <w:sz w:val="30"/>
          <w:szCs w:val="30"/>
        </w:rPr>
        <w:instrText xml:space="preserve"> TITLE  \* MERGEFORMAT </w:instrText>
      </w:r>
      <w:r w:rsidRPr="00885DFD">
        <w:rPr>
          <w:sz w:val="30"/>
          <w:szCs w:val="30"/>
        </w:rPr>
        <w:fldChar w:fldCharType="separate"/>
      </w:r>
      <w:r w:rsidR="000F148C" w:rsidRPr="00885DFD">
        <w:rPr>
          <w:sz w:val="30"/>
          <w:szCs w:val="30"/>
          <w:lang w:val="es-ES"/>
        </w:rPr>
        <w:t>Especificación del Caso de Uso</w:t>
      </w:r>
      <w:r w:rsidRPr="00885DFD">
        <w:rPr>
          <w:sz w:val="30"/>
          <w:szCs w:val="30"/>
          <w:lang w:val="es-ES"/>
        </w:rPr>
        <w:fldChar w:fldCharType="end"/>
      </w:r>
      <w:r w:rsidR="00C247F5" w:rsidRPr="00885DFD">
        <w:rPr>
          <w:sz w:val="30"/>
          <w:szCs w:val="30"/>
          <w:lang w:val="es-ES"/>
        </w:rPr>
        <w:t>-</w:t>
      </w:r>
      <w:r w:rsidR="00A23F9B">
        <w:rPr>
          <w:sz w:val="30"/>
          <w:szCs w:val="30"/>
          <w:lang w:val="es-ES"/>
        </w:rPr>
        <w:t>Gestionar</w:t>
      </w:r>
      <w:r w:rsidR="00C247F5" w:rsidRPr="00885DFD">
        <w:rPr>
          <w:sz w:val="30"/>
          <w:szCs w:val="30"/>
          <w:lang w:val="es-ES"/>
        </w:rPr>
        <w:t xml:space="preserve"> Curso</w:t>
      </w:r>
    </w:p>
    <w:p w:rsidR="000F148C" w:rsidRPr="00951C01" w:rsidRDefault="000F148C" w:rsidP="00DE06B6">
      <w:pPr>
        <w:pStyle w:val="Puesto"/>
        <w:jc w:val="right"/>
        <w:rPr>
          <w:lang w:val="es-ES"/>
        </w:rPr>
      </w:pPr>
    </w:p>
    <w:p w:rsidR="000F148C" w:rsidRPr="00951C01" w:rsidRDefault="000F148C" w:rsidP="00DE06B6">
      <w:pPr>
        <w:pStyle w:val="Puesto"/>
        <w:jc w:val="right"/>
        <w:rPr>
          <w:sz w:val="28"/>
          <w:lang w:val="es-ES"/>
        </w:rPr>
      </w:pPr>
      <w:r w:rsidRPr="00951C01">
        <w:rPr>
          <w:sz w:val="28"/>
          <w:lang w:val="es-ES"/>
        </w:rPr>
        <w:t xml:space="preserve">Versión </w:t>
      </w:r>
      <w:r w:rsidR="00DE06B6">
        <w:rPr>
          <w:sz w:val="28"/>
          <w:lang w:val="es-ES"/>
        </w:rPr>
        <w:t>4</w:t>
      </w:r>
      <w:r w:rsidRPr="00951C01">
        <w:rPr>
          <w:sz w:val="28"/>
          <w:lang w:val="es-ES"/>
        </w:rPr>
        <w:t>.</w:t>
      </w:r>
      <w:r w:rsidR="00C247F5" w:rsidRPr="00951C01">
        <w:rPr>
          <w:sz w:val="28"/>
          <w:lang w:val="es-ES"/>
        </w:rPr>
        <w:t>0</w:t>
      </w:r>
    </w:p>
    <w:p w:rsidR="006F73FF" w:rsidRPr="00951C01" w:rsidRDefault="006F73FF" w:rsidP="00D05DAF">
      <w:pPr>
        <w:pStyle w:val="Puesto"/>
        <w:jc w:val="both"/>
        <w:rPr>
          <w:sz w:val="28"/>
          <w:lang w:val="es-ES"/>
        </w:rPr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CD3CA0" w:rsidP="00D05DAF">
      <w:pPr>
        <w:jc w:val="both"/>
      </w:pPr>
    </w:p>
    <w:p w:rsidR="00CD3CA0" w:rsidRPr="00951C01" w:rsidRDefault="00E04359" w:rsidP="00DE06B6">
      <w:pPr>
        <w:jc w:val="center"/>
      </w:pPr>
      <w:r w:rsidRPr="00951C01">
        <w:t>Trujillo,</w:t>
      </w:r>
      <w:r w:rsidR="00CD3CA0" w:rsidRPr="00951C01">
        <w:t xml:space="preserve"> 20</w:t>
      </w:r>
      <w:r w:rsidR="00D43FE1" w:rsidRPr="00951C01">
        <w:t>1</w:t>
      </w:r>
      <w:r w:rsidR="00A23F9B">
        <w:t>3</w:t>
      </w:r>
    </w:p>
    <w:p w:rsidR="006F73FF" w:rsidRPr="00951C01" w:rsidRDefault="006F73FF" w:rsidP="00D05DAF">
      <w:pPr>
        <w:jc w:val="both"/>
      </w:pPr>
    </w:p>
    <w:p w:rsidR="006F73FF" w:rsidRPr="00951C01" w:rsidRDefault="006F73FF" w:rsidP="00D05DAF">
      <w:pPr>
        <w:jc w:val="both"/>
        <w:sectPr w:rsidR="006F73FF" w:rsidRPr="00951C01" w:rsidSect="00B259C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en-US"/>
        </w:rPr>
        <w:id w:val="14348459"/>
        <w:docPartObj>
          <w:docPartGallery w:val="Table of Contents"/>
          <w:docPartUnique/>
        </w:docPartObj>
      </w:sdtPr>
      <w:sdtEndPr>
        <w:rPr>
          <w:lang w:val="es-PE"/>
        </w:rPr>
      </w:sdtEndPr>
      <w:sdtContent>
        <w:p w:rsidR="00730D8B" w:rsidRPr="00951C01" w:rsidRDefault="00730D8B" w:rsidP="00D05DAF">
          <w:pPr>
            <w:pStyle w:val="TtulodeTDC"/>
            <w:jc w:val="both"/>
            <w:rPr>
              <w:color w:val="auto"/>
            </w:rPr>
          </w:pPr>
          <w:r w:rsidRPr="00951C01">
            <w:rPr>
              <w:color w:val="auto"/>
            </w:rPr>
            <w:t>Contenido</w:t>
          </w:r>
        </w:p>
        <w:p w:rsidR="00FB06AA" w:rsidRPr="00951C01" w:rsidRDefault="00730D8B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r w:rsidRPr="00951C01">
            <w:rPr>
              <w:lang w:val="es-ES"/>
            </w:rPr>
            <w:fldChar w:fldCharType="begin"/>
          </w:r>
          <w:r w:rsidRPr="00951C01">
            <w:rPr>
              <w:lang w:val="es-ES"/>
            </w:rPr>
            <w:instrText xml:space="preserve"> TOC \o "1-3" \h \z \u </w:instrText>
          </w:r>
          <w:r w:rsidRPr="00951C01">
            <w:rPr>
              <w:lang w:val="es-ES"/>
            </w:rPr>
            <w:fldChar w:fldCharType="separate"/>
          </w:r>
          <w:hyperlink w:anchor="_Toc302769577" w:history="1">
            <w:r w:rsidR="00FB06AA" w:rsidRPr="00951C01">
              <w:rPr>
                <w:rStyle w:val="Hipervnculo"/>
                <w:noProof/>
                <w:color w:val="auto"/>
              </w:rPr>
              <w:t>1.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Descripción Breve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_Toc302769577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3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9E083F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78" w:history="1">
            <w:r w:rsidR="00FB06AA" w:rsidRPr="00951C01">
              <w:rPr>
                <w:rStyle w:val="Hipervnculo"/>
                <w:noProof/>
                <w:color w:val="auto"/>
              </w:rPr>
              <w:t>2.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Flujo Básico de Eventos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_Toc302769578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3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DE06B6" w:rsidRDefault="009E083F" w:rsidP="00DE06B6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79" w:history="1">
            <w:r w:rsidR="00FB06AA" w:rsidRPr="00951C01">
              <w:rPr>
                <w:rStyle w:val="Hipervnculo"/>
                <w:noProof/>
                <w:color w:val="auto"/>
              </w:rPr>
              <w:t>3.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Flujos Alternativos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_Toc302769579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3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9E083F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81" w:history="1">
            <w:r w:rsidR="00FB06AA" w:rsidRPr="00951C01">
              <w:rPr>
                <w:rStyle w:val="Hipervnculo"/>
                <w:noProof/>
                <w:color w:val="auto"/>
              </w:rPr>
              <w:t>4.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Escenarios Claves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_Toc302769581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3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DE06B6" w:rsidRDefault="009E083F" w:rsidP="00DE06B6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82" w:history="1">
            <w:r w:rsidR="00FB06AA" w:rsidRPr="00951C01">
              <w:rPr>
                <w:rStyle w:val="Hipervnculo"/>
                <w:noProof/>
                <w:color w:val="auto"/>
              </w:rPr>
              <w:t>5.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Precondiciones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_Toc302769582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3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DE06B6" w:rsidRDefault="009E083F" w:rsidP="00DE06B6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84" w:history="1">
            <w:r w:rsidR="00FB06AA" w:rsidRPr="00951C01">
              <w:rPr>
                <w:rStyle w:val="Hipervnculo"/>
                <w:noProof/>
                <w:color w:val="auto"/>
              </w:rPr>
              <w:t>6.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Post-Condiciones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_Toc302769584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DE06B6" w:rsidRDefault="009E083F" w:rsidP="00DE06B6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86" w:history="1">
            <w:r w:rsidR="00FB06AA" w:rsidRPr="00951C01">
              <w:rPr>
                <w:rStyle w:val="Hipervnculo"/>
                <w:noProof/>
                <w:color w:val="auto"/>
              </w:rPr>
              <w:t>7.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Puntos de Extensión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_Toc302769586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DE06B6" w:rsidRDefault="009E083F" w:rsidP="00DE06B6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88" w:history="1">
            <w:r w:rsidR="00FB06AA" w:rsidRPr="00951C01">
              <w:rPr>
                <w:rStyle w:val="Hipervnculo"/>
                <w:noProof/>
                <w:color w:val="auto"/>
              </w:rPr>
              <w:t>8.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Requerimientos Especiales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_Toc302769588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951C01" w:rsidRDefault="009E083F" w:rsidP="00D05DAF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90" w:history="1">
            <w:r w:rsidR="00FB06AA" w:rsidRPr="00951C01">
              <w:rPr>
                <w:rStyle w:val="Hipervnculo"/>
                <w:noProof/>
                <w:color w:val="auto"/>
              </w:rPr>
              <w:t>9.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Grafo – Escenarios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_Toc302769590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FB06AA" w:rsidRPr="00DE06B6" w:rsidRDefault="009E083F" w:rsidP="00DE06B6">
          <w:pPr>
            <w:pStyle w:val="TDC1"/>
            <w:tabs>
              <w:tab w:val="left" w:pos="600"/>
              <w:tab w:val="right" w:leader="dot" w:pos="8778"/>
            </w:tabs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s-PE"/>
            </w:rPr>
          </w:pPr>
          <w:hyperlink w:anchor="_Toc302769591" w:history="1">
            <w:r w:rsidR="00FB06AA" w:rsidRPr="00951C01">
              <w:rPr>
                <w:rStyle w:val="Hipervnculo"/>
                <w:noProof/>
                <w:color w:val="auto"/>
              </w:rPr>
              <w:t>10.</w:t>
            </w:r>
            <w:r w:rsidR="00FB06AA" w:rsidRPr="00951C0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s-PE"/>
              </w:rPr>
              <w:tab/>
            </w:r>
            <w:r w:rsidR="00FB06AA" w:rsidRPr="00951C01">
              <w:rPr>
                <w:rStyle w:val="Hipervnculo"/>
                <w:noProof/>
                <w:color w:val="auto"/>
              </w:rPr>
              <w:t>Información Adicional</w:t>
            </w:r>
            <w:r w:rsidR="00FB06AA" w:rsidRPr="00951C01">
              <w:rPr>
                <w:noProof/>
                <w:webHidden/>
              </w:rPr>
              <w:tab/>
            </w:r>
            <w:r w:rsidR="00FB06AA" w:rsidRPr="00951C01">
              <w:rPr>
                <w:noProof/>
                <w:webHidden/>
              </w:rPr>
              <w:fldChar w:fldCharType="begin"/>
            </w:r>
            <w:r w:rsidR="00FB06AA" w:rsidRPr="00951C01">
              <w:rPr>
                <w:noProof/>
                <w:webHidden/>
              </w:rPr>
              <w:instrText xml:space="preserve"> PAGEREF _Toc302769591 \h </w:instrText>
            </w:r>
            <w:r w:rsidR="00FB06AA" w:rsidRPr="00951C01">
              <w:rPr>
                <w:noProof/>
                <w:webHidden/>
              </w:rPr>
            </w:r>
            <w:r w:rsidR="00FB06AA" w:rsidRPr="00951C01">
              <w:rPr>
                <w:noProof/>
                <w:webHidden/>
              </w:rPr>
              <w:fldChar w:fldCharType="separate"/>
            </w:r>
            <w:r w:rsidR="00FB06AA" w:rsidRPr="00951C01">
              <w:rPr>
                <w:noProof/>
                <w:webHidden/>
              </w:rPr>
              <w:t>4</w:t>
            </w:r>
            <w:r w:rsidR="00FB06AA" w:rsidRPr="00951C01">
              <w:rPr>
                <w:noProof/>
                <w:webHidden/>
              </w:rPr>
              <w:fldChar w:fldCharType="end"/>
            </w:r>
          </w:hyperlink>
        </w:p>
        <w:p w:rsidR="00730D8B" w:rsidRPr="00951C01" w:rsidRDefault="00730D8B" w:rsidP="00D05DAF">
          <w:pPr>
            <w:jc w:val="both"/>
            <w:rPr>
              <w:lang w:val="es-ES"/>
            </w:rPr>
          </w:pPr>
          <w:r w:rsidRPr="00951C01">
            <w:rPr>
              <w:lang w:val="es-ES"/>
            </w:rPr>
            <w:fldChar w:fldCharType="end"/>
          </w:r>
        </w:p>
      </w:sdtContent>
    </w:sdt>
    <w:p w:rsidR="00FA498B" w:rsidRPr="00951C01" w:rsidRDefault="006F73FF" w:rsidP="00D05DAF">
      <w:pPr>
        <w:pStyle w:val="Puesto"/>
        <w:tabs>
          <w:tab w:val="right" w:pos="8789"/>
        </w:tabs>
        <w:jc w:val="both"/>
        <w:rPr>
          <w:rFonts w:ascii="Verdana" w:hAnsi="Verdana"/>
          <w:sz w:val="28"/>
          <w:szCs w:val="28"/>
          <w:lang w:val="es-ES"/>
        </w:rPr>
      </w:pPr>
      <w:r w:rsidRPr="00951C01">
        <w:br w:type="page"/>
      </w:r>
      <w:r w:rsidR="009E083F">
        <w:lastRenderedPageBreak/>
        <w:fldChar w:fldCharType="begin"/>
      </w:r>
      <w:r w:rsidR="009E083F">
        <w:instrText xml:space="preserve"> TITLE  \* MERGEFORMAT </w:instrText>
      </w:r>
      <w:r w:rsidR="009E083F">
        <w:fldChar w:fldCharType="separate"/>
      </w:r>
      <w:r w:rsidR="00FA498B" w:rsidRPr="00951C01">
        <w:rPr>
          <w:rFonts w:ascii="Verdana" w:hAnsi="Verdana"/>
          <w:sz w:val="28"/>
          <w:szCs w:val="28"/>
          <w:lang w:val="es-ES"/>
        </w:rPr>
        <w:t>Especificación del Caso de Uso</w:t>
      </w:r>
      <w:r w:rsidR="009E083F">
        <w:rPr>
          <w:rFonts w:ascii="Verdana" w:hAnsi="Verdana"/>
          <w:sz w:val="28"/>
          <w:szCs w:val="28"/>
          <w:lang w:val="es-ES"/>
        </w:rPr>
        <w:fldChar w:fldCharType="end"/>
      </w:r>
    </w:p>
    <w:p w:rsidR="00FA498B" w:rsidRPr="00951C01" w:rsidRDefault="00FA498B" w:rsidP="00D05DAF">
      <w:pPr>
        <w:pStyle w:val="Ttulo1"/>
        <w:jc w:val="both"/>
      </w:pPr>
      <w:bookmarkStart w:id="0" w:name="_Toc126600383"/>
      <w:bookmarkStart w:id="1" w:name="_Toc302769577"/>
      <w:bookmarkStart w:id="2" w:name="_Toc423410239"/>
      <w:bookmarkStart w:id="3" w:name="_Toc425054505"/>
      <w:r w:rsidRPr="00951C01">
        <w:t>Descripción Breve</w:t>
      </w:r>
      <w:bookmarkEnd w:id="0"/>
      <w:bookmarkEnd w:id="1"/>
    </w:p>
    <w:p w:rsidR="00FA498B" w:rsidRPr="00DE06B6" w:rsidRDefault="00951C01" w:rsidP="00DE06B6">
      <w:pPr>
        <w:pStyle w:val="InfoBlue"/>
        <w:rPr>
          <w:i/>
        </w:rPr>
      </w:pPr>
      <w:r w:rsidRPr="00DE06B6">
        <w:t>Este Caso de Uso es realizado  por el socio el cual efectuara Inscripción, reservar o eliminación de 1 o de los 2.</w:t>
      </w:r>
    </w:p>
    <w:p w:rsidR="004E16C1" w:rsidRPr="00780B3A" w:rsidRDefault="004E16C1" w:rsidP="00D05DAF">
      <w:pPr>
        <w:pStyle w:val="Textoindependiente"/>
        <w:jc w:val="both"/>
        <w:rPr>
          <w:rFonts w:ascii="Arial" w:hAnsi="Arial" w:cs="Arial"/>
          <w:lang w:val="es-ES"/>
        </w:rPr>
      </w:pPr>
      <w:r w:rsidRPr="00780B3A">
        <w:rPr>
          <w:rFonts w:ascii="Arial" w:hAnsi="Arial" w:cs="Arial"/>
          <w:lang w:val="es-ES"/>
        </w:rPr>
        <w:tab/>
      </w:r>
      <w:r w:rsidRPr="00780B3A">
        <w:rPr>
          <w:rFonts w:ascii="Arial" w:hAnsi="Arial" w:cs="Arial"/>
          <w:lang w:val="es-ES"/>
        </w:rPr>
        <w:tab/>
      </w:r>
      <w:r w:rsidRPr="00780B3A">
        <w:rPr>
          <w:rFonts w:ascii="Arial" w:hAnsi="Arial" w:cs="Arial"/>
          <w:lang w:val="es-ES"/>
        </w:rPr>
        <w:tab/>
      </w:r>
      <w:r w:rsidRPr="00780B3A">
        <w:rPr>
          <w:rFonts w:ascii="Arial" w:hAnsi="Arial" w:cs="Arial"/>
          <w:b/>
          <w:lang w:val="es-ES"/>
        </w:rPr>
        <w:t>Actor Principal</w:t>
      </w:r>
      <w:r w:rsidRPr="00780B3A">
        <w:rPr>
          <w:rFonts w:ascii="Arial" w:hAnsi="Arial" w:cs="Arial"/>
          <w:lang w:val="es-ES"/>
        </w:rPr>
        <w:t xml:space="preserve">: </w:t>
      </w:r>
      <w:r w:rsidRPr="00780B3A">
        <w:rPr>
          <w:rFonts w:ascii="Arial" w:hAnsi="Arial" w:cs="Arial"/>
          <w:lang w:val="es-ES"/>
        </w:rPr>
        <w:tab/>
        <w:t>Socio.</w:t>
      </w:r>
    </w:p>
    <w:p w:rsidR="00FA498B" w:rsidRPr="00780B3A" w:rsidRDefault="00FA498B" w:rsidP="00D05DAF">
      <w:pPr>
        <w:pStyle w:val="Ttulo1"/>
        <w:jc w:val="both"/>
        <w:rPr>
          <w:rFonts w:ascii="Arial" w:hAnsi="Arial" w:cs="Arial"/>
          <w:sz w:val="20"/>
          <w:lang w:val="es-PE"/>
        </w:rPr>
      </w:pPr>
      <w:bookmarkStart w:id="4" w:name="_Toc126600384"/>
      <w:bookmarkStart w:id="5" w:name="_Toc302769578"/>
      <w:bookmarkEnd w:id="2"/>
      <w:bookmarkEnd w:id="3"/>
      <w:r w:rsidRPr="00780B3A">
        <w:rPr>
          <w:rFonts w:ascii="Arial" w:hAnsi="Arial" w:cs="Arial"/>
          <w:sz w:val="20"/>
          <w:lang w:val="es-PE"/>
        </w:rPr>
        <w:t>Flujo Básico de Eventos</w:t>
      </w:r>
      <w:bookmarkEnd w:id="4"/>
      <w:bookmarkEnd w:id="5"/>
    </w:p>
    <w:p w:rsidR="00724371" w:rsidRPr="00780B3A" w:rsidRDefault="00724371" w:rsidP="00D05DAF">
      <w:pPr>
        <w:spacing w:line="312" w:lineRule="auto"/>
        <w:ind w:left="360" w:firstLine="360"/>
        <w:jc w:val="both"/>
        <w:rPr>
          <w:rFonts w:ascii="Arial" w:hAnsi="Arial" w:cs="Arial"/>
        </w:rPr>
      </w:pPr>
      <w:r w:rsidRPr="00780B3A">
        <w:rPr>
          <w:rFonts w:ascii="Arial" w:hAnsi="Arial" w:cs="Arial"/>
        </w:rPr>
        <w:t xml:space="preserve">2.1. </w:t>
      </w:r>
      <w:r w:rsidR="00A36DE9">
        <w:rPr>
          <w:rFonts w:ascii="Arial" w:hAnsi="Arial" w:cs="Arial"/>
          <w:b/>
        </w:rPr>
        <w:t xml:space="preserve">Registro </w:t>
      </w:r>
      <w:r w:rsidR="00C01BE7">
        <w:rPr>
          <w:rFonts w:ascii="Arial" w:hAnsi="Arial" w:cs="Arial"/>
          <w:b/>
        </w:rPr>
        <w:t>C</w:t>
      </w:r>
      <w:r w:rsidRPr="00780B3A">
        <w:rPr>
          <w:rFonts w:ascii="Arial" w:hAnsi="Arial" w:cs="Arial"/>
          <w:b/>
        </w:rPr>
        <w:t>urso.</w:t>
      </w:r>
    </w:p>
    <w:p w:rsidR="0009309C" w:rsidRPr="00DE06B6" w:rsidRDefault="0009309C" w:rsidP="00D05DAF">
      <w:pPr>
        <w:spacing w:line="312" w:lineRule="auto"/>
        <w:ind w:left="1080" w:firstLine="360"/>
        <w:jc w:val="both"/>
        <w:rPr>
          <w:rFonts w:ascii="Arial" w:hAnsi="Arial" w:cs="Arial"/>
        </w:rPr>
      </w:pPr>
      <w:r w:rsidRPr="00DE06B6">
        <w:rPr>
          <w:rFonts w:ascii="Arial" w:hAnsi="Arial" w:cs="Arial"/>
          <w:lang w:val="es-ES"/>
        </w:rPr>
        <w:t>2.1.</w:t>
      </w:r>
      <w:r w:rsidR="00553BE0" w:rsidRPr="00DE06B6">
        <w:rPr>
          <w:rFonts w:ascii="Arial" w:hAnsi="Arial" w:cs="Arial"/>
          <w:lang w:val="es-ES"/>
        </w:rPr>
        <w:t>1.</w:t>
      </w:r>
      <w:r w:rsidRPr="00DE06B6">
        <w:rPr>
          <w:rFonts w:ascii="Arial" w:hAnsi="Arial" w:cs="Arial"/>
        </w:rPr>
        <w:t xml:space="preserve"> El usuario selecciona la opción “Inscribirse en Curso”.</w:t>
      </w:r>
    </w:p>
    <w:p w:rsidR="0009309C" w:rsidRPr="00DE06B6" w:rsidRDefault="0009309C" w:rsidP="00D05DAF">
      <w:pPr>
        <w:spacing w:line="312" w:lineRule="auto"/>
        <w:ind w:left="1440"/>
        <w:jc w:val="both"/>
        <w:rPr>
          <w:rFonts w:ascii="Arial" w:hAnsi="Arial" w:cs="Arial"/>
        </w:rPr>
      </w:pPr>
      <w:r w:rsidRPr="00DE06B6">
        <w:rPr>
          <w:rFonts w:ascii="Arial" w:hAnsi="Arial" w:cs="Arial"/>
        </w:rPr>
        <w:t>2.</w:t>
      </w:r>
      <w:r w:rsidR="00553BE0" w:rsidRPr="00DE06B6">
        <w:rPr>
          <w:rFonts w:ascii="Arial" w:hAnsi="Arial" w:cs="Arial"/>
        </w:rPr>
        <w:t>1</w:t>
      </w:r>
      <w:r w:rsidRPr="00DE06B6">
        <w:rPr>
          <w:rFonts w:ascii="Arial" w:hAnsi="Arial" w:cs="Arial"/>
        </w:rPr>
        <w:t>.</w:t>
      </w:r>
      <w:r w:rsidR="00553BE0" w:rsidRPr="00DE06B6">
        <w:rPr>
          <w:rFonts w:ascii="Arial" w:hAnsi="Arial" w:cs="Arial"/>
        </w:rPr>
        <w:t>2.</w:t>
      </w:r>
      <w:r w:rsidRPr="00DE06B6">
        <w:rPr>
          <w:rFonts w:ascii="Arial" w:hAnsi="Arial" w:cs="Arial"/>
        </w:rPr>
        <w:t xml:space="preserve"> El sistema muestra una pantalla con un campo de selección de tipo de servicio y una tabla que tiene la siguiente cabecera: selección, curso, horario, fecha inicio, fecha fin, hora inicio, hora fin, costo, vacantes, profesores. </w:t>
      </w:r>
    </w:p>
    <w:p w:rsidR="0009309C" w:rsidRPr="00DE06B6" w:rsidRDefault="0009309C" w:rsidP="00D05DAF">
      <w:pPr>
        <w:spacing w:line="312" w:lineRule="auto"/>
        <w:ind w:left="1080" w:firstLine="360"/>
        <w:jc w:val="both"/>
        <w:rPr>
          <w:rFonts w:ascii="Arial" w:hAnsi="Arial" w:cs="Arial"/>
        </w:rPr>
      </w:pPr>
      <w:r w:rsidRPr="00DE06B6">
        <w:rPr>
          <w:rFonts w:ascii="Arial" w:hAnsi="Arial" w:cs="Arial"/>
        </w:rPr>
        <w:t>2.</w:t>
      </w:r>
      <w:r w:rsidR="00553BE0" w:rsidRPr="00DE06B6">
        <w:rPr>
          <w:rFonts w:ascii="Arial" w:hAnsi="Arial" w:cs="Arial"/>
        </w:rPr>
        <w:t>1</w:t>
      </w:r>
      <w:r w:rsidRPr="00DE06B6">
        <w:rPr>
          <w:rFonts w:ascii="Arial" w:hAnsi="Arial" w:cs="Arial"/>
        </w:rPr>
        <w:t>.</w:t>
      </w:r>
      <w:r w:rsidR="00553BE0" w:rsidRPr="00DE06B6">
        <w:rPr>
          <w:rFonts w:ascii="Arial" w:hAnsi="Arial" w:cs="Arial"/>
        </w:rPr>
        <w:t>3.</w:t>
      </w:r>
      <w:r w:rsidRPr="00DE06B6">
        <w:rPr>
          <w:rFonts w:ascii="Arial" w:hAnsi="Arial" w:cs="Arial"/>
        </w:rPr>
        <w:t xml:space="preserve"> El usuario, selecciona el tipo de servicio.</w:t>
      </w:r>
    </w:p>
    <w:p w:rsidR="0023162D" w:rsidRPr="00DE06B6" w:rsidRDefault="0009309C" w:rsidP="00D05DAF">
      <w:pPr>
        <w:spacing w:line="312" w:lineRule="auto"/>
        <w:ind w:left="1440"/>
        <w:jc w:val="both"/>
        <w:rPr>
          <w:rFonts w:ascii="Arial" w:hAnsi="Arial" w:cs="Arial"/>
        </w:rPr>
      </w:pPr>
      <w:r w:rsidRPr="00DE06B6">
        <w:rPr>
          <w:rFonts w:ascii="Arial" w:hAnsi="Arial" w:cs="Arial"/>
        </w:rPr>
        <w:t>2.</w:t>
      </w:r>
      <w:r w:rsidR="00553BE0" w:rsidRPr="00DE06B6">
        <w:rPr>
          <w:rFonts w:ascii="Arial" w:hAnsi="Arial" w:cs="Arial"/>
        </w:rPr>
        <w:t>1.</w:t>
      </w:r>
      <w:r w:rsidRPr="00DE06B6">
        <w:rPr>
          <w:rFonts w:ascii="Arial" w:hAnsi="Arial" w:cs="Arial"/>
        </w:rPr>
        <w:t>4.</w:t>
      </w:r>
      <w:r w:rsidR="0023162D" w:rsidRPr="00DE06B6">
        <w:rPr>
          <w:rFonts w:ascii="Arial" w:hAnsi="Arial" w:cs="Arial"/>
        </w:rPr>
        <w:t xml:space="preserve"> El sistema, actualiza la tabla con los cursos disponibles para el servicio seleccionado.</w:t>
      </w:r>
    </w:p>
    <w:p w:rsidR="0023162D" w:rsidRPr="00DE06B6" w:rsidRDefault="0023162D" w:rsidP="00D05DAF">
      <w:pPr>
        <w:spacing w:line="312" w:lineRule="auto"/>
        <w:ind w:left="1440"/>
        <w:jc w:val="both"/>
        <w:rPr>
          <w:rFonts w:ascii="Arial" w:hAnsi="Arial" w:cs="Arial"/>
        </w:rPr>
      </w:pPr>
      <w:r w:rsidRPr="00DE06B6">
        <w:rPr>
          <w:rFonts w:ascii="Arial" w:hAnsi="Arial" w:cs="Arial"/>
        </w:rPr>
        <w:t>2.</w:t>
      </w:r>
      <w:r w:rsidR="00553BE0" w:rsidRPr="00DE06B6">
        <w:rPr>
          <w:rFonts w:ascii="Arial" w:hAnsi="Arial" w:cs="Arial"/>
        </w:rPr>
        <w:t>1.</w:t>
      </w:r>
      <w:r w:rsidRPr="00DE06B6">
        <w:rPr>
          <w:rFonts w:ascii="Arial" w:hAnsi="Arial" w:cs="Arial"/>
        </w:rPr>
        <w:t>5. El usuario, selecciona los cursos en los cuales se va inscribir y selecciona la opción “Inscribir”.</w:t>
      </w:r>
    </w:p>
    <w:p w:rsidR="00CC72BD" w:rsidRPr="00DE06B6" w:rsidRDefault="0023162D" w:rsidP="00D05DAF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Arial" w:hAnsi="Arial" w:cs="Arial"/>
          <w:lang w:eastAsia="es-ES"/>
        </w:rPr>
      </w:pPr>
      <w:r w:rsidRPr="00DE06B6">
        <w:rPr>
          <w:rFonts w:ascii="Arial" w:hAnsi="Arial" w:cs="Arial"/>
        </w:rPr>
        <w:t>2.</w:t>
      </w:r>
      <w:r w:rsidR="00553BE0" w:rsidRPr="00DE06B6">
        <w:rPr>
          <w:rFonts w:ascii="Arial" w:hAnsi="Arial" w:cs="Arial"/>
        </w:rPr>
        <w:t>1.</w:t>
      </w:r>
      <w:r w:rsidRPr="00DE06B6">
        <w:rPr>
          <w:rFonts w:ascii="Arial" w:hAnsi="Arial" w:cs="Arial"/>
        </w:rPr>
        <w:t>6.</w:t>
      </w:r>
      <w:r w:rsidR="00CC72BD" w:rsidRPr="00DE06B6">
        <w:rPr>
          <w:rFonts w:ascii="Arial" w:hAnsi="Arial" w:cs="Arial"/>
        </w:rPr>
        <w:t xml:space="preserve"> El sistema </w:t>
      </w:r>
      <w:r w:rsidR="00CC72BD" w:rsidRPr="00DE06B6">
        <w:rPr>
          <w:rFonts w:ascii="Arial" w:hAnsi="Arial" w:cs="Arial"/>
          <w:lang w:eastAsia="es-ES"/>
        </w:rPr>
        <w:t>verifica los datos. Si se encuentran correctos crea un nuevo registro de inscripción, de haber algún error el sistema muestra el mensaje respectivo y se regresa al paso 4.</w:t>
      </w:r>
    </w:p>
    <w:p w:rsidR="00FA498B" w:rsidRPr="00DE06B6" w:rsidRDefault="00CC72BD" w:rsidP="00D05DAF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ind w:left="1440"/>
        <w:jc w:val="both"/>
        <w:rPr>
          <w:rFonts w:ascii="Arial" w:hAnsi="Arial" w:cs="Arial"/>
        </w:rPr>
      </w:pPr>
      <w:r w:rsidRPr="00DE06B6">
        <w:rPr>
          <w:rFonts w:ascii="Arial" w:hAnsi="Arial" w:cs="Arial"/>
          <w:lang w:eastAsia="es-ES"/>
        </w:rPr>
        <w:t>2.</w:t>
      </w:r>
      <w:r w:rsidR="008E3876" w:rsidRPr="00DE06B6">
        <w:rPr>
          <w:rFonts w:ascii="Arial" w:hAnsi="Arial" w:cs="Arial"/>
          <w:lang w:eastAsia="es-ES"/>
        </w:rPr>
        <w:t>1.</w:t>
      </w:r>
      <w:r w:rsidRPr="00DE06B6">
        <w:rPr>
          <w:rFonts w:ascii="Arial" w:hAnsi="Arial" w:cs="Arial"/>
          <w:lang w:eastAsia="es-ES"/>
        </w:rPr>
        <w:t xml:space="preserve">7. </w:t>
      </w:r>
      <w:r w:rsidRPr="00DE06B6">
        <w:rPr>
          <w:rFonts w:ascii="Arial" w:hAnsi="Arial" w:cs="Arial"/>
        </w:rPr>
        <w:t>El sistema muestra un mensaje de “Ud. se inscribió satisfactoriamente en(los), curso(s), seleccionado(s)”, y el caso de uso finaliza.</w:t>
      </w:r>
    </w:p>
    <w:p w:rsidR="00D6280F" w:rsidRPr="00D6280F" w:rsidRDefault="00D6280F" w:rsidP="009B0C17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Pr="00D6280F">
        <w:rPr>
          <w:rFonts w:ascii="Arial" w:hAnsi="Arial" w:cs="Arial"/>
        </w:rPr>
        <w:t xml:space="preserve">3. </w:t>
      </w:r>
      <w:r w:rsidRPr="00D6280F">
        <w:rPr>
          <w:rFonts w:ascii="Arial" w:hAnsi="Arial" w:cs="Arial"/>
          <w:b/>
        </w:rPr>
        <w:t>Flujos Alternativos</w:t>
      </w:r>
    </w:p>
    <w:p w:rsidR="00A9574A" w:rsidRDefault="00986D1B" w:rsidP="009B0C17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  <w:r w:rsidR="00AB1B88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>3.</w:t>
      </w:r>
      <w:r w:rsidR="00981259">
        <w:rPr>
          <w:rFonts w:ascii="Arial" w:hAnsi="Arial" w:cs="Arial"/>
        </w:rPr>
        <w:t>1</w:t>
      </w:r>
      <w:r w:rsidR="00AB1B8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BD715D">
        <w:rPr>
          <w:rFonts w:ascii="Arial" w:hAnsi="Arial" w:cs="Arial"/>
          <w:b/>
        </w:rPr>
        <w:t>Modificar</w:t>
      </w:r>
      <w:r w:rsidRPr="00986D1B">
        <w:rPr>
          <w:rFonts w:ascii="Arial" w:hAnsi="Arial" w:cs="Arial"/>
          <w:b/>
        </w:rPr>
        <w:t xml:space="preserve"> Curso.</w:t>
      </w:r>
    </w:p>
    <w:p w:rsidR="00B44E6C" w:rsidRPr="00DE06B6" w:rsidRDefault="00C1243D" w:rsidP="00AB1B88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 w:rsidRPr="00DE06B6">
        <w:rPr>
          <w:rFonts w:ascii="Arial" w:hAnsi="Arial" w:cs="Arial"/>
        </w:rPr>
        <w:t xml:space="preserve">                          </w:t>
      </w:r>
      <w:r w:rsidR="00AB1B88" w:rsidRPr="00DE06B6">
        <w:rPr>
          <w:rFonts w:ascii="Arial" w:hAnsi="Arial" w:cs="Arial"/>
        </w:rPr>
        <w:t xml:space="preserve">       </w:t>
      </w:r>
      <w:r w:rsidR="00B44E6C" w:rsidRPr="00DE06B6">
        <w:rPr>
          <w:rFonts w:ascii="Arial" w:hAnsi="Arial" w:cs="Arial"/>
        </w:rPr>
        <w:t>3.</w:t>
      </w:r>
      <w:r w:rsidR="00981259" w:rsidRPr="00DE06B6">
        <w:rPr>
          <w:rFonts w:ascii="Arial" w:hAnsi="Arial" w:cs="Arial"/>
        </w:rPr>
        <w:t>1</w:t>
      </w:r>
      <w:r w:rsidR="00B44E6C" w:rsidRPr="00DE06B6">
        <w:rPr>
          <w:rFonts w:ascii="Arial" w:hAnsi="Arial" w:cs="Arial"/>
        </w:rPr>
        <w:t xml:space="preserve">.1. El </w:t>
      </w:r>
      <w:r w:rsidR="00FC437A" w:rsidRPr="00DE06B6">
        <w:rPr>
          <w:rFonts w:ascii="Arial" w:hAnsi="Arial" w:cs="Arial"/>
        </w:rPr>
        <w:t>Socio</w:t>
      </w:r>
      <w:r w:rsidR="00B44E6C" w:rsidRPr="00DE06B6">
        <w:rPr>
          <w:rFonts w:ascii="Arial" w:hAnsi="Arial" w:cs="Arial"/>
        </w:rPr>
        <w:t xml:space="preserve"> </w:t>
      </w:r>
      <w:r w:rsidR="00FC437A" w:rsidRPr="00DE06B6">
        <w:rPr>
          <w:rFonts w:ascii="Arial" w:hAnsi="Arial" w:cs="Arial"/>
        </w:rPr>
        <w:t>desea</w:t>
      </w:r>
      <w:r w:rsidR="00B44E6C" w:rsidRPr="00DE06B6">
        <w:rPr>
          <w:rFonts w:ascii="Arial" w:hAnsi="Arial" w:cs="Arial"/>
        </w:rPr>
        <w:t xml:space="preserve"> buscar un curso, hace clic en Buscar.</w:t>
      </w:r>
    </w:p>
    <w:p w:rsidR="00D772B4" w:rsidRPr="00DE06B6" w:rsidRDefault="005861A5" w:rsidP="006F52A4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ind w:left="1843"/>
        <w:jc w:val="both"/>
        <w:rPr>
          <w:rFonts w:ascii="Arial" w:hAnsi="Arial" w:cs="Arial"/>
        </w:rPr>
      </w:pPr>
      <w:r w:rsidRPr="00DE06B6">
        <w:rPr>
          <w:rFonts w:ascii="Arial" w:hAnsi="Arial" w:cs="Arial"/>
        </w:rPr>
        <w:t>3</w:t>
      </w:r>
      <w:r w:rsidR="00981259" w:rsidRPr="00DE06B6">
        <w:rPr>
          <w:rFonts w:ascii="Arial" w:hAnsi="Arial" w:cs="Arial"/>
        </w:rPr>
        <w:t>.1</w:t>
      </w:r>
      <w:r w:rsidR="00C1243D" w:rsidRPr="00DE06B6">
        <w:rPr>
          <w:rFonts w:ascii="Arial" w:hAnsi="Arial" w:cs="Arial"/>
        </w:rPr>
        <w:t>.</w:t>
      </w:r>
      <w:r w:rsidR="00B44E6C" w:rsidRPr="00DE06B6">
        <w:rPr>
          <w:rFonts w:ascii="Arial" w:hAnsi="Arial" w:cs="Arial"/>
        </w:rPr>
        <w:t>2</w:t>
      </w:r>
      <w:r w:rsidR="00C1243D" w:rsidRPr="00DE06B6">
        <w:rPr>
          <w:rFonts w:ascii="Arial" w:hAnsi="Arial" w:cs="Arial"/>
        </w:rPr>
        <w:t xml:space="preserve">. </w:t>
      </w:r>
      <w:r w:rsidR="00FA463F" w:rsidRPr="00DE06B6">
        <w:rPr>
          <w:rFonts w:ascii="Arial" w:hAnsi="Arial" w:cs="Arial"/>
        </w:rPr>
        <w:t>El</w:t>
      </w:r>
      <w:r w:rsidR="006F52A4" w:rsidRPr="00DE06B6">
        <w:rPr>
          <w:rFonts w:ascii="Arial" w:hAnsi="Arial" w:cs="Arial"/>
        </w:rPr>
        <w:t xml:space="preserve"> Sistema procesa el pedido y muestra los datos pedidos o sino no muestra un mensaje indicando que no se encontró ningún </w:t>
      </w:r>
      <w:r w:rsidR="002A5B99" w:rsidRPr="00DE06B6">
        <w:rPr>
          <w:rFonts w:ascii="Arial" w:hAnsi="Arial" w:cs="Arial"/>
        </w:rPr>
        <w:t>dato</w:t>
      </w:r>
      <w:r w:rsidR="006F52A4" w:rsidRPr="00DE06B6">
        <w:rPr>
          <w:rFonts w:ascii="Arial" w:hAnsi="Arial" w:cs="Arial"/>
        </w:rPr>
        <w:t>.</w:t>
      </w:r>
    </w:p>
    <w:p w:rsidR="002A5B99" w:rsidRPr="00DE06B6" w:rsidRDefault="00AB1B88" w:rsidP="009B0C17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 w:rsidRPr="00DE06B6">
        <w:rPr>
          <w:rFonts w:ascii="Arial" w:hAnsi="Arial" w:cs="Arial"/>
        </w:rPr>
        <w:t xml:space="preserve">                    </w:t>
      </w:r>
      <w:r w:rsidR="005861A5" w:rsidRPr="00DE06B6">
        <w:rPr>
          <w:rFonts w:ascii="Arial" w:hAnsi="Arial" w:cs="Arial"/>
        </w:rPr>
        <w:t xml:space="preserve">             3</w:t>
      </w:r>
      <w:r w:rsidR="00981259" w:rsidRPr="00DE06B6">
        <w:rPr>
          <w:rFonts w:ascii="Arial" w:hAnsi="Arial" w:cs="Arial"/>
        </w:rPr>
        <w:t>.1</w:t>
      </w:r>
      <w:r w:rsidR="00C1243D" w:rsidRPr="00DE06B6">
        <w:rPr>
          <w:rFonts w:ascii="Arial" w:hAnsi="Arial" w:cs="Arial"/>
        </w:rPr>
        <w:t>.</w:t>
      </w:r>
      <w:r w:rsidR="00B44E6C" w:rsidRPr="00DE06B6">
        <w:rPr>
          <w:rFonts w:ascii="Arial" w:hAnsi="Arial" w:cs="Arial"/>
        </w:rPr>
        <w:t>3</w:t>
      </w:r>
      <w:r w:rsidR="005861A5" w:rsidRPr="00DE06B6">
        <w:rPr>
          <w:rFonts w:ascii="Arial" w:hAnsi="Arial" w:cs="Arial"/>
        </w:rPr>
        <w:t>.</w:t>
      </w:r>
      <w:r w:rsidR="00D772B4" w:rsidRPr="00DE06B6">
        <w:rPr>
          <w:rFonts w:ascii="Arial" w:hAnsi="Arial" w:cs="Arial"/>
        </w:rPr>
        <w:t xml:space="preserve"> El Usuario selecciona el curso buscado</w:t>
      </w:r>
      <w:r w:rsidR="00F8136A" w:rsidRPr="00DE06B6">
        <w:rPr>
          <w:rFonts w:ascii="Arial" w:hAnsi="Arial" w:cs="Arial"/>
        </w:rPr>
        <w:t>,</w:t>
      </w:r>
      <w:r w:rsidR="00FC437A" w:rsidRPr="00DE06B6">
        <w:rPr>
          <w:rFonts w:ascii="Arial" w:hAnsi="Arial" w:cs="Arial"/>
        </w:rPr>
        <w:t xml:space="preserve"> verifica la información</w:t>
      </w:r>
      <w:r w:rsidR="002A5B99" w:rsidRPr="00DE06B6">
        <w:rPr>
          <w:rFonts w:ascii="Arial" w:hAnsi="Arial" w:cs="Arial"/>
        </w:rPr>
        <w:t xml:space="preserve"> y</w:t>
      </w:r>
      <w:r w:rsidR="002A5B99" w:rsidRPr="00DE06B6">
        <w:rPr>
          <w:rFonts w:ascii="Arial" w:hAnsi="Arial" w:cs="Arial"/>
        </w:rPr>
        <w:tab/>
      </w:r>
      <w:r w:rsidR="00F8136A" w:rsidRPr="00DE06B6">
        <w:rPr>
          <w:rFonts w:ascii="Arial" w:hAnsi="Arial" w:cs="Arial"/>
        </w:rPr>
        <w:t>m</w:t>
      </w:r>
      <w:r w:rsidR="002A5B99" w:rsidRPr="00DE06B6">
        <w:rPr>
          <w:rFonts w:ascii="Arial" w:hAnsi="Arial" w:cs="Arial"/>
        </w:rPr>
        <w:t>odifica lo necesario y</w:t>
      </w:r>
      <w:r w:rsidR="00F8136A" w:rsidRPr="00DE06B6">
        <w:rPr>
          <w:rFonts w:ascii="Arial" w:hAnsi="Arial" w:cs="Arial"/>
        </w:rPr>
        <w:t xml:space="preserve"> hace</w:t>
      </w:r>
      <w:r w:rsidR="002A5B99" w:rsidRPr="00DE06B6">
        <w:rPr>
          <w:rFonts w:ascii="Arial" w:hAnsi="Arial" w:cs="Arial"/>
        </w:rPr>
        <w:t xml:space="preserve"> clic en Guardar…</w:t>
      </w:r>
    </w:p>
    <w:p w:rsidR="00C1243D" w:rsidRPr="00DE06B6" w:rsidRDefault="00FC437A" w:rsidP="009B0C17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 w:rsidRPr="00DE06B6">
        <w:rPr>
          <w:rFonts w:ascii="Arial" w:hAnsi="Arial" w:cs="Arial"/>
        </w:rPr>
        <w:tab/>
      </w:r>
      <w:r w:rsidR="00981259" w:rsidRPr="00DE06B6">
        <w:rPr>
          <w:rFonts w:ascii="Arial" w:hAnsi="Arial" w:cs="Arial"/>
        </w:rPr>
        <w:t>3.1</w:t>
      </w:r>
      <w:r w:rsidR="00C1243D" w:rsidRPr="00DE06B6">
        <w:rPr>
          <w:rFonts w:ascii="Arial" w:hAnsi="Arial" w:cs="Arial"/>
        </w:rPr>
        <w:t>.</w:t>
      </w:r>
      <w:r w:rsidRPr="00DE06B6">
        <w:rPr>
          <w:rFonts w:ascii="Arial" w:hAnsi="Arial" w:cs="Arial"/>
        </w:rPr>
        <w:t>4</w:t>
      </w:r>
      <w:r w:rsidR="00B44E6C" w:rsidRPr="00DE06B6">
        <w:rPr>
          <w:rFonts w:ascii="Arial" w:hAnsi="Arial" w:cs="Arial"/>
        </w:rPr>
        <w:t>.</w:t>
      </w:r>
      <w:r w:rsidR="00C1243D" w:rsidRPr="00DE06B6">
        <w:rPr>
          <w:rFonts w:ascii="Arial" w:hAnsi="Arial" w:cs="Arial"/>
        </w:rPr>
        <w:t xml:space="preserve"> El Sistema guarda los cambios en la base de datos.</w:t>
      </w:r>
    </w:p>
    <w:p w:rsidR="00A36DE9" w:rsidRDefault="00A36DE9" w:rsidP="009B0C17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      </w:t>
      </w:r>
      <w:r w:rsidR="005861A5">
        <w:rPr>
          <w:rFonts w:ascii="Arial" w:hAnsi="Arial" w:cs="Arial"/>
        </w:rPr>
        <w:t xml:space="preserve">             3</w:t>
      </w:r>
      <w:r w:rsidR="00981259">
        <w:rPr>
          <w:rFonts w:ascii="Arial" w:hAnsi="Arial" w:cs="Arial"/>
        </w:rPr>
        <w:t>.2</w:t>
      </w:r>
      <w:r>
        <w:rPr>
          <w:rFonts w:ascii="Arial" w:hAnsi="Arial" w:cs="Arial"/>
        </w:rPr>
        <w:t xml:space="preserve">. </w:t>
      </w:r>
      <w:r w:rsidR="00C01BE7" w:rsidRPr="00C01BE7">
        <w:rPr>
          <w:rFonts w:ascii="Arial" w:hAnsi="Arial" w:cs="Arial"/>
          <w:b/>
        </w:rPr>
        <w:t>Eliminar Curso.</w:t>
      </w:r>
    </w:p>
    <w:p w:rsidR="00F30D58" w:rsidRPr="00F30D58" w:rsidRDefault="00F30D58" w:rsidP="00EF7996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ind w:left="1843"/>
        <w:jc w:val="both"/>
        <w:rPr>
          <w:rFonts w:ascii="Arial" w:hAnsi="Arial" w:cs="Arial"/>
        </w:rPr>
      </w:pPr>
      <w:r w:rsidRPr="00F30D58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.2.1. El Usuario desea Eliminar un curso, </w:t>
      </w:r>
      <w:r w:rsidR="00F8136A">
        <w:rPr>
          <w:rFonts w:ascii="Arial" w:hAnsi="Arial" w:cs="Arial"/>
        </w:rPr>
        <w:t xml:space="preserve">busca </w:t>
      </w:r>
      <w:r w:rsidR="00BD715D"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 xml:space="preserve">selecciona el curso y hace clic en </w:t>
      </w:r>
      <w:r w:rsidR="00EF7996">
        <w:rPr>
          <w:rFonts w:ascii="Arial" w:hAnsi="Arial" w:cs="Arial"/>
        </w:rPr>
        <w:t>E</w:t>
      </w:r>
      <w:r>
        <w:rPr>
          <w:rFonts w:ascii="Arial" w:hAnsi="Arial" w:cs="Arial"/>
        </w:rPr>
        <w:t>liminar.</w:t>
      </w:r>
    </w:p>
    <w:p w:rsidR="005861A5" w:rsidRDefault="00F30D58" w:rsidP="009B0C17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5861A5" w:rsidRPr="005861A5">
        <w:rPr>
          <w:rFonts w:ascii="Arial" w:hAnsi="Arial" w:cs="Arial"/>
        </w:rPr>
        <w:t>3</w:t>
      </w:r>
      <w:r w:rsidR="000E0FB0" w:rsidRPr="005861A5">
        <w:rPr>
          <w:rFonts w:ascii="Arial" w:hAnsi="Arial" w:cs="Arial"/>
        </w:rPr>
        <w:t>.</w:t>
      </w:r>
      <w:r w:rsidR="00981259">
        <w:rPr>
          <w:rFonts w:ascii="Arial" w:hAnsi="Arial" w:cs="Arial"/>
        </w:rPr>
        <w:t>2</w:t>
      </w:r>
      <w:r w:rsidR="000E0FB0" w:rsidRPr="000E0FB0">
        <w:rPr>
          <w:rFonts w:ascii="Arial" w:hAnsi="Arial" w:cs="Arial"/>
        </w:rPr>
        <w:t>.</w:t>
      </w:r>
      <w:r w:rsidR="00BD715D">
        <w:rPr>
          <w:rFonts w:ascii="Arial" w:hAnsi="Arial" w:cs="Arial"/>
        </w:rPr>
        <w:t>2</w:t>
      </w:r>
      <w:r w:rsidR="0074014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Después, e</w:t>
      </w:r>
      <w:r w:rsidR="00740141">
        <w:rPr>
          <w:rFonts w:ascii="Arial" w:hAnsi="Arial" w:cs="Arial"/>
        </w:rPr>
        <w:t xml:space="preserve">l Sistema </w:t>
      </w:r>
      <w:r w:rsidR="00F917C9">
        <w:rPr>
          <w:rFonts w:ascii="Arial" w:hAnsi="Arial" w:cs="Arial"/>
        </w:rPr>
        <w:t>ejecuta</w:t>
      </w:r>
      <w:r w:rsidR="00740141">
        <w:rPr>
          <w:rFonts w:ascii="Arial" w:hAnsi="Arial" w:cs="Arial"/>
        </w:rPr>
        <w:t xml:space="preserve"> la opción de Eliminar</w:t>
      </w:r>
      <w:r w:rsidR="00F917C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Cur</w:t>
      </w:r>
      <w:r w:rsidR="00F917C9">
        <w:rPr>
          <w:rFonts w:ascii="Arial" w:hAnsi="Arial" w:cs="Arial"/>
        </w:rPr>
        <w:t>so.</w:t>
      </w:r>
    </w:p>
    <w:p w:rsidR="001D47B5" w:rsidRDefault="00740141" w:rsidP="009B0C17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</w:t>
      </w:r>
      <w:r w:rsidR="005861A5">
        <w:rPr>
          <w:rFonts w:ascii="Arial" w:hAnsi="Arial" w:cs="Arial"/>
        </w:rPr>
        <w:t xml:space="preserve">       </w:t>
      </w:r>
      <w:r w:rsidR="00AD3080">
        <w:rPr>
          <w:rFonts w:ascii="Arial" w:hAnsi="Arial" w:cs="Arial"/>
        </w:rPr>
        <w:t>3</w:t>
      </w:r>
      <w:r w:rsidR="00981259">
        <w:rPr>
          <w:rFonts w:ascii="Arial" w:hAnsi="Arial" w:cs="Arial"/>
        </w:rPr>
        <w:t>.2</w:t>
      </w:r>
      <w:r>
        <w:rPr>
          <w:rFonts w:ascii="Arial" w:hAnsi="Arial" w:cs="Arial"/>
        </w:rPr>
        <w:t>.</w:t>
      </w:r>
      <w:r w:rsidR="00BD715D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 El </w:t>
      </w:r>
      <w:r w:rsidR="001D47B5">
        <w:rPr>
          <w:rFonts w:ascii="Arial" w:hAnsi="Arial" w:cs="Arial"/>
        </w:rPr>
        <w:t>Socio verifica el curso eliminado.</w:t>
      </w:r>
    </w:p>
    <w:p w:rsidR="00740141" w:rsidRPr="000E0FB0" w:rsidRDefault="001D47B5" w:rsidP="009B0C17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3.2.4. El Sistema </w:t>
      </w:r>
      <w:r w:rsidR="00740141">
        <w:rPr>
          <w:rFonts w:ascii="Arial" w:hAnsi="Arial" w:cs="Arial"/>
        </w:rPr>
        <w:t>guarda los cambios en la Base de Datos.</w:t>
      </w:r>
    </w:p>
    <w:p w:rsidR="00986D1B" w:rsidRDefault="00986D1B" w:rsidP="009B0C17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</w:p>
    <w:p w:rsidR="00986D1B" w:rsidRDefault="000244B0" w:rsidP="009B0C17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Después ver diagrama de secuencia, </w:t>
      </w:r>
      <w:r w:rsidR="0059196C">
        <w:rPr>
          <w:rFonts w:ascii="Arial" w:hAnsi="Arial" w:cs="Arial"/>
        </w:rPr>
        <w:t>todos los diagramas, modelo de datos.</w:t>
      </w:r>
    </w:p>
    <w:p w:rsidR="00986D1B" w:rsidRDefault="00986D1B" w:rsidP="009B0C17">
      <w:pPr>
        <w:widowControl/>
        <w:tabs>
          <w:tab w:val="num" w:pos="1843"/>
        </w:tabs>
        <w:autoSpaceDE w:val="0"/>
        <w:autoSpaceDN w:val="0"/>
        <w:adjustRightInd w:val="0"/>
        <w:spacing w:after="120" w:line="240" w:lineRule="auto"/>
        <w:jc w:val="both"/>
        <w:rPr>
          <w:rFonts w:ascii="Arial" w:hAnsi="Arial" w:cs="Arial"/>
        </w:rPr>
      </w:pPr>
    </w:p>
    <w:p w:rsidR="004B1149" w:rsidRDefault="004B1149" w:rsidP="00D05DAF">
      <w:pPr>
        <w:ind w:left="720" w:firstLine="556"/>
        <w:jc w:val="both"/>
        <w:rPr>
          <w:lang w:val="es-ES"/>
        </w:rPr>
      </w:pPr>
    </w:p>
    <w:p w:rsidR="000940AD" w:rsidRPr="00951C01" w:rsidRDefault="000940AD" w:rsidP="00D05DAF">
      <w:pPr>
        <w:ind w:left="720" w:firstLine="556"/>
        <w:jc w:val="both"/>
        <w:rPr>
          <w:lang w:val="es-ES"/>
        </w:rPr>
      </w:pPr>
      <w:r>
        <w:rPr>
          <w:lang w:val="es-ES"/>
        </w:rPr>
        <w:tab/>
      </w:r>
    </w:p>
    <w:p w:rsidR="00FA498B" w:rsidRPr="00951C01" w:rsidRDefault="00FA498B" w:rsidP="004B1149">
      <w:pPr>
        <w:pStyle w:val="Ttulo1"/>
        <w:numPr>
          <w:ilvl w:val="0"/>
          <w:numId w:val="41"/>
        </w:numPr>
        <w:jc w:val="both"/>
      </w:pPr>
      <w:bookmarkStart w:id="6" w:name="_Toc126600387"/>
      <w:bookmarkStart w:id="7" w:name="_Toc302769581"/>
      <w:bookmarkStart w:id="8" w:name="_Toc423410251"/>
      <w:bookmarkStart w:id="9" w:name="_Toc425054510"/>
      <w:r w:rsidRPr="00951C01">
        <w:lastRenderedPageBreak/>
        <w:t>Escenarios Claves</w:t>
      </w:r>
      <w:bookmarkEnd w:id="6"/>
      <w:bookmarkEnd w:id="7"/>
    </w:p>
    <w:p w:rsidR="00C178F3" w:rsidRDefault="00C178F3" w:rsidP="00D05DAF">
      <w:pPr>
        <w:pStyle w:val="Ttulo1"/>
        <w:numPr>
          <w:ilvl w:val="0"/>
          <w:numId w:val="0"/>
        </w:numPr>
        <w:ind w:left="720"/>
        <w:jc w:val="both"/>
      </w:pPr>
      <w:bookmarkStart w:id="10" w:name="_Toc126600388"/>
      <w:bookmarkStart w:id="11" w:name="_Toc302769582"/>
      <w:bookmarkEnd w:id="8"/>
      <w:bookmarkEnd w:id="9"/>
    </w:p>
    <w:p w:rsidR="00C178F3" w:rsidRDefault="00642C5F" w:rsidP="00D05DAF">
      <w:pPr>
        <w:pStyle w:val="Ttulo1"/>
        <w:numPr>
          <w:ilvl w:val="0"/>
          <w:numId w:val="0"/>
        </w:numPr>
        <w:ind w:left="720"/>
        <w:jc w:val="both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19CBB46" wp14:editId="64C927EC">
                <wp:simplePos x="0" y="0"/>
                <wp:positionH relativeFrom="column">
                  <wp:posOffset>3276205</wp:posOffset>
                </wp:positionH>
                <wp:positionV relativeFrom="paragraph">
                  <wp:posOffset>188224</wp:posOffset>
                </wp:positionV>
                <wp:extent cx="560022" cy="249555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22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361" w:rsidRPr="00C653DE" w:rsidRDefault="00642C5F" w:rsidP="00D333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</w:t>
                            </w:r>
                            <w:r w:rsidR="00D33361" w:rsidRPr="00C653DE">
                              <w:rPr>
                                <w:b/>
                              </w:rPr>
                              <w:t>2.1.3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9CBB4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7.95pt;margin-top:14.8pt;width:44.1pt;height:19.65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" filled="f" stroked="f">
                <v:textbox style="mso-fit-shape-to-text:t">
                  <w:txbxContent>
                    <w:p w:rsidR="00D33361" w:rsidRPr="00C653DE" w:rsidRDefault="00642C5F" w:rsidP="00D333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</w:t>
                      </w:r>
                      <w:r w:rsidR="00D33361" w:rsidRPr="00C653DE">
                        <w:rPr>
                          <w:b/>
                        </w:rPr>
                        <w:t>2.1.3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0D6B1E" wp14:editId="61D32454">
                <wp:simplePos x="0" y="0"/>
                <wp:positionH relativeFrom="column">
                  <wp:posOffset>3318510</wp:posOffset>
                </wp:positionH>
                <wp:positionV relativeFrom="paragraph">
                  <wp:posOffset>144780</wp:posOffset>
                </wp:positionV>
                <wp:extent cx="516890" cy="379095"/>
                <wp:effectExtent l="0" t="0" r="16510" b="2095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3D97884" id="Elipse 8" o:spid="_x0000_s1026" style="position:absolute;margin-left:261.3pt;margin-top:11.4pt;width:40.7pt;height:29.8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C25A0D3" wp14:editId="4A97B796">
                <wp:simplePos x="0" y="0"/>
                <wp:positionH relativeFrom="margin">
                  <wp:posOffset>4906597</wp:posOffset>
                </wp:positionH>
                <wp:positionV relativeFrom="paragraph">
                  <wp:posOffset>162344</wp:posOffset>
                </wp:positionV>
                <wp:extent cx="516986" cy="379562"/>
                <wp:effectExtent l="0" t="0" r="16510" b="2095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986" cy="3795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1096F76" id="Elipse 9" o:spid="_x0000_s1026" style="position:absolute;margin-left:386.35pt;margin-top:12.8pt;width:40.7pt;height:29.9pt;z-index:-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" fillcolor="#4f81bd [3204]" strokecolor="#243f60 [1604]" strokeweight="2pt">
                <w10:wrap anchorx="margin"/>
              </v:oval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96AD5ED" wp14:editId="529DB62B">
                <wp:simplePos x="0" y="0"/>
                <wp:positionH relativeFrom="column">
                  <wp:posOffset>4966970</wp:posOffset>
                </wp:positionH>
                <wp:positionV relativeFrom="paragraph">
                  <wp:posOffset>186319</wp:posOffset>
                </wp:positionV>
                <wp:extent cx="474345" cy="249555"/>
                <wp:effectExtent l="0" t="0" r="0" b="0"/>
                <wp:wrapNone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2495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361" w:rsidRPr="00C653DE" w:rsidRDefault="00D33361" w:rsidP="00D33361">
                            <w:pPr>
                              <w:rPr>
                                <w:b/>
                              </w:rPr>
                            </w:pPr>
                            <w:r w:rsidRPr="00C653DE">
                              <w:rPr>
                                <w:b/>
                              </w:rPr>
                              <w:t>2.1.4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AD5ED" id="_x0000_s1027" type="#_x0000_t202" style="position:absolute;left:0;text-align:left;margin-left:391.1pt;margin-top:14.65pt;width:37.35pt;height:19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" filled="f" stroked="f">
                <v:textbox style="mso-fit-shape-to-text:t">
                  <w:txbxContent>
                    <w:p w:rsidR="00D33361" w:rsidRPr="00C653DE" w:rsidRDefault="00D33361" w:rsidP="00D33361">
                      <w:pPr>
                        <w:rPr>
                          <w:b/>
                        </w:rPr>
                      </w:pPr>
                      <w:r w:rsidRPr="00C653DE">
                        <w:rPr>
                          <w:b/>
                        </w:rPr>
                        <w:t>2.1.4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7627DFF" wp14:editId="6888421A">
                <wp:simplePos x="0" y="0"/>
                <wp:positionH relativeFrom="column">
                  <wp:posOffset>1835150</wp:posOffset>
                </wp:positionH>
                <wp:positionV relativeFrom="paragraph">
                  <wp:posOffset>75565</wp:posOffset>
                </wp:positionV>
                <wp:extent cx="542290" cy="361315"/>
                <wp:effectExtent l="0" t="0" r="10160" b="1968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C08FE" id="Elipse 6" o:spid="_x0000_s1026" style="position:absolute;margin-left:144.5pt;margin-top:5.95pt;width:42.7pt;height:28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" fillcolor="#4f81bd [3204]" strokecolor="#243f60 [1604]" strokeweight="2pt"/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A91DB9D" wp14:editId="68A2DF17">
                <wp:simplePos x="0" y="0"/>
                <wp:positionH relativeFrom="column">
                  <wp:posOffset>83820</wp:posOffset>
                </wp:positionH>
                <wp:positionV relativeFrom="paragraph">
                  <wp:posOffset>144780</wp:posOffset>
                </wp:positionV>
                <wp:extent cx="603250" cy="379095"/>
                <wp:effectExtent l="0" t="0" r="25400" b="2095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06EF7C" id="Elipse 5" o:spid="_x0000_s1026" style="position:absolute;margin-left:6.6pt;margin-top:11.4pt;width:47.5pt;height:29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" fillcolor="#4f81bd [3204]" strokecolor="#243f60 [1604]" strokeweight="2pt"/>
            </w:pict>
          </mc:Fallback>
        </mc:AlternateContent>
      </w:r>
      <w:r w:rsidR="00C653D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B555304" wp14:editId="235E9C3E">
                <wp:simplePos x="0" y="0"/>
                <wp:positionH relativeFrom="column">
                  <wp:posOffset>162069</wp:posOffset>
                </wp:positionH>
                <wp:positionV relativeFrom="paragraph">
                  <wp:posOffset>188224</wp:posOffset>
                </wp:positionV>
                <wp:extent cx="474453" cy="250166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453" cy="2501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361" w:rsidRPr="00C653DE" w:rsidRDefault="00D33361">
                            <w:pPr>
                              <w:rPr>
                                <w:b/>
                              </w:rPr>
                            </w:pPr>
                            <w:r w:rsidRPr="00C653DE">
                              <w:rPr>
                                <w:b/>
                              </w:rPr>
                              <w:t>2.1.1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55304" id="_x0000_s1028" type="#_x0000_t202" style="position:absolute;left:0;text-align:left;margin-left:12.75pt;margin-top:14.8pt;width:37.35pt;height:19.7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" filled="f" stroked="f">
                <v:textbox style="mso-fit-shape-to-text:t">
                  <w:txbxContent>
                    <w:p w:rsidR="00D33361" w:rsidRPr="00C653DE" w:rsidRDefault="00D33361">
                      <w:pPr>
                        <w:rPr>
                          <w:b/>
                        </w:rPr>
                      </w:pPr>
                      <w:r w:rsidRPr="00C653DE">
                        <w:rPr>
                          <w:b/>
                        </w:rPr>
                        <w:t>2.1.1</w:t>
                      </w:r>
                    </w:p>
                  </w:txbxContent>
                </v:textbox>
              </v:shape>
            </w:pict>
          </mc:Fallback>
        </mc:AlternateContent>
      </w:r>
      <w:r w:rsidR="00C653DE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319AD7D" wp14:editId="2B216795">
                <wp:simplePos x="0" y="0"/>
                <wp:positionH relativeFrom="column">
                  <wp:posOffset>1870099</wp:posOffset>
                </wp:positionH>
                <wp:positionV relativeFrom="paragraph">
                  <wp:posOffset>188224</wp:posOffset>
                </wp:positionV>
                <wp:extent cx="474453" cy="250166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453" cy="2501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3361" w:rsidRPr="00C653DE" w:rsidRDefault="00D33361" w:rsidP="00D33361">
                            <w:pPr>
                              <w:rPr>
                                <w:b/>
                              </w:rPr>
                            </w:pPr>
                            <w:r w:rsidRPr="00C653DE">
                              <w:rPr>
                                <w:b/>
                              </w:rPr>
                              <w:t>2.12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9AD7D" id="_x0000_s1029" type="#_x0000_t202" style="position:absolute;left:0;text-align:left;margin-left:147.25pt;margin-top:14.8pt;width:37.35pt;height:19.7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" filled="f" stroked="f">
                <v:textbox style="mso-fit-shape-to-text:t">
                  <w:txbxContent>
                    <w:p w:rsidR="00D33361" w:rsidRPr="00C653DE" w:rsidRDefault="00D33361" w:rsidP="00D33361">
                      <w:pPr>
                        <w:rPr>
                          <w:b/>
                        </w:rPr>
                      </w:pPr>
                      <w:r w:rsidRPr="00C653DE">
                        <w:rPr>
                          <w:b/>
                        </w:rPr>
                        <w:t>2.12</w:t>
                      </w:r>
                    </w:p>
                  </w:txbxContent>
                </v:textbox>
              </v:shape>
            </w:pict>
          </mc:Fallback>
        </mc:AlternateContent>
      </w:r>
    </w:p>
    <w:p w:rsidR="00C178F3" w:rsidRDefault="00C653DE" w:rsidP="00D05DAF">
      <w:pPr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5C00EA8" wp14:editId="13FF3E4B">
                <wp:simplePos x="0" y="0"/>
                <wp:positionH relativeFrom="column">
                  <wp:posOffset>696907</wp:posOffset>
                </wp:positionH>
                <wp:positionV relativeFrom="paragraph">
                  <wp:posOffset>45361</wp:posOffset>
                </wp:positionV>
                <wp:extent cx="1121410" cy="0"/>
                <wp:effectExtent l="0" t="76200" r="21590" b="114300"/>
                <wp:wrapNone/>
                <wp:docPr id="11" name="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1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078A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11 Conector recto de flecha" o:spid="_x0000_s1026" type="#_x0000_t32" style="position:absolute;margin-left:54.85pt;margin-top:3.55pt;width:88.3pt;height: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2056F01" wp14:editId="65805633">
                <wp:simplePos x="0" y="0"/>
                <wp:positionH relativeFrom="column">
                  <wp:posOffset>2327299</wp:posOffset>
                </wp:positionH>
                <wp:positionV relativeFrom="paragraph">
                  <wp:posOffset>105746</wp:posOffset>
                </wp:positionV>
                <wp:extent cx="992038" cy="0"/>
                <wp:effectExtent l="0" t="76200" r="17780" b="114300"/>
                <wp:wrapNone/>
                <wp:docPr id="12" name="1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2038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EA55A4" id="12 Conector recto de flecha" o:spid="_x0000_s1026" type="#_x0000_t32" style="position:absolute;margin-left:183.25pt;margin-top:8.35pt;width:78.1pt;height:0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" strokecolor="black [3213]" strokeweight="1pt">
                <v:stroke endarrow="ope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777BE65" wp14:editId="17CFD055">
                <wp:simplePos x="0" y="0"/>
                <wp:positionH relativeFrom="column">
                  <wp:posOffset>3811042</wp:posOffset>
                </wp:positionH>
                <wp:positionV relativeFrom="paragraph">
                  <wp:posOffset>105746</wp:posOffset>
                </wp:positionV>
                <wp:extent cx="1121434" cy="0"/>
                <wp:effectExtent l="0" t="76200" r="21590" b="114300"/>
                <wp:wrapNone/>
                <wp:docPr id="302" name="3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34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54F29" id="302 Conector recto de flecha" o:spid="_x0000_s1026" type="#_x0000_t32" style="position:absolute;margin-left:300.1pt;margin-top:8.35pt;width:88.3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" strokecolor="black [3213]" strokeweight="1pt">
                <v:stroke endarrow="open"/>
              </v:shape>
            </w:pict>
          </mc:Fallback>
        </mc:AlternateContent>
      </w:r>
    </w:p>
    <w:p w:rsidR="00C178F3" w:rsidRDefault="00C653DE" w:rsidP="00D05DAF">
      <w:pPr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B3D5BE6" wp14:editId="7BFB8794">
                <wp:simplePos x="0" y="0"/>
                <wp:positionH relativeFrom="column">
                  <wp:posOffset>2430816</wp:posOffset>
                </wp:positionH>
                <wp:positionV relativeFrom="paragraph">
                  <wp:posOffset>125874</wp:posOffset>
                </wp:positionV>
                <wp:extent cx="302185" cy="595498"/>
                <wp:effectExtent l="38100" t="0" r="22225" b="71755"/>
                <wp:wrapNone/>
                <wp:docPr id="298" name="298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185" cy="595498"/>
                          <a:chOff x="0" y="0"/>
                          <a:chExt cx="302185" cy="595498"/>
                        </a:xfrm>
                      </wpg:grpSpPr>
                      <wps:wsp>
                        <wps:cNvPr id="296" name="296 Forma libre"/>
                        <wps:cNvSpPr/>
                        <wps:spPr>
                          <a:xfrm>
                            <a:off x="0" y="0"/>
                            <a:ext cx="302185" cy="552090"/>
                          </a:xfrm>
                          <a:custGeom>
                            <a:avLst/>
                            <a:gdLst>
                              <a:gd name="connsiteX0" fmla="*/ 0 w 302185"/>
                              <a:gd name="connsiteY0" fmla="*/ 0 h 552090"/>
                              <a:gd name="connsiteX1" fmla="*/ 301924 w 302185"/>
                              <a:gd name="connsiteY1" fmla="*/ 129396 h 552090"/>
                              <a:gd name="connsiteX2" fmla="*/ 51758 w 302185"/>
                              <a:gd name="connsiteY2" fmla="*/ 552090 h 5520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2185" h="552090">
                                <a:moveTo>
                                  <a:pt x="0" y="0"/>
                                </a:moveTo>
                                <a:cubicBezTo>
                                  <a:pt x="146649" y="18690"/>
                                  <a:pt x="293298" y="37381"/>
                                  <a:pt x="301924" y="129396"/>
                                </a:cubicBezTo>
                                <a:cubicBezTo>
                                  <a:pt x="310550" y="221411"/>
                                  <a:pt x="103516" y="474452"/>
                                  <a:pt x="51758" y="55209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297 Conector recto de flecha"/>
                        <wps:cNvCnPr/>
                        <wps:spPr>
                          <a:xfrm flipH="1">
                            <a:off x="25879" y="543464"/>
                            <a:ext cx="43132" cy="520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F6770" id="298 Grupo" o:spid="_x0000_s1026" style="position:absolute;margin-left:191.4pt;margin-top:9.9pt;width:23.8pt;height:46.9pt;z-index:251651072" coordsize="3021,5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">
                <v:shape id="296 Forma libre" o:spid="_x0000_s1027" style="position:absolute;width:3021;height:5520;visibility:visible;mso-wrap-style:square;v-text-anchor:middle" coordsize="302185,552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mcMcUA&#10;AADcAAAADwAAAGRycy9kb3ducmV2LnhtbESPQWvCQBSE74X+h+UJ3upGBVtTVymlhSJ4aFrs9ZF9&#10;ZoPZtyH7alJ/vSsIPQ4z8w2z2gy+USfqYh3YwHSSgSIug625MvD99f7wBCoKssUmMBn4owib9f3d&#10;CnMbev6kUyGVShCOORpwIm2udSwdeYyT0BIn7xA6j5JkV2nbYZ/gvtGzLFtojzWnBYctvToqj8Wv&#10;N7B1e8nOb9PHnveH5W74kXmB1pjxaHh5BiU0yH/41v6wBmbLBVzPpCOg1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KZwxxQAAANwAAAAPAAAAAAAAAAAAAAAAAJgCAABkcnMv&#10;ZG93bnJldi54bWxQSwUGAAAAAAQABAD1AAAAigMAAAAA&#10;" path="m,c146649,18690,293298,37381,301924,129396,310550,221411,103516,474452,51758,552090e" filled="f" strokecolor="black [3213]">
                  <v:path arrowok="t" o:connecttype="custom" o:connectlocs="0,0;301924,129396;51758,552090" o:connectangles="0,0,0"/>
                </v:shape>
                <v:shape id="297 Conector recto de flecha" o:spid="_x0000_s1028" type="#_x0000_t32" style="position:absolute;left:258;top:5434;width:432;height:5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wuHMEAAADcAAAADwAAAGRycy9kb3ducmV2LnhtbESP3WoCMRCF7wXfIYzQu5pVsK2rUcRa&#10;6F2t+gDjZtxEN5MlSXX79k1B8PJwfj7OfNm5RlwpROtZwWhYgCCuvLZcKzjsP57fQMSErLHxTAp+&#10;KcJy0e/NsdT+xt903aVa5BGOJSowKbWllLEy5DAOfUucvZMPDlOWoZY64C2Pu0aOi+JFOrScCQZb&#10;WhuqLrsfl7kre568B83V5ni222Dw69SgUk+DbjUDkahLj/C9/akVjKev8H8mHwG5+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yPC4cwQAAANwAAAAPAAAAAAAAAAAAAAAA&#10;AKECAABkcnMvZG93bnJldi54bWxQSwUGAAAAAAQABAD5AAAAjwMAAAAA&#10;" strokecolor="black [3213]">
                  <v:stroke endarrow="open"/>
                </v:shape>
              </v:group>
            </w:pict>
          </mc:Fallback>
        </mc:AlternateContent>
      </w: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7B8D30DF" wp14:editId="7298E1CE">
                <wp:simplePos x="0" y="0"/>
                <wp:positionH relativeFrom="column">
                  <wp:posOffset>1464657</wp:posOffset>
                </wp:positionH>
                <wp:positionV relativeFrom="paragraph">
                  <wp:posOffset>91368</wp:posOffset>
                </wp:positionV>
                <wp:extent cx="396240" cy="775970"/>
                <wp:effectExtent l="0" t="38100" r="80010" b="24130"/>
                <wp:wrapNone/>
                <wp:docPr id="299" name="29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396240" cy="775970"/>
                          <a:chOff x="0" y="0"/>
                          <a:chExt cx="302185" cy="595498"/>
                        </a:xfrm>
                      </wpg:grpSpPr>
                      <wps:wsp>
                        <wps:cNvPr id="300" name="300 Forma libre"/>
                        <wps:cNvSpPr/>
                        <wps:spPr>
                          <a:xfrm>
                            <a:off x="0" y="0"/>
                            <a:ext cx="302185" cy="552090"/>
                          </a:xfrm>
                          <a:custGeom>
                            <a:avLst/>
                            <a:gdLst>
                              <a:gd name="connsiteX0" fmla="*/ 0 w 302185"/>
                              <a:gd name="connsiteY0" fmla="*/ 0 h 552090"/>
                              <a:gd name="connsiteX1" fmla="*/ 301924 w 302185"/>
                              <a:gd name="connsiteY1" fmla="*/ 129396 h 552090"/>
                              <a:gd name="connsiteX2" fmla="*/ 51758 w 302185"/>
                              <a:gd name="connsiteY2" fmla="*/ 552090 h 5520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02185" h="552090">
                                <a:moveTo>
                                  <a:pt x="0" y="0"/>
                                </a:moveTo>
                                <a:cubicBezTo>
                                  <a:pt x="146649" y="18690"/>
                                  <a:pt x="293298" y="37381"/>
                                  <a:pt x="301924" y="129396"/>
                                </a:cubicBezTo>
                                <a:cubicBezTo>
                                  <a:pt x="310550" y="221411"/>
                                  <a:pt x="103516" y="474452"/>
                                  <a:pt x="51758" y="552090"/>
                                </a:cubicBezTo>
                              </a:path>
                            </a:pathLst>
                          </a:cu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301 Conector recto de flecha"/>
                        <wps:cNvCnPr/>
                        <wps:spPr>
                          <a:xfrm flipH="1">
                            <a:off x="25879" y="543464"/>
                            <a:ext cx="43132" cy="520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51A6E6" id="299 Grupo" o:spid="_x0000_s1026" style="position:absolute;margin-left:115.35pt;margin-top:7.2pt;width:31.2pt;height:61.1pt;flip:x y;z-index:251653120" coordsize="3021,5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">
                <v:shape id="300 Forma libre" o:spid="_x0000_s1027" style="position:absolute;width:3021;height:5520;visibility:visible;mso-wrap-style:square;v-text-anchor:middle" coordsize="302185,5520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c7xMIA&#10;AADcAAAADwAAAGRycy9kb3ducmV2LnhtbERPTUsDMRC9C/6HMEJvNqmFqmvTIqJQCj24lXodNtPN&#10;4maybMbu6q9vDoUeH+97uR5Dq07UpyayhdnUgCKuomu4tvC1/7h/ApUE2WEbmSz8UYL16vZmiYWL&#10;A3/SqZRa5RBOBVrwIl2hdao8BUzT2BFn7hj7gJJhX2vX45DDQ6sfjFnogA3nBo8dvXmqfsrfYGHr&#10;D2L+32ePAx+Oz7vxW+YlOmsnd+PrCyihUa7ii3vjLMxNnp/P5COgV2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ZzvEwgAAANwAAAAPAAAAAAAAAAAAAAAAAJgCAABkcnMvZG93&#10;bnJldi54bWxQSwUGAAAAAAQABAD1AAAAhwMAAAAA&#10;" path="m,c146649,18690,293298,37381,301924,129396,310550,221411,103516,474452,51758,552090e" filled="f" strokecolor="black [3213]">
                  <v:path arrowok="t" o:connecttype="custom" o:connectlocs="0,0;301924,129396;51758,552090" o:connectangles="0,0,0"/>
                </v:shape>
                <v:shape id="301 Conector recto de flecha" o:spid="_x0000_s1028" type="#_x0000_t32" style="position:absolute;left:258;top:5434;width:432;height:5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KJ6cEAAADcAAAADwAAAGRycy9kb3ducmV2LnhtbESP3WoCMRCF7wt9hzCCdzVri6WsZkX6&#10;A97Zah9g3IybrJvJkqS6vr0pCF4ezs/HWSwH14kThWg9K5hOChDEtdeWGwW/u6+nNxAxIWvsPJOC&#10;C0VYVo8PCyy1P/MPnbapEXmEY4kKTEp9KWWsDTmME98TZ+/gg8OUZWikDnjO466Tz0XxKh1azgSD&#10;Pb0bqo/bP5e5K9vOPoLm+nPf2u9gcHPoUKnxaFjNQSQa0j18a6+1gpdiCv9n8hGQ1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conpwQAAANwAAAAPAAAAAAAAAAAAAAAA&#10;AKECAABkcnMvZG93bnJldi54bWxQSwUGAAAAAAQABAD5AAAAjwMAAAAA&#10;" strokecolor="black [3213]">
                  <v:stroke endarrow="open"/>
                </v:shape>
              </v:group>
            </w:pict>
          </mc:Fallback>
        </mc:AlternateContent>
      </w:r>
    </w:p>
    <w:p w:rsidR="00C178F3" w:rsidRDefault="00A67C1A" w:rsidP="00D05DAF">
      <w:pPr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B948736" wp14:editId="4C13EA06">
                <wp:simplePos x="0" y="0"/>
                <wp:positionH relativeFrom="column">
                  <wp:posOffset>5058937</wp:posOffset>
                </wp:positionH>
                <wp:positionV relativeFrom="paragraph">
                  <wp:posOffset>11130</wp:posOffset>
                </wp:positionV>
                <wp:extent cx="45719" cy="508500"/>
                <wp:effectExtent l="76200" t="0" r="69215" b="63500"/>
                <wp:wrapNone/>
                <wp:docPr id="15" name="1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085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50B35" id="15 Conector recto de flecha" o:spid="_x0000_s1026" type="#_x0000_t32" style="position:absolute;margin-left:398.35pt;margin-top:.9pt;width:3.6pt;height:40.05p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" strokecolor="black [3213]" strokeweight="1pt">
                <v:stroke endarrow="open"/>
              </v:shape>
            </w:pict>
          </mc:Fallback>
        </mc:AlternateContent>
      </w: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A67C1A" w:rsidP="00D05DAF">
      <w:pPr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6A75D226" wp14:editId="450BDCB0">
                <wp:simplePos x="0" y="0"/>
                <wp:positionH relativeFrom="column">
                  <wp:posOffset>4811395</wp:posOffset>
                </wp:positionH>
                <wp:positionV relativeFrom="paragraph">
                  <wp:posOffset>94879</wp:posOffset>
                </wp:positionV>
                <wp:extent cx="517525" cy="379095"/>
                <wp:effectExtent l="0" t="0" r="15875" b="20955"/>
                <wp:wrapNone/>
                <wp:docPr id="32" name="Grupo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25" cy="379095"/>
                          <a:chOff x="0" y="0"/>
                          <a:chExt cx="517585" cy="379562"/>
                        </a:xfrm>
                      </wpg:grpSpPr>
                      <wps:wsp>
                        <wps:cNvPr id="14" name="Elipse 14"/>
                        <wps:cNvSpPr/>
                        <wps:spPr>
                          <a:xfrm>
                            <a:off x="0" y="0"/>
                            <a:ext cx="516986" cy="37956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3132" y="43132"/>
                            <a:ext cx="474453" cy="250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C1A" w:rsidRPr="00C653DE" w:rsidRDefault="00A67C1A" w:rsidP="00A67C1A">
                              <w:pPr>
                                <w:rPr>
                                  <w:b/>
                                </w:rPr>
                              </w:pPr>
                              <w:r w:rsidRPr="00C653DE">
                                <w:rPr>
                                  <w:b/>
                                </w:rPr>
                                <w:t>2.1.5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75D226" id="Grupo 32" o:spid="_x0000_s1030" style="position:absolute;left:0;text-align:left;margin-left:378.85pt;margin-top:7.45pt;width:40.75pt;height:29.85pt;z-index:251680768" coordsize="517585,379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">
                <v:oval id="Elipse 14" o:spid="_x0000_s1031" style="position:absolute;width:516986;height:379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ymFMMA&#10;AADbAAAADwAAAGRycy9kb3ducmV2LnhtbERPTWvCQBC9C/6HZQQvohulBEldpQqKYA9qK21vQ3aa&#10;BLOzMbtq6q/vCoK3ebzPmcwaU4oL1a6wrGA4iEAQp1YXnCn4/Fj2xyCcR9ZYWiYFf+RgNm23Jpho&#10;e+UdXfY+EyGEXYIKcu+rREqX5mTQDWxFHLhfWxv0AdaZ1DVeQ7gp5SiKYmmw4NCQY0WLnNLj/mwU&#10;/MTLOcfbTY/fK5fODyu8fX+dlOp2mrdXEJ4a/xQ/3Gsd5r/A/ZdwgJ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ymFMMAAADbAAAADwAAAAAAAAAAAAAAAACYAgAAZHJzL2Rv&#10;d25yZXYueG1sUEsFBgAAAAAEAAQA9QAAAIgDAAAAAA==&#10;" fillcolor="#4f81bd [3204]" strokecolor="#243f60 [1604]" strokeweight="2pt"/>
                <v:shape id="_x0000_s1032" type="#_x0000_t202" style="position:absolute;left:43132;top:43132;width:474453;height:250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<v:textbox style="mso-fit-shape-to-text:t">
                    <w:txbxContent>
                      <w:p w:rsidR="00A67C1A" w:rsidRPr="00C653DE" w:rsidRDefault="00A67C1A" w:rsidP="00A67C1A">
                        <w:pPr>
                          <w:rPr>
                            <w:b/>
                          </w:rPr>
                        </w:pPr>
                        <w:r w:rsidRPr="00C653DE">
                          <w:rPr>
                            <w:b/>
                          </w:rPr>
                          <w:t>2.1.5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306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32A7012" wp14:editId="1E1A3C3B">
                <wp:simplePos x="0" y="0"/>
                <wp:positionH relativeFrom="column">
                  <wp:posOffset>1938655</wp:posOffset>
                </wp:positionH>
                <wp:positionV relativeFrom="paragraph">
                  <wp:posOffset>93920</wp:posOffset>
                </wp:positionV>
                <wp:extent cx="474453" cy="250166"/>
                <wp:effectExtent l="0" t="0" r="0" b="0"/>
                <wp:wrapNone/>
                <wp:docPr id="2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453" cy="2501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2BE2" w:rsidRPr="00C653DE" w:rsidRDefault="00DE2BE2" w:rsidP="00DE2BE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653DE">
                              <w:rPr>
                                <w:b/>
                              </w:rPr>
                              <w:t>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A7012" id="_x0000_s1033" type="#_x0000_t202" style="position:absolute;left:0;text-align:left;margin-left:152.65pt;margin-top:7.4pt;width:37.35pt;height:19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" filled="f" stroked="f">
                <v:textbox style="mso-fit-shape-to-text:t">
                  <w:txbxContent>
                    <w:p w:rsidR="00DE2BE2" w:rsidRPr="00C653DE" w:rsidRDefault="00DE2BE2" w:rsidP="00DE2BE2">
                      <w:pPr>
                        <w:jc w:val="center"/>
                        <w:rPr>
                          <w:b/>
                        </w:rPr>
                      </w:pPr>
                      <w:r w:rsidRPr="00C653DE">
                        <w:rPr>
                          <w:b/>
                        </w:rPr>
                        <w:t>3.1</w:t>
                      </w:r>
                    </w:p>
                  </w:txbxContent>
                </v:textbox>
              </v:shape>
            </w:pict>
          </mc:Fallback>
        </mc:AlternateContent>
      </w:r>
      <w:r w:rsidR="00642C5F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85672B" wp14:editId="6BD3BE40">
                <wp:simplePos x="0" y="0"/>
                <wp:positionH relativeFrom="margin">
                  <wp:posOffset>1913231</wp:posOffset>
                </wp:positionH>
                <wp:positionV relativeFrom="paragraph">
                  <wp:posOffset>7979</wp:posOffset>
                </wp:positionV>
                <wp:extent cx="516890" cy="379095"/>
                <wp:effectExtent l="0" t="0" r="16510" b="20955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9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AA6388" id="Elipse 13" o:spid="_x0000_s1026" style="position:absolute;margin-left:150.65pt;margin-top:.65pt;width:40.7pt;height:29.85pt;z-index:-2516510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" fillcolor="#4f81bd [3204]" strokecolor="#243f60 [1604]" strokeweight="2pt">
                <w10:wrap anchorx="margin"/>
              </v:oval>
            </w:pict>
          </mc:Fallback>
        </mc:AlternateContent>
      </w:r>
    </w:p>
    <w:p w:rsidR="00C178F3" w:rsidRDefault="00C178F3" w:rsidP="00D05DAF">
      <w:pPr>
        <w:jc w:val="both"/>
        <w:rPr>
          <w:lang w:val="es-ES"/>
        </w:rPr>
      </w:pPr>
    </w:p>
    <w:p w:rsidR="00C178F3" w:rsidRDefault="00C178F3" w:rsidP="00D05DAF">
      <w:pPr>
        <w:jc w:val="both"/>
        <w:rPr>
          <w:lang w:val="es-ES"/>
        </w:rPr>
      </w:pPr>
    </w:p>
    <w:p w:rsidR="00C178F3" w:rsidRDefault="00A67C1A" w:rsidP="00D05DAF">
      <w:pPr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FEA927" wp14:editId="6CAC0E2A">
                <wp:simplePos x="0" y="0"/>
                <wp:positionH relativeFrom="column">
                  <wp:posOffset>4449396</wp:posOffset>
                </wp:positionH>
                <wp:positionV relativeFrom="paragraph">
                  <wp:posOffset>19757</wp:posOffset>
                </wp:positionV>
                <wp:extent cx="508803" cy="284672"/>
                <wp:effectExtent l="38100" t="0" r="24765" b="58420"/>
                <wp:wrapNone/>
                <wp:docPr id="16" name="1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803" cy="28467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C4CA3" id="16 Conector recto de flecha" o:spid="_x0000_s1026" type="#_x0000_t32" style="position:absolute;margin-left:350.35pt;margin-top:1.55pt;width:40.05pt;height:22.4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" strokecolor="black [3213]" strokeweight="1pt">
                <v:stroke endarrow="open"/>
              </v:shape>
            </w:pict>
          </mc:Fallback>
        </mc:AlternateContent>
      </w:r>
    </w:p>
    <w:p w:rsidR="00C178F3" w:rsidRDefault="00A67C1A" w:rsidP="00D05DAF">
      <w:pPr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E6505DA" wp14:editId="649E5EE0">
                <wp:simplePos x="0" y="0"/>
                <wp:positionH relativeFrom="column">
                  <wp:posOffset>3905454</wp:posOffset>
                </wp:positionH>
                <wp:positionV relativeFrom="paragraph">
                  <wp:posOffset>4924</wp:posOffset>
                </wp:positionV>
                <wp:extent cx="516890" cy="379095"/>
                <wp:effectExtent l="0" t="0" r="16510" b="2095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379095"/>
                          <a:chOff x="0" y="0"/>
                          <a:chExt cx="516890" cy="379095"/>
                        </a:xfrm>
                      </wpg:grpSpPr>
                      <wps:wsp>
                        <wps:cNvPr id="4" name="Elipse 4"/>
                        <wps:cNvSpPr/>
                        <wps:spPr>
                          <a:xfrm>
                            <a:off x="0" y="0"/>
                            <a:ext cx="51689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9" y="43132"/>
                            <a:ext cx="474453" cy="250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C1A" w:rsidRPr="00C653DE" w:rsidRDefault="00A67C1A" w:rsidP="00A67C1A">
                              <w:pPr>
                                <w:rPr>
                                  <w:b/>
                                </w:rPr>
                              </w:pPr>
                              <w:r w:rsidRPr="00C653DE">
                                <w:rPr>
                                  <w:b/>
                                </w:rPr>
                                <w:t>2.1.6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505DA" id="Grupo 33" o:spid="_x0000_s1034" style="position:absolute;left:0;text-align:left;margin-left:307.5pt;margin-top:.4pt;width:40.7pt;height:29.85pt;z-index:251683840" coordsize="516890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">
                <v:oval id="Elipse 4" o:spid="_x0000_s1035" style="position:absolute;width:516890;height:379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TmvMUA&#10;AADaAAAADwAAAGRycy9kb3ducmV2LnhtbESPT2vCQBTE74V+h+UVeim6aZEg0U1QwVKoh/oP9fbI&#10;PpNg9m2a3Wrsp3cLQo/DzPyGGWedqcWZWldZVvDaj0AQ51ZXXCjYrOe9IQjnkTXWlknBlRxk6ePD&#10;GBNtL7yk88oXIkDYJaig9L5JpHR5SQZd3zbEwTva1qAPsi2kbvES4KaWb1EUS4MVh4USG5qVlJ9W&#10;P0bBIZ5POf76fOFF4/Lp9h1/97tvpZ6fuskIhKfO/4fv7Q+tYAB/V8INkO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9Oa8xQAAANoAAAAPAAAAAAAAAAAAAAAAAJgCAABkcnMv&#10;ZG93bnJldi54bWxQSwUGAAAAAAQABAD1AAAAigMAAAAA&#10;" fillcolor="#4f81bd [3204]" strokecolor="#243f60 [1604]" strokeweight="2pt"/>
                <v:shape id="_x0000_s1036" type="#_x0000_t202" style="position:absolute;left:25879;top:43132;width:474453;height:250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h5QsMA&#10;AADcAAAADwAAAGRycy9kb3ducmV2LnhtbESPT2vCQBTE74V+h+UVvNWNgkWjq4h/wEMv1Xh/ZF+z&#10;odm3Ifs08du7hUKPw8z8hlltBt+oO3WxDmxgMs5AEZfB1lwZKC7H9zmoKMgWm8Bk4EERNuvXlxXm&#10;NvT8RfezVCpBOOZowIm0udaxdOQxjkNLnLzv0HmUJLtK2w77BPeNnmbZh/ZYc1pw2NLOUflzvnkD&#10;InY7eRQHH0/X4XPfu6ycYWHM6G3YLkEJDfIf/mufrIHpfAG/Z9IR0O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h5QsMAAADcAAAADwAAAAAAAAAAAAAAAACYAgAAZHJzL2Rv&#10;d25yZXYueG1sUEsFBgAAAAAEAAQA9QAAAIgDAAAAAA==&#10;" filled="f" stroked="f">
                  <v:textbox style="mso-fit-shape-to-text:t">
                    <w:txbxContent>
                      <w:p w:rsidR="00A67C1A" w:rsidRPr="00C653DE" w:rsidRDefault="00A67C1A" w:rsidP="00A67C1A">
                        <w:pPr>
                          <w:rPr>
                            <w:b/>
                          </w:rPr>
                        </w:pPr>
                        <w:r w:rsidRPr="00C653DE">
                          <w:rPr>
                            <w:b/>
                          </w:rPr>
                          <w:t>2.1.6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178F3" w:rsidRDefault="00A67C1A" w:rsidP="00D05DAF">
      <w:pPr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3135D67" wp14:editId="28F30FDC">
                <wp:simplePos x="0" y="0"/>
                <wp:positionH relativeFrom="column">
                  <wp:posOffset>3345611</wp:posOffset>
                </wp:positionH>
                <wp:positionV relativeFrom="paragraph">
                  <wp:posOffset>41827</wp:posOffset>
                </wp:positionV>
                <wp:extent cx="560189" cy="189925"/>
                <wp:effectExtent l="38100" t="0" r="30480" b="76835"/>
                <wp:wrapNone/>
                <wp:docPr id="1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0189" cy="1899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3343F" id="17 Conector recto de flecha" o:spid="_x0000_s1026" type="#_x0000_t32" style="position:absolute;margin-left:263.45pt;margin-top:3.3pt;width:44.1pt;height:14.9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" strokecolor="black [3213]" strokeweight="1pt">
                <v:stroke endarrow="open"/>
              </v:shape>
            </w:pict>
          </mc:Fallback>
        </mc:AlternateContent>
      </w:r>
    </w:p>
    <w:p w:rsidR="00C178F3" w:rsidRDefault="00A67C1A" w:rsidP="00D05DAF">
      <w:pPr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B0BA58F" wp14:editId="58DB23CF">
                <wp:simplePos x="0" y="0"/>
                <wp:positionH relativeFrom="column">
                  <wp:posOffset>2870847</wp:posOffset>
                </wp:positionH>
                <wp:positionV relativeFrom="paragraph">
                  <wp:posOffset>10795</wp:posOffset>
                </wp:positionV>
                <wp:extent cx="516890" cy="379095"/>
                <wp:effectExtent l="0" t="0" r="16510" b="20955"/>
                <wp:wrapNone/>
                <wp:docPr id="19" name="Gru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379095"/>
                          <a:chOff x="0" y="0"/>
                          <a:chExt cx="516890" cy="379095"/>
                        </a:xfrm>
                      </wpg:grpSpPr>
                      <wps:wsp>
                        <wps:cNvPr id="10" name="Elipse 10"/>
                        <wps:cNvSpPr/>
                        <wps:spPr>
                          <a:xfrm>
                            <a:off x="0" y="0"/>
                            <a:ext cx="51689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6" y="51758"/>
                            <a:ext cx="474345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B1DE7" w:rsidRPr="00C653DE" w:rsidRDefault="000B1DE7" w:rsidP="000B1DE7">
                              <w:pPr>
                                <w:rPr>
                                  <w:b/>
                                </w:rPr>
                              </w:pPr>
                              <w:r w:rsidRPr="00C653DE">
                                <w:rPr>
                                  <w:b/>
                                </w:rPr>
                                <w:t>2.1.7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0BA58F" id="Grupo 19" o:spid="_x0000_s1037" style="position:absolute;left:0;text-align:left;margin-left:226.05pt;margin-top:.85pt;width:40.7pt;height:29.85pt;z-index:251671552" coordsize="516890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">
                <v:oval id="Elipse 10" o:spid="_x0000_s1038" style="position:absolute;width:516890;height:379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egF8YA&#10;AADbAAAADwAAAGRycy9kb3ducmV2LnhtbESPQWvCQBCF70L/wzIFL6Kb9hAkukotWAp6UNvSehuy&#10;YxKanU2zq0Z/vXMQepvhvXnvm+m8c7U6URsqzwaeRgko4tzbigsDnx/L4RhUiMgWa89k4EIB5rOH&#10;3hQz68+8pdMuFkpCOGRooIyxybQOeUkOw8g3xKIdfOswytoW2rZ4lnBX6+ckSbXDiqWhxIZeS8p/&#10;d0dnYJ8uF5xuVgNeNyFffL3h9ef7z5j+Y/cyARWpi//m+/W7FXyhl19kAD2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pegF8YAAADbAAAADwAAAAAAAAAAAAAAAACYAgAAZHJz&#10;L2Rvd25yZXYueG1sUEsFBgAAAAAEAAQA9QAAAIsDAAAAAA==&#10;" fillcolor="#4f81bd [3204]" strokecolor="#243f60 [1604]" strokeweight="2pt"/>
                <v:shape id="_x0000_s1039" type="#_x0000_t202" style="position:absolute;left:34506;top:51758;width:474345;height:249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V97sIA&#10;AADcAAAADwAAAGRycy9kb3ducmV2LnhtbESPQWvCQBSE74X+h+UJ3urGgKVNXUWqgodequn9kX3N&#10;BrNvQ/Zp4r/vFgSPw8x8wyzXo2/VlfrYBDYwn2WgiKtgG64NlKf9yxuoKMgW28Bk4EYR1qvnpyUW&#10;Ngz8Tdej1CpBOBZowIl0hdaxcuQxzkJHnLzf0HuUJPta2x6HBPetzrPsVXtsOC047OjTUXU+XrwB&#10;EbuZ38qdj4ef8Ws7uKxaYGnMdDJuPkAJjfII39sHayB/z+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ZX3uwgAAANwAAAAPAAAAAAAAAAAAAAAAAJgCAABkcnMvZG93&#10;bnJldi54bWxQSwUGAAAAAAQABAD1AAAAhwMAAAAA&#10;" filled="f" stroked="f">
                  <v:textbox style="mso-fit-shape-to-text:t">
                    <w:txbxContent>
                      <w:p w:rsidR="000B1DE7" w:rsidRPr="00C653DE" w:rsidRDefault="000B1DE7" w:rsidP="000B1DE7">
                        <w:pPr>
                          <w:rPr>
                            <w:b/>
                          </w:rPr>
                        </w:pPr>
                        <w:r w:rsidRPr="00C653DE">
                          <w:rPr>
                            <w:b/>
                          </w:rPr>
                          <w:t>2.1.7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178F3" w:rsidRDefault="007B594A" w:rsidP="00D05DAF">
      <w:pPr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15C15CFD" wp14:editId="36191A3F">
                <wp:simplePos x="0" y="0"/>
                <wp:positionH relativeFrom="margin">
                  <wp:posOffset>-482384</wp:posOffset>
                </wp:positionH>
                <wp:positionV relativeFrom="paragraph">
                  <wp:posOffset>207034</wp:posOffset>
                </wp:positionV>
                <wp:extent cx="516890" cy="379095"/>
                <wp:effectExtent l="0" t="0" r="16510" b="20955"/>
                <wp:wrapNone/>
                <wp:docPr id="35" name="Gru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379095"/>
                          <a:chOff x="0" y="0"/>
                          <a:chExt cx="516890" cy="379095"/>
                        </a:xfrm>
                      </wpg:grpSpPr>
                      <wps:wsp>
                        <wps:cNvPr id="36" name="Elipse 36"/>
                        <wps:cNvSpPr/>
                        <wps:spPr>
                          <a:xfrm>
                            <a:off x="0" y="0"/>
                            <a:ext cx="51689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6" y="51758"/>
                            <a:ext cx="474345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94A" w:rsidRPr="00C653DE" w:rsidRDefault="007B594A" w:rsidP="007B594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  <w:r w:rsidRPr="00C653DE">
                                <w:rPr>
                                  <w:b/>
                                </w:rPr>
                                <w:t>.1.</w:t>
                              </w: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15CFD" id="Grupo 35" o:spid="_x0000_s1040" style="position:absolute;left:0;text-align:left;margin-left:-38pt;margin-top:16.3pt;width:40.7pt;height:29.85pt;z-index:251687936;mso-position-horizontal-relative:margin" coordsize="516890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">
                <v:oval id="Elipse 36" o:spid="_x0000_s1041" style="position:absolute;width:516890;height:379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BmMYA&#10;AADbAAAADwAAAGRycy9kb3ducmV2LnhtbESPT2vCQBTE70K/w/IKXkQ3tRBKdBO0oAjtwb+ot0f2&#10;mYRm36bZrab99N1CweMwM79hpllnanGl1lWWFTyNIhDEudUVFwr2u8XwBYTzyBpry6Tgmxxk6UNv&#10;iom2N97QdesLESDsElRQet8kUrq8JINuZBvi4F1sa9AH2RZSt3gLcFPLcRTF0mDFYaHEhl5Lyj+2&#10;X0bBOV7MOV6/Dfi9cfn8sMSf0/FTqf5jN5uA8NT5e/i/vdIKnmP4+xJ+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fBmMYAAADbAAAADwAAAAAAAAAAAAAAAACYAgAAZHJz&#10;L2Rvd25yZXYueG1sUEsFBgAAAAAEAAQA9QAAAIsDAAAAAA==&#10;" fillcolor="#4f81bd [3204]" strokecolor="#243f60 [1604]" strokeweight="2pt"/>
                <v:shape id="_x0000_s1042" type="#_x0000_t202" style="position:absolute;left:34506;top:51758;width:474345;height:249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+jLMIA&#10;AADbAAAADwAAAGRycy9kb3ducmV2LnhtbESPQWvCQBSE7wX/w/KE3upGp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6MswgAAANsAAAAPAAAAAAAAAAAAAAAAAJgCAABkcnMvZG93&#10;bnJldi54bWxQSwUGAAAAAAQABAD1AAAAhwMAAAAA&#10;" filled="f" stroked="f">
                  <v:textbox style="mso-fit-shape-to-text:t">
                    <w:txbxContent>
                      <w:p w:rsidR="007B594A" w:rsidRPr="00C653DE" w:rsidRDefault="007B594A" w:rsidP="007B594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  <w:r w:rsidRPr="00C653DE">
                          <w:rPr>
                            <w:b/>
                          </w:rPr>
                          <w:t>.1.</w:t>
                        </w: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67C1A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4E1B48D" wp14:editId="61D840B7">
                <wp:simplePos x="0" y="0"/>
                <wp:positionH relativeFrom="margin">
                  <wp:posOffset>1785092</wp:posOffset>
                </wp:positionH>
                <wp:positionV relativeFrom="paragraph">
                  <wp:posOffset>97011</wp:posOffset>
                </wp:positionV>
                <wp:extent cx="516890" cy="379095"/>
                <wp:effectExtent l="0" t="0" r="16510" b="2095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379095"/>
                          <a:chOff x="0" y="0"/>
                          <a:chExt cx="516890" cy="379095"/>
                        </a:xfrm>
                      </wpg:grpSpPr>
                      <wps:wsp>
                        <wps:cNvPr id="22" name="Elipse 22"/>
                        <wps:cNvSpPr/>
                        <wps:spPr>
                          <a:xfrm>
                            <a:off x="0" y="0"/>
                            <a:ext cx="51689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6" y="51758"/>
                            <a:ext cx="474345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326D" w:rsidRPr="00C653DE" w:rsidRDefault="00BB085F" w:rsidP="00D6326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  <w:r w:rsidR="00D6326D" w:rsidRPr="00C653DE">
                                <w:rPr>
                                  <w:b/>
                                </w:rPr>
                                <w:t>.1.</w:t>
                              </w: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E1B48D" id="Grupo 20" o:spid="_x0000_s1043" style="position:absolute;left:0;text-align:left;margin-left:140.55pt;margin-top:7.65pt;width:40.7pt;height:29.85pt;z-index:251673600;mso-position-horizontal-relative:margin" coordsize="516890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">
                <v:oval id="Elipse 22" o:spid="_x0000_s1044" style="position:absolute;width:516890;height:379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2VRRsYA&#10;AADbAAAADwAAAGRycy9kb3ducmV2LnhtbESPQWvCQBSE70L/w/IKvYhumkOQ6CZowVLQQ6strbdH&#10;9pkEs2/T7Kqxv74rCB6HmfmGmeW9acSJOldbVvA8jkAQF1bXXCr43C5HExDOI2tsLJOCCznIs4fB&#10;DFNtz/xBp40vRYCwS1FB5X2bSumKigy6sW2Jg7e3nUEfZFdK3eE5wE0j4yhKpMGaw0KFLb1UVBw2&#10;R6NglywXnLyvhrxuXbH4esW/n+9fpZ4e+/kUhKfe38O39ptWEMdw/RJ+gM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2VRRsYAAADbAAAADwAAAAAAAAAAAAAAAACYAgAAZHJz&#10;L2Rvd25yZXYueG1sUEsFBgAAAAAEAAQA9QAAAIsDAAAAAA==&#10;" fillcolor="#4f81bd [3204]" strokecolor="#243f60 [1604]" strokeweight="2pt"/>
                <v:shape id="_x0000_s1045" type="#_x0000_t202" style="position:absolute;left:34506;top:51758;width:474345;height:249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<v:textbox style="mso-fit-shape-to-text:t">
                    <w:txbxContent>
                      <w:p w:rsidR="00D6326D" w:rsidRPr="00C653DE" w:rsidRDefault="00BB085F" w:rsidP="00D6326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  <w:r w:rsidR="00D6326D" w:rsidRPr="00C653DE">
                          <w:rPr>
                            <w:b/>
                          </w:rPr>
                          <w:t>.1.</w:t>
                        </w: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67C1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378EDD" wp14:editId="2E707AB8">
                <wp:simplePos x="0" y="0"/>
                <wp:positionH relativeFrom="column">
                  <wp:posOffset>2361805</wp:posOffset>
                </wp:positionH>
                <wp:positionV relativeFrom="paragraph">
                  <wp:posOffset>143402</wp:posOffset>
                </wp:positionV>
                <wp:extent cx="543428" cy="146649"/>
                <wp:effectExtent l="38100" t="0" r="28575" b="82550"/>
                <wp:wrapNone/>
                <wp:docPr id="25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428" cy="14664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AF86A" id="17 Conector recto de flecha" o:spid="_x0000_s1026" type="#_x0000_t32" style="position:absolute;margin-left:185.95pt;margin-top:11.3pt;width:42.8pt;height:11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" strokecolor="black [3213]" strokeweight="1pt">
                <v:stroke endarrow="open"/>
              </v:shape>
            </w:pict>
          </mc:Fallback>
        </mc:AlternateContent>
      </w:r>
    </w:p>
    <w:p w:rsidR="00C178F3" w:rsidRDefault="00BD715D" w:rsidP="00D05DAF">
      <w:pPr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7998B4" wp14:editId="45E3ECF5">
                <wp:simplePos x="0" y="0"/>
                <wp:positionH relativeFrom="column">
                  <wp:posOffset>3126969</wp:posOffset>
                </wp:positionH>
                <wp:positionV relativeFrom="paragraph">
                  <wp:posOffset>103145</wp:posOffset>
                </wp:positionV>
                <wp:extent cx="45719" cy="370935"/>
                <wp:effectExtent l="76200" t="0" r="69215" b="48260"/>
                <wp:wrapNone/>
                <wp:docPr id="47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09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932BE" id="17 Conector recto de flecha" o:spid="_x0000_s1026" type="#_x0000_t32" style="position:absolute;margin-left:246.2pt;margin-top:8.1pt;width:3.6pt;height:29.2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" strokecolor="black [3213]" strokeweight="1pt">
                <v:stroke endarrow="open"/>
              </v:shape>
            </w:pict>
          </mc:Fallback>
        </mc:AlternateContent>
      </w:r>
      <w:r w:rsidR="00A67C1A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3F7AA9" wp14:editId="15517F29">
                <wp:simplePos x="0" y="0"/>
                <wp:positionH relativeFrom="column">
                  <wp:posOffset>1283502</wp:posOffset>
                </wp:positionH>
                <wp:positionV relativeFrom="paragraph">
                  <wp:posOffset>137651</wp:posOffset>
                </wp:positionV>
                <wp:extent cx="517045" cy="60385"/>
                <wp:effectExtent l="38100" t="38100" r="16510" b="92075"/>
                <wp:wrapNone/>
                <wp:docPr id="34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045" cy="6038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303F6" id="17 Conector recto de flecha" o:spid="_x0000_s1026" type="#_x0000_t32" style="position:absolute;margin-left:101.05pt;margin-top:10.85pt;width:40.7pt;height:4.7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" strokecolor="black [3213]" strokeweight="1pt">
                <v:stroke endarrow="open"/>
              </v:shape>
            </w:pict>
          </mc:Fallback>
        </mc:AlternateContent>
      </w:r>
      <w:r w:rsidR="00A67C1A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2881298" wp14:editId="693E5517">
                <wp:simplePos x="0" y="0"/>
                <wp:positionH relativeFrom="margin">
                  <wp:posOffset>749420</wp:posOffset>
                </wp:positionH>
                <wp:positionV relativeFrom="paragraph">
                  <wp:posOffset>10818</wp:posOffset>
                </wp:positionV>
                <wp:extent cx="516890" cy="379095"/>
                <wp:effectExtent l="0" t="0" r="16510" b="20955"/>
                <wp:wrapNone/>
                <wp:docPr id="26" name="Grupo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379095"/>
                          <a:chOff x="0" y="0"/>
                          <a:chExt cx="516890" cy="379095"/>
                        </a:xfrm>
                      </wpg:grpSpPr>
                      <wps:wsp>
                        <wps:cNvPr id="28" name="Elipse 28"/>
                        <wps:cNvSpPr/>
                        <wps:spPr>
                          <a:xfrm>
                            <a:off x="0" y="0"/>
                            <a:ext cx="51689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6" y="51758"/>
                            <a:ext cx="474345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67C1A" w:rsidRPr="00C653DE" w:rsidRDefault="00A67C1A" w:rsidP="00A67C1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  <w:r w:rsidRPr="00C653DE">
                                <w:rPr>
                                  <w:b/>
                                </w:rPr>
                                <w:t>.1.</w:t>
                              </w: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881298" id="Grupo 26" o:spid="_x0000_s1046" style="position:absolute;left:0;text-align:left;margin-left:59pt;margin-top:.85pt;width:40.7pt;height:29.85pt;z-index:251677696;mso-position-horizontal-relative:margin" coordsize="516890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">
                <v:oval id="Elipse 28" o:spid="_x0000_s1047" style="position:absolute;width:516890;height:379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1mrMMA&#10;AADbAAAADwAAAGRycy9kb3ducmV2LnhtbERPTWvCQBC9F/oflil4Kc1GD6GkWUULlkJ7sNFSvQ3Z&#10;MQnNzsbsaqK/3j0IHh/vO5sNphEn6lxtWcE4ikEQF1bXXCrYrJcvryCcR9bYWCYFZ3Iwmz4+ZJhq&#10;2/MPnXJfihDCLkUFlfdtKqUrKjLoItsSB25vO4M+wK6UusM+hJtGTuI4kQZrDg0VtvReUfGfH42C&#10;XbJccLL6eubv1hWL3w+8bP8OSo2ehvkbCE+Dv4tv7k+tYBLGhi/hB8jp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1mrMMAAADbAAAADwAAAAAAAAAAAAAAAACYAgAAZHJzL2Rv&#10;d25yZXYueG1sUEsFBgAAAAAEAAQA9QAAAIgDAAAAAA==&#10;" fillcolor="#4f81bd [3204]" strokecolor="#243f60 [1604]" strokeweight="2pt"/>
                <v:shape id="_x0000_s1048" type="#_x0000_t202" style="position:absolute;left:34506;top:51758;width:474345;height:249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A67C1A" w:rsidRPr="00C653DE" w:rsidRDefault="00A67C1A" w:rsidP="00A67C1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  <w:r w:rsidRPr="00C653DE">
                          <w:rPr>
                            <w:b/>
                          </w:rPr>
                          <w:t>.1.</w:t>
                        </w: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178F3" w:rsidRDefault="007B594A" w:rsidP="00D05DAF">
      <w:pPr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534792" wp14:editId="70ED7B4F">
                <wp:simplePos x="0" y="0"/>
                <wp:positionH relativeFrom="column">
                  <wp:posOffset>67178</wp:posOffset>
                </wp:positionH>
                <wp:positionV relativeFrom="paragraph">
                  <wp:posOffset>45636</wp:posOffset>
                </wp:positionV>
                <wp:extent cx="680792" cy="51147"/>
                <wp:effectExtent l="38100" t="38100" r="24130" b="101600"/>
                <wp:wrapNone/>
                <wp:docPr id="38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792" cy="5114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CA820" id="17 Conector recto de flecha" o:spid="_x0000_s1026" type="#_x0000_t32" style="position:absolute;margin-left:5.3pt;margin-top:3.6pt;width:53.6pt;height:4.0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" strokecolor="black [3213]" strokeweight="1pt">
                <v:stroke endarrow="open"/>
              </v:shape>
            </w:pict>
          </mc:Fallback>
        </mc:AlternateContent>
      </w:r>
    </w:p>
    <w:p w:rsidR="00C178F3" w:rsidRDefault="007B594A" w:rsidP="00D05DAF">
      <w:pPr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0E8E08" wp14:editId="516B988E">
                <wp:simplePos x="0" y="0"/>
                <wp:positionH relativeFrom="column">
                  <wp:posOffset>-226120</wp:posOffset>
                </wp:positionH>
                <wp:positionV relativeFrom="paragraph">
                  <wp:posOffset>126149</wp:posOffset>
                </wp:positionV>
                <wp:extent cx="69011" cy="396815"/>
                <wp:effectExtent l="76200" t="0" r="45720" b="60960"/>
                <wp:wrapNone/>
                <wp:docPr id="39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11" cy="39681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D6DCB" id="17 Conector recto de flecha" o:spid="_x0000_s1026" type="#_x0000_t32" style="position:absolute;margin-left:-17.8pt;margin-top:9.95pt;width:5.45pt;height:31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" strokecolor="black [3213]" strokeweight="1pt">
                <v:stroke endarrow="open"/>
              </v:shape>
            </w:pict>
          </mc:Fallback>
        </mc:AlternateContent>
      </w:r>
    </w:p>
    <w:p w:rsidR="000B1DE7" w:rsidRDefault="00BD715D" w:rsidP="00D05DAF">
      <w:pPr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57CA866" wp14:editId="4A5550F5">
                <wp:simplePos x="0" y="0"/>
                <wp:positionH relativeFrom="margin">
                  <wp:posOffset>2915273</wp:posOffset>
                </wp:positionH>
                <wp:positionV relativeFrom="paragraph">
                  <wp:posOffset>13946</wp:posOffset>
                </wp:positionV>
                <wp:extent cx="516890" cy="379095"/>
                <wp:effectExtent l="0" t="0" r="16510" b="20955"/>
                <wp:wrapNone/>
                <wp:docPr id="44" name="Grupo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379095"/>
                          <a:chOff x="0" y="0"/>
                          <a:chExt cx="516890" cy="379095"/>
                        </a:xfrm>
                      </wpg:grpSpPr>
                      <wps:wsp>
                        <wps:cNvPr id="45" name="Elipse 45"/>
                        <wps:cNvSpPr/>
                        <wps:spPr>
                          <a:xfrm>
                            <a:off x="0" y="0"/>
                            <a:ext cx="51689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6" y="51758"/>
                            <a:ext cx="474345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15D" w:rsidRPr="00C653DE" w:rsidRDefault="00BD715D" w:rsidP="00BD715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3.2</w:t>
                              </w:r>
                              <w:r w:rsidRPr="00C653DE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7CA866" id="Grupo 44" o:spid="_x0000_s1049" style="position:absolute;left:0;text-align:left;margin-left:229.55pt;margin-top:1.1pt;width:40.7pt;height:29.85pt;z-index:251696128;mso-position-horizontal-relative:margin" coordsize="516890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">
                <v:oval id="Elipse 45" o:spid="_x0000_s1050" style="position:absolute;width:516890;height:379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MsksYA&#10;AADbAAAADwAAAGRycy9kb3ducmV2LnhtbESPQWvCQBSE7wX/w/KEXorZtNRQoqtowSK0B7WW6u2R&#10;fSbB7Ns0u2rqr3cFweMwM98ww3FrKnGkxpWWFTxHMQjizOqScwXr71nvDYTzyBory6TgnxyMR52H&#10;IabannhJx5XPRYCwS1FB4X2dSumyggy6yNbEwdvZxqAPssmlbvAU4KaSL3GcSIMlh4UCa3ovKNuv&#10;DkbBNplNOVl8PvFX7bLpzweeN79/Sj1228kAhKfW38O39lwreO3D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VMsksYAAADbAAAADwAAAAAAAAAAAAAAAACYAgAAZHJz&#10;L2Rvd25yZXYueG1sUEsFBgAAAAAEAAQA9QAAAIsDAAAAAA==&#10;" fillcolor="#4f81bd [3204]" strokecolor="#243f60 [1604]" strokeweight="2pt"/>
                <v:shape id="_x0000_s1051" type="#_x0000_t202" style="position:absolute;left:34506;top:51758;width:474345;height:249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1ysIA&#10;AADbAAAADwAAAGRycy9kb3ducmV2LnhtbESPzWrDMBCE74W+g9hAbo2c0obgRDahP5BDL02c+2Jt&#10;LBNrZaxt7Lx9VCj0OMzMN8y2nHynrjTENrCB5SIDRVwH23JjoDp+Pq1BRUG22AUmAzeKUBaPD1vM&#10;bRj5m64HaVSCcMzRgBPpc61j7chjXISeOHnnMHiUJIdG2wHHBPedfs6ylfbYclpw2NObo/py+PEG&#10;ROxueas+fNyfpq/30WX1K1bGzGfTbgNKaJL/8F97bw28rOD3S/oBu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lXXKwgAAANsAAAAPAAAAAAAAAAAAAAAAAJgCAABkcnMvZG93&#10;bnJldi54bWxQSwUGAAAAAAQABAD1AAAAhwMAAAAA&#10;" filled="f" stroked="f">
                  <v:textbox style="mso-fit-shape-to-text:t">
                    <w:txbxContent>
                      <w:p w:rsidR="00BD715D" w:rsidRPr="00C653DE" w:rsidRDefault="00BD715D" w:rsidP="00BD715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3.2</w:t>
                        </w:r>
                        <w:r w:rsidRPr="00C653DE">
                          <w:rPr>
                            <w:b/>
                          </w:rPr>
                          <w:t>.</w:t>
                        </w:r>
                        <w:r>
                          <w:rPr>
                            <w:b/>
                          </w:rP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B1DE7" w:rsidRDefault="007B594A" w:rsidP="00D05DAF">
      <w:pPr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122783D" wp14:editId="326BA2AA">
                <wp:simplePos x="0" y="0"/>
                <wp:positionH relativeFrom="margin">
                  <wp:posOffset>-526211</wp:posOffset>
                </wp:positionH>
                <wp:positionV relativeFrom="paragraph">
                  <wp:posOffset>224287</wp:posOffset>
                </wp:positionV>
                <wp:extent cx="516890" cy="379095"/>
                <wp:effectExtent l="0" t="0" r="16510" b="20955"/>
                <wp:wrapNone/>
                <wp:docPr id="41" name="Grupo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379095"/>
                          <a:chOff x="0" y="0"/>
                          <a:chExt cx="516890" cy="379095"/>
                        </a:xfrm>
                      </wpg:grpSpPr>
                      <wps:wsp>
                        <wps:cNvPr id="42" name="Elipse 42"/>
                        <wps:cNvSpPr/>
                        <wps:spPr>
                          <a:xfrm>
                            <a:off x="0" y="0"/>
                            <a:ext cx="51689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6" y="51758"/>
                            <a:ext cx="474345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94A" w:rsidRPr="00C653DE" w:rsidRDefault="007B594A" w:rsidP="007B594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</w:t>
                              </w:r>
                              <w:r w:rsidRPr="00C653DE">
                                <w:rPr>
                                  <w:b/>
                                </w:rPr>
                                <w:t>.1.</w:t>
                              </w: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22783D" id="Grupo 41" o:spid="_x0000_s1052" style="position:absolute;left:0;text-align:left;margin-left:-41.45pt;margin-top:17.65pt;width:40.7pt;height:29.85pt;z-index:251694080;mso-position-horizontal-relative:margin" coordsize="516890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">
                <v:oval id="Elipse 42" o:spid="_x0000_s1053" style="position:absolute;width:516890;height:379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q05scA&#10;AADbAAAADwAAAGRycy9kb3ducmV2LnhtbESPT2vCQBTE74LfYXkFL1I3SgmSuglVsAj24J+K7e2R&#10;fU2C2bdpdtW0n75bEDwOM/MbZpZ1phYXal1lWcF4FIEgzq2uuFDwvl8+TkE4j6yxtkwKfshBlvZ7&#10;M0y0vfKWLjtfiABhl6CC0vsmkdLlJRl0I9sQB+/LtgZ9kG0hdYvXADe1nERRLA1WHBZKbGhRUn7a&#10;nY2Cz3g553izHvJb4/L54RV/P47fSg0eupdnEJ46fw/f2iut4GkC/1/CD5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66tObHAAAA2wAAAA8AAAAAAAAAAAAAAAAAmAIAAGRy&#10;cy9kb3ducmV2LnhtbFBLBQYAAAAABAAEAPUAAACMAwAAAAA=&#10;" fillcolor="#4f81bd [3204]" strokecolor="#243f60 [1604]" strokeweight="2pt"/>
                <v:shape id="_x0000_s1054" type="#_x0000_t202" style="position:absolute;left:34506;top:51758;width:474345;height:249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LWUs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+B1D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4tZSwgAAANsAAAAPAAAAAAAAAAAAAAAAAJgCAABkcnMvZG93&#10;bnJldi54bWxQSwUGAAAAAAQABAD1AAAAhwMAAAAA&#10;" filled="f" stroked="f">
                  <v:textbox style="mso-fit-shape-to-text:t">
                    <w:txbxContent>
                      <w:p w:rsidR="007B594A" w:rsidRPr="00C653DE" w:rsidRDefault="007B594A" w:rsidP="007B594A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</w:t>
                        </w:r>
                        <w:r w:rsidRPr="00C653DE">
                          <w:rPr>
                            <w:b/>
                          </w:rPr>
                          <w:t>.1.</w:t>
                        </w: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B1DE7" w:rsidRDefault="00BD715D" w:rsidP="00D05DAF">
      <w:pPr>
        <w:jc w:val="both"/>
        <w:rPr>
          <w:lang w:val="es-ES"/>
        </w:rPr>
      </w:pPr>
      <w:r w:rsidRPr="00BD715D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F69246" wp14:editId="2E564147">
                <wp:simplePos x="0" y="0"/>
                <wp:positionH relativeFrom="column">
                  <wp:posOffset>3118653</wp:posOffset>
                </wp:positionH>
                <wp:positionV relativeFrom="paragraph">
                  <wp:posOffset>94423</wp:posOffset>
                </wp:positionV>
                <wp:extent cx="45719" cy="370935"/>
                <wp:effectExtent l="76200" t="0" r="69215" b="48260"/>
                <wp:wrapNone/>
                <wp:docPr id="51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709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B9B60" id="17 Conector recto de flecha" o:spid="_x0000_s1026" type="#_x0000_t32" style="position:absolute;margin-left:245.55pt;margin-top:7.45pt;width:3.6pt;height:29.2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" strokecolor="black [3213]" strokeweight="1pt">
                <v:stroke endarrow="open"/>
              </v:shape>
            </w:pict>
          </mc:Fallback>
        </mc:AlternateContent>
      </w:r>
    </w:p>
    <w:p w:rsidR="000B1DE7" w:rsidRDefault="000B1DE7" w:rsidP="00D05DAF">
      <w:pPr>
        <w:jc w:val="both"/>
        <w:rPr>
          <w:lang w:val="es-ES"/>
        </w:rPr>
      </w:pPr>
    </w:p>
    <w:p w:rsidR="000B1DE7" w:rsidRDefault="00CC7489" w:rsidP="00D05DAF">
      <w:pPr>
        <w:jc w:val="both"/>
        <w:rPr>
          <w:lang w:val="es-ES"/>
        </w:rPr>
      </w:pPr>
      <w:r w:rsidRPr="00CC7489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3C6287E6" wp14:editId="2B04586D">
                <wp:simplePos x="0" y="0"/>
                <wp:positionH relativeFrom="margin">
                  <wp:posOffset>4019910</wp:posOffset>
                </wp:positionH>
                <wp:positionV relativeFrom="paragraph">
                  <wp:posOffset>73755</wp:posOffset>
                </wp:positionV>
                <wp:extent cx="516890" cy="379095"/>
                <wp:effectExtent l="0" t="0" r="16510" b="20955"/>
                <wp:wrapNone/>
                <wp:docPr id="52" name="Grupo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379095"/>
                          <a:chOff x="0" y="0"/>
                          <a:chExt cx="516890" cy="379095"/>
                        </a:xfrm>
                      </wpg:grpSpPr>
                      <wps:wsp>
                        <wps:cNvPr id="53" name="Elipse 53"/>
                        <wps:cNvSpPr/>
                        <wps:spPr>
                          <a:xfrm>
                            <a:off x="0" y="0"/>
                            <a:ext cx="51689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6" y="51758"/>
                            <a:ext cx="474345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7489" w:rsidRPr="00C653DE" w:rsidRDefault="00CC7489" w:rsidP="00CC748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3.2</w:t>
                              </w:r>
                              <w:r w:rsidRPr="00C653DE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6287E6" id="Grupo 52" o:spid="_x0000_s1055" style="position:absolute;left:0;text-align:left;margin-left:316.55pt;margin-top:5.8pt;width:40.7pt;height:29.85pt;z-index:251703296;mso-position-horizontal-relative:margin" coordsize="516890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">
                <v:oval id="Elipse 53" o:spid="_x0000_s1056" style="position:absolute;width:516890;height:379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+HoMYA&#10;AADbAAAADwAAAGRycy9kb3ducmV2LnhtbESPQWvCQBSE7wX/w/KEXorZtMVQoqtowSK0B7WW6u2R&#10;fSbB7Ns0u2rqr3cFweMwM98ww3FrKnGkxpWWFTxHMQjizOqScwXr71nvDYTzyBory6TgnxyMR52H&#10;IabannhJx5XPRYCwS1FB4X2dSumyggy6yNbEwdvZxqAPssmlbvAU4KaSL3GcSIMlh4UCa3ovKNuv&#10;DkbBNplNOVl8PvFX7bLpzweeN79/Sj1228kAhKfW38O39lwr6L/C9Uv4AXJ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C+HoMYAAADbAAAADwAAAAAAAAAAAAAAAACYAgAAZHJz&#10;L2Rvd25yZXYueG1sUEsFBgAAAAAEAAQA9QAAAIsDAAAAAA==&#10;" fillcolor="#4f81bd [3204]" strokecolor="#243f60 [1604]" strokeweight="2pt"/>
                <v:shape id="_x0000_s1057" type="#_x0000_t202" style="position:absolute;left:34506;top:51758;width:474345;height:249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Y+8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2PvBAAAA2wAAAA8AAAAAAAAAAAAAAAAAmAIAAGRycy9kb3du&#10;cmV2LnhtbFBLBQYAAAAABAAEAPUAAACGAwAAAAA=&#10;" filled="f" stroked="f">
                  <v:textbox style="mso-fit-shape-to-text:t">
                    <w:txbxContent>
                      <w:p w:rsidR="00CC7489" w:rsidRPr="00C653DE" w:rsidRDefault="00CC7489" w:rsidP="00CC748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3.2</w:t>
                        </w:r>
                        <w:r w:rsidRPr="00C653DE">
                          <w:rPr>
                            <w:b/>
                          </w:rPr>
                          <w:t>.</w:t>
                        </w:r>
                        <w:r>
                          <w:rPr>
                            <w:b/>
                          </w:rPr>
                          <w:t>3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B1DE7" w:rsidRDefault="00CC7489" w:rsidP="00D05DAF">
      <w:pPr>
        <w:jc w:val="both"/>
        <w:rPr>
          <w:lang w:val="es-ES"/>
        </w:rPr>
      </w:pPr>
      <w:r w:rsidRPr="00CC748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CFDB7D" wp14:editId="1223F8A5">
                <wp:simplePos x="0" y="0"/>
                <wp:positionH relativeFrom="column">
                  <wp:posOffset>3422855</wp:posOffset>
                </wp:positionH>
                <wp:positionV relativeFrom="paragraph">
                  <wp:posOffset>83016</wp:posOffset>
                </wp:positionV>
                <wp:extent cx="586596" cy="103170"/>
                <wp:effectExtent l="0" t="76200" r="42545" b="30480"/>
                <wp:wrapNone/>
                <wp:docPr id="55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596" cy="1031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79CC8" id="17 Conector recto de flecha" o:spid="_x0000_s1026" type="#_x0000_t32" style="position:absolute;margin-left:269.5pt;margin-top:6.55pt;width:46.2pt;height:8.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" strokecolor="black [3213]" strokeweight="1pt">
                <v:stroke endarrow="open"/>
              </v:shape>
            </w:pict>
          </mc:Fallback>
        </mc:AlternateContent>
      </w:r>
      <w:r w:rsidR="00BD715D" w:rsidRPr="00BD715D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09068831" wp14:editId="5AA386C2">
                <wp:simplePos x="0" y="0"/>
                <wp:positionH relativeFrom="margin">
                  <wp:posOffset>2906563</wp:posOffset>
                </wp:positionH>
                <wp:positionV relativeFrom="paragraph">
                  <wp:posOffset>4888</wp:posOffset>
                </wp:positionV>
                <wp:extent cx="516890" cy="379095"/>
                <wp:effectExtent l="0" t="0" r="16510" b="20955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379095"/>
                          <a:chOff x="0" y="0"/>
                          <a:chExt cx="516890" cy="379095"/>
                        </a:xfrm>
                      </wpg:grpSpPr>
                      <wps:wsp>
                        <wps:cNvPr id="49" name="Elipse 49"/>
                        <wps:cNvSpPr/>
                        <wps:spPr>
                          <a:xfrm>
                            <a:off x="0" y="0"/>
                            <a:ext cx="51689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6" y="51758"/>
                            <a:ext cx="474345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D715D" w:rsidRPr="00C653DE" w:rsidRDefault="00BD715D" w:rsidP="00BD715D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3.2</w:t>
                              </w:r>
                              <w:r w:rsidRPr="00C653DE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68831" id="Grupo 48" o:spid="_x0000_s1058" style="position:absolute;left:0;text-align:left;margin-left:228.85pt;margin-top:.4pt;width:40.7pt;height:29.85pt;z-index:251700224;mso-position-horizontal-relative:margin" coordsize="516890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">
                <v:oval id="Elipse 49" o:spid="_x0000_s1059" style="position:absolute;width:516890;height:379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4ml8YA&#10;AADbAAAADwAAAGRycy9kb3ducmV2LnhtbESPT2vCQBTE74V+h+UVeim6USRodBUVLII9tP5Be3tk&#10;X5Ng9m3MbjX207tCweMwM79hRpPGlOJMtSssK+i0IxDEqdUFZwq2m0WrD8J5ZI2lZVJwJQeT8fPT&#10;CBNtL/xF57XPRICwS1BB7n2VSOnSnAy6tq2Ig/dja4M+yDqTusZLgJtSdqMolgYLDgs5VjTPKT2u&#10;f42C73gx4/hz9cYflUtnu3f8O+xPSr2+NNMhCE+Nf4T/20utoDeA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B4ml8YAAADbAAAADwAAAAAAAAAAAAAAAACYAgAAZHJz&#10;L2Rvd25yZXYueG1sUEsFBgAAAAAEAAQA9QAAAIsDAAAAAA==&#10;" fillcolor="#4f81bd [3204]" strokecolor="#243f60 [1604]" strokeweight="2pt"/>
                <v:shape id="_x0000_s1060" type="#_x0000_t202" style="position:absolute;left:34506;top:51758;width:474345;height:249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ne+L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Van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zp3vi+AAAA2wAAAA8AAAAAAAAAAAAAAAAAmAIAAGRycy9kb3ducmV2&#10;LnhtbFBLBQYAAAAABAAEAPUAAACDAwAAAAA=&#10;" filled="f" stroked="f">
                  <v:textbox style="mso-fit-shape-to-text:t">
                    <w:txbxContent>
                      <w:p w:rsidR="00BD715D" w:rsidRPr="00C653DE" w:rsidRDefault="00BD715D" w:rsidP="00BD715D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3.2</w:t>
                        </w:r>
                        <w:r w:rsidRPr="00C653DE">
                          <w:rPr>
                            <w:b/>
                          </w:rPr>
                          <w:t>.</w:t>
                        </w: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B1DE7" w:rsidRDefault="00CC7489" w:rsidP="00D05DAF">
      <w:pPr>
        <w:jc w:val="both"/>
        <w:rPr>
          <w:lang w:val="es-ES"/>
        </w:rPr>
      </w:pPr>
      <w:r w:rsidRPr="00CC7489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5F08E7" wp14:editId="22E56C92">
                <wp:simplePos x="0" y="0"/>
                <wp:positionH relativeFrom="column">
                  <wp:posOffset>4526927</wp:posOffset>
                </wp:positionH>
                <wp:positionV relativeFrom="paragraph">
                  <wp:posOffset>77266</wp:posOffset>
                </wp:positionV>
                <wp:extent cx="378891" cy="154209"/>
                <wp:effectExtent l="0" t="0" r="59690" b="74930"/>
                <wp:wrapNone/>
                <wp:docPr id="59" name="1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891" cy="15420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B08BA" id="17 Conector recto de flecha" o:spid="_x0000_s1026" type="#_x0000_t32" style="position:absolute;margin-left:356.45pt;margin-top:6.1pt;width:29.85pt;height:12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 w:rsidRPr="00CC7489"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327456A7" wp14:editId="342D13B8">
                <wp:simplePos x="0" y="0"/>
                <wp:positionH relativeFrom="margin">
                  <wp:posOffset>4907580</wp:posOffset>
                </wp:positionH>
                <wp:positionV relativeFrom="paragraph">
                  <wp:posOffset>42377</wp:posOffset>
                </wp:positionV>
                <wp:extent cx="516890" cy="379095"/>
                <wp:effectExtent l="0" t="0" r="16510" b="20955"/>
                <wp:wrapNone/>
                <wp:docPr id="56" name="Grupo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90" cy="379095"/>
                          <a:chOff x="0" y="0"/>
                          <a:chExt cx="516890" cy="379095"/>
                        </a:xfrm>
                      </wpg:grpSpPr>
                      <wps:wsp>
                        <wps:cNvPr id="57" name="Elipse 57"/>
                        <wps:cNvSpPr/>
                        <wps:spPr>
                          <a:xfrm>
                            <a:off x="0" y="0"/>
                            <a:ext cx="516890" cy="37909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06" y="51758"/>
                            <a:ext cx="474345" cy="249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C7489" w:rsidRPr="00C653DE" w:rsidRDefault="00CC7489" w:rsidP="00CC7489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3.2</w:t>
                              </w:r>
                              <w:r w:rsidRPr="00C653DE">
                                <w:rPr>
                                  <w:b/>
                                </w:rPr>
                                <w:t>.</w:t>
                              </w:r>
                              <w:r>
                                <w:rPr>
                                  <w:b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7456A7" id="Grupo 56" o:spid="_x0000_s1061" style="position:absolute;left:0;text-align:left;margin-left:386.4pt;margin-top:3.35pt;width:40.7pt;height:29.85pt;z-index:251706368;mso-position-horizontal-relative:margin" coordsize="516890,379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">
                <v:oval id="Elipse 57" o:spid="_x0000_s1062" style="position:absolute;width:516890;height:3790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SBo8YA&#10;AADbAAAADwAAAGRycy9kb3ducmV2LnhtbESPT2vCQBTE74V+h+UVeim6UTBKdBUVLII9tP5Be3tk&#10;X5Ng9m3MbjX207tCweMwM79hRpPGlOJMtSssK+i0IxDEqdUFZwq2m0VrAMJ5ZI2lZVJwJQeT8fPT&#10;CBNtL/xF57XPRICwS1BB7n2VSOnSnAy6tq2Ig/dja4M+yDqTusZLgJtSdqMolgYLDgs5VjTPKT2u&#10;f42C73gx4/hz9cYflUtnu3f8O+xPSr2+NNMhCE+Nf4T/20utoNeH+5fwA+T4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xSBo8YAAADbAAAADwAAAAAAAAAAAAAAAACYAgAAZHJz&#10;L2Rvd25yZXYueG1sUEsFBgAAAAAEAAQA9QAAAIsDAAAAAA==&#10;" fillcolor="#4f81bd [3204]" strokecolor="#243f60 [1604]" strokeweight="2pt"/>
                <v:shape id="_x0000_s1063" type="#_x0000_t202" style="position:absolute;left:34506;top:51758;width:474345;height:249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S/r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Uam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f0v6+AAAA2wAAAA8AAAAAAAAAAAAAAAAAmAIAAGRycy9kb3ducmV2&#10;LnhtbFBLBQYAAAAABAAEAPUAAACDAwAAAAA=&#10;" filled="f" stroked="f">
                  <v:textbox style="mso-fit-shape-to-text:t">
                    <w:txbxContent>
                      <w:p w:rsidR="00CC7489" w:rsidRPr="00C653DE" w:rsidRDefault="00CC7489" w:rsidP="00CC7489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3.2</w:t>
                        </w:r>
                        <w:r w:rsidRPr="00C653DE">
                          <w:rPr>
                            <w:b/>
                          </w:rPr>
                          <w:t>.</w:t>
                        </w:r>
                        <w:r>
                          <w:rPr>
                            <w:b/>
                          </w:rPr>
                          <w:t>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B1DE7" w:rsidRDefault="000B1DE7" w:rsidP="00D05DAF">
      <w:pPr>
        <w:jc w:val="both"/>
        <w:rPr>
          <w:lang w:val="es-ES"/>
        </w:rPr>
      </w:pPr>
    </w:p>
    <w:p w:rsidR="000B1DE7" w:rsidRDefault="000B1DE7" w:rsidP="00D05DAF">
      <w:pPr>
        <w:jc w:val="both"/>
        <w:rPr>
          <w:lang w:val="es-ES"/>
        </w:rPr>
      </w:pPr>
    </w:p>
    <w:p w:rsidR="000B1DE7" w:rsidRDefault="000B1DE7" w:rsidP="00D05DAF">
      <w:pPr>
        <w:jc w:val="both"/>
        <w:rPr>
          <w:lang w:val="es-ES"/>
        </w:rPr>
      </w:pPr>
    </w:p>
    <w:p w:rsidR="000B1DE7" w:rsidRDefault="000B1DE7" w:rsidP="00D05DAF">
      <w:pPr>
        <w:jc w:val="both"/>
        <w:rPr>
          <w:lang w:val="es-ES"/>
        </w:rPr>
      </w:pPr>
    </w:p>
    <w:p w:rsidR="000B1DE7" w:rsidRDefault="000B1DE7" w:rsidP="00D05DAF">
      <w:pPr>
        <w:jc w:val="both"/>
        <w:rPr>
          <w:lang w:val="es-ES"/>
        </w:rPr>
      </w:pPr>
    </w:p>
    <w:p w:rsidR="000B1DE7" w:rsidRDefault="000B1DE7" w:rsidP="00D05DAF">
      <w:pPr>
        <w:jc w:val="both"/>
        <w:rPr>
          <w:lang w:val="es-ES"/>
        </w:rPr>
      </w:pPr>
    </w:p>
    <w:p w:rsidR="00C178F3" w:rsidRPr="00C178F3" w:rsidRDefault="00C178F3" w:rsidP="00D05DAF">
      <w:pPr>
        <w:jc w:val="both"/>
        <w:rPr>
          <w:lang w:val="es-ES"/>
        </w:rPr>
      </w:pPr>
    </w:p>
    <w:p w:rsidR="00FA498B" w:rsidRPr="00951C01" w:rsidRDefault="00FA498B" w:rsidP="00D05DAF">
      <w:pPr>
        <w:pStyle w:val="Ttulo1"/>
        <w:jc w:val="both"/>
      </w:pPr>
      <w:r w:rsidRPr="00951C01">
        <w:t>Precondiciones</w:t>
      </w:r>
      <w:bookmarkEnd w:id="10"/>
      <w:bookmarkEnd w:id="11"/>
    </w:p>
    <w:p w:rsidR="00FA498B" w:rsidRDefault="00442795" w:rsidP="00D05DAF">
      <w:pPr>
        <w:pStyle w:val="Ttulo2"/>
        <w:jc w:val="both"/>
      </w:pPr>
      <w:r>
        <w:t>Socio</w:t>
      </w:r>
      <w:r w:rsidR="00435F7B">
        <w:t xml:space="preserve"> no valido </w:t>
      </w:r>
    </w:p>
    <w:p w:rsidR="00435F7B" w:rsidRPr="00435F7B" w:rsidRDefault="00435F7B" w:rsidP="00D05DAF">
      <w:pPr>
        <w:ind w:left="720"/>
        <w:jc w:val="both"/>
        <w:rPr>
          <w:lang w:val="es-ES"/>
        </w:rPr>
      </w:pPr>
      <w:r w:rsidRPr="00E0778B">
        <w:rPr>
          <w:rFonts w:ascii="Arial" w:hAnsi="Arial" w:cs="Arial"/>
        </w:rPr>
        <w:t>El usuario debe estar validado por el sistema.</w:t>
      </w:r>
    </w:p>
    <w:p w:rsidR="00FA498B" w:rsidRPr="00951C01" w:rsidRDefault="00FA498B" w:rsidP="00D05DAF">
      <w:pPr>
        <w:pStyle w:val="Ttulo1"/>
        <w:jc w:val="both"/>
      </w:pPr>
      <w:bookmarkStart w:id="12" w:name="_Toc126600390"/>
      <w:bookmarkStart w:id="13" w:name="_Toc302769584"/>
      <w:r w:rsidRPr="00951C01">
        <w:t>Post-Condiciones</w:t>
      </w:r>
      <w:bookmarkEnd w:id="12"/>
      <w:bookmarkEnd w:id="13"/>
    </w:p>
    <w:p w:rsidR="00FA498B" w:rsidRDefault="00442795" w:rsidP="00D05DAF">
      <w:pPr>
        <w:pStyle w:val="Ttulo2"/>
        <w:jc w:val="both"/>
      </w:pPr>
      <w:r>
        <w:t>Socio Inscrito</w:t>
      </w:r>
    </w:p>
    <w:p w:rsidR="00442795" w:rsidRDefault="00442795" w:rsidP="00D05DAF">
      <w:pPr>
        <w:ind w:left="709"/>
        <w:jc w:val="both"/>
        <w:rPr>
          <w:rFonts w:ascii="Arial" w:hAnsi="Arial" w:cs="Arial"/>
        </w:rPr>
      </w:pPr>
      <w:r w:rsidRPr="00E0778B">
        <w:rPr>
          <w:rFonts w:ascii="Arial" w:hAnsi="Arial" w:cs="Arial"/>
        </w:rPr>
        <w:t>Se obtiene un registro con la información de la inscripción de un socio a un curso.</w:t>
      </w:r>
    </w:p>
    <w:p w:rsidR="00F50759" w:rsidRDefault="00F50759" w:rsidP="00D05DAF">
      <w:pPr>
        <w:ind w:left="709"/>
        <w:jc w:val="both"/>
        <w:rPr>
          <w:rFonts w:ascii="Arial" w:hAnsi="Arial" w:cs="Arial"/>
        </w:rPr>
      </w:pPr>
    </w:p>
    <w:p w:rsidR="00F50759" w:rsidRDefault="00F50759" w:rsidP="00D05DAF">
      <w:pPr>
        <w:ind w:left="709"/>
        <w:jc w:val="both"/>
        <w:rPr>
          <w:rFonts w:ascii="Arial" w:hAnsi="Arial" w:cs="Arial"/>
        </w:rPr>
      </w:pPr>
    </w:p>
    <w:p w:rsidR="00F50759" w:rsidRDefault="00F50759" w:rsidP="00D05DAF">
      <w:pPr>
        <w:ind w:left="709"/>
        <w:jc w:val="both"/>
        <w:rPr>
          <w:rFonts w:ascii="Arial" w:hAnsi="Arial" w:cs="Arial"/>
        </w:rPr>
      </w:pPr>
    </w:p>
    <w:p w:rsidR="00F50759" w:rsidRDefault="00F50759" w:rsidP="00D05DAF">
      <w:pPr>
        <w:ind w:left="709"/>
        <w:jc w:val="both"/>
        <w:rPr>
          <w:rFonts w:ascii="Arial" w:hAnsi="Arial" w:cs="Arial"/>
        </w:rPr>
      </w:pPr>
    </w:p>
    <w:p w:rsidR="00F50759" w:rsidRDefault="00F50759" w:rsidP="00D05DAF">
      <w:pPr>
        <w:ind w:left="709"/>
        <w:jc w:val="both"/>
        <w:rPr>
          <w:rFonts w:ascii="Arial" w:hAnsi="Arial" w:cs="Arial"/>
        </w:rPr>
      </w:pPr>
    </w:p>
    <w:p w:rsidR="00F50759" w:rsidRDefault="00F50759" w:rsidP="00D05DAF">
      <w:pPr>
        <w:ind w:left="709"/>
        <w:jc w:val="both"/>
        <w:rPr>
          <w:rFonts w:ascii="Arial" w:hAnsi="Arial" w:cs="Arial"/>
        </w:rPr>
      </w:pPr>
    </w:p>
    <w:p w:rsidR="00F50759" w:rsidRDefault="00F50759" w:rsidP="00D05DAF">
      <w:pPr>
        <w:ind w:left="709"/>
        <w:jc w:val="both"/>
        <w:rPr>
          <w:rFonts w:ascii="Arial" w:hAnsi="Arial" w:cs="Arial"/>
        </w:rPr>
      </w:pPr>
    </w:p>
    <w:p w:rsidR="00F50759" w:rsidRDefault="00F50759" w:rsidP="00D05DAF">
      <w:pPr>
        <w:ind w:left="709"/>
        <w:jc w:val="both"/>
        <w:rPr>
          <w:rFonts w:ascii="Arial" w:hAnsi="Arial" w:cs="Arial"/>
        </w:rPr>
      </w:pPr>
    </w:p>
    <w:p w:rsidR="00F50759" w:rsidRPr="00442795" w:rsidRDefault="00F50759" w:rsidP="00D05DAF">
      <w:pPr>
        <w:ind w:left="709"/>
        <w:jc w:val="both"/>
        <w:rPr>
          <w:lang w:val="es-ES"/>
        </w:rPr>
      </w:pPr>
    </w:p>
    <w:p w:rsidR="00FA498B" w:rsidRPr="00951C01" w:rsidRDefault="00FA498B" w:rsidP="00D05DAF">
      <w:pPr>
        <w:pStyle w:val="Ttulo1"/>
        <w:jc w:val="both"/>
      </w:pPr>
      <w:bookmarkStart w:id="14" w:name="_Toc126600394"/>
      <w:bookmarkStart w:id="15" w:name="_Toc302769588"/>
      <w:r w:rsidRPr="00951C01">
        <w:lastRenderedPageBreak/>
        <w:t>Requerimientos Especiales</w:t>
      </w:r>
      <w:bookmarkEnd w:id="14"/>
      <w:bookmarkEnd w:id="15"/>
    </w:p>
    <w:p w:rsidR="00FA498B" w:rsidRPr="00951C01" w:rsidRDefault="00FA498B" w:rsidP="00D05DAF">
      <w:pPr>
        <w:pStyle w:val="Ttulo2"/>
        <w:jc w:val="both"/>
      </w:pPr>
      <w:bookmarkStart w:id="16" w:name="_Toc423410252"/>
      <w:bookmarkStart w:id="17" w:name="_Toc425054511"/>
      <w:bookmarkStart w:id="18" w:name="_Toc35985167"/>
      <w:bookmarkStart w:id="19" w:name="_Toc126600395"/>
      <w:bookmarkStart w:id="20" w:name="_Toc302769589"/>
      <w:r w:rsidRPr="00951C01">
        <w:t xml:space="preserve">Requerimiento </w:t>
      </w:r>
      <w:r w:rsidR="00365A76">
        <w:t>de interfaces</w:t>
      </w:r>
      <w:bookmarkEnd w:id="16"/>
      <w:bookmarkEnd w:id="17"/>
      <w:bookmarkEnd w:id="18"/>
      <w:bookmarkEnd w:id="19"/>
      <w:bookmarkEnd w:id="20"/>
    </w:p>
    <w:p w:rsidR="00365A76" w:rsidRPr="00365A76" w:rsidRDefault="00365A76" w:rsidP="00ED69DF">
      <w:pPr>
        <w:pStyle w:val="Ttulo3"/>
        <w:numPr>
          <w:ilvl w:val="0"/>
          <w:numId w:val="0"/>
        </w:numPr>
        <w:spacing w:line="312" w:lineRule="auto"/>
        <w:ind w:left="1276"/>
        <w:jc w:val="both"/>
        <w:rPr>
          <w:rFonts w:cs="Arial"/>
          <w:i w:val="0"/>
        </w:rPr>
      </w:pPr>
      <w:bookmarkStart w:id="21" w:name="_Toc495232044"/>
      <w:bookmarkStart w:id="22" w:name="_Toc186394703"/>
      <w:r w:rsidRPr="001C3A8E">
        <w:rPr>
          <w:rFonts w:cs="Arial"/>
          <w:i w:val="0"/>
        </w:rPr>
        <w:t>7.1.1</w:t>
      </w:r>
      <w:r w:rsidR="001C3A8E" w:rsidRPr="001C3A8E">
        <w:rPr>
          <w:rFonts w:cs="Arial"/>
          <w:i w:val="0"/>
        </w:rPr>
        <w:t>.</w:t>
      </w:r>
      <w:r w:rsidR="001C3A8E">
        <w:rPr>
          <w:rFonts w:cs="Arial"/>
        </w:rPr>
        <w:t xml:space="preserve"> </w:t>
      </w:r>
      <w:r w:rsidRPr="00365A76">
        <w:rPr>
          <w:rFonts w:cs="Arial"/>
          <w:i w:val="0"/>
        </w:rPr>
        <w:t>Interfaces de Usuario</w:t>
      </w:r>
      <w:bookmarkEnd w:id="21"/>
      <w:bookmarkEnd w:id="22"/>
    </w:p>
    <w:p w:rsidR="00365A76" w:rsidRDefault="00365A76" w:rsidP="00ED69DF">
      <w:pPr>
        <w:spacing w:line="312" w:lineRule="auto"/>
        <w:ind w:left="1264"/>
        <w:jc w:val="both"/>
        <w:rPr>
          <w:rFonts w:ascii="Arial" w:hAnsi="Arial" w:cs="Arial"/>
        </w:rPr>
      </w:pPr>
      <w:r w:rsidRPr="00E0778B">
        <w:rPr>
          <w:rFonts w:ascii="Arial" w:hAnsi="Arial" w:cs="Arial"/>
        </w:rPr>
        <w:t>La interfaz de  los usuarios será en entorno Web y el manejo del programa se realizará a través de teclado y mouse.</w:t>
      </w:r>
    </w:p>
    <w:p w:rsidR="003D53FB" w:rsidRPr="003D53FB" w:rsidRDefault="003D53FB" w:rsidP="00ED69DF">
      <w:pPr>
        <w:pStyle w:val="Ttulo3"/>
        <w:numPr>
          <w:ilvl w:val="0"/>
          <w:numId w:val="0"/>
        </w:numPr>
        <w:spacing w:line="312" w:lineRule="auto"/>
        <w:ind w:left="1276" w:hanging="12"/>
        <w:jc w:val="both"/>
        <w:rPr>
          <w:rFonts w:cs="Arial"/>
          <w:i w:val="0"/>
        </w:rPr>
      </w:pPr>
      <w:r w:rsidRPr="003D53FB">
        <w:rPr>
          <w:rFonts w:ascii="Arial" w:hAnsi="Arial" w:cs="Arial"/>
          <w:i w:val="0"/>
        </w:rPr>
        <w:t xml:space="preserve">7.1.2. </w:t>
      </w:r>
      <w:bookmarkStart w:id="23" w:name="_Toc495232047"/>
      <w:bookmarkStart w:id="24" w:name="_Toc186394706"/>
      <w:r w:rsidRPr="003D53FB">
        <w:rPr>
          <w:rFonts w:cs="Arial"/>
          <w:i w:val="0"/>
        </w:rPr>
        <w:t>Interfaces de Comunicación</w:t>
      </w:r>
      <w:bookmarkEnd w:id="23"/>
      <w:bookmarkEnd w:id="24"/>
    </w:p>
    <w:p w:rsidR="004D1BB2" w:rsidRDefault="003D53FB" w:rsidP="00ED69DF">
      <w:pPr>
        <w:spacing w:line="312" w:lineRule="auto"/>
        <w:ind w:left="1264"/>
        <w:jc w:val="both"/>
        <w:rPr>
          <w:rFonts w:ascii="Arial" w:hAnsi="Arial" w:cs="Arial"/>
        </w:rPr>
      </w:pPr>
      <w:r w:rsidRPr="00E0778B">
        <w:rPr>
          <w:rFonts w:ascii="Arial" w:hAnsi="Arial" w:cs="Arial"/>
        </w:rPr>
        <w:t>La conexión entre el cliente y el servidor será utilizando la red de la organización donde se  desarrolla el proyecto</w:t>
      </w:r>
      <w:r>
        <w:rPr>
          <w:rFonts w:ascii="Arial" w:hAnsi="Arial" w:cs="Arial"/>
        </w:rPr>
        <w:t xml:space="preserve"> con conexión a Internet</w:t>
      </w:r>
      <w:r w:rsidRPr="00E0778B">
        <w:rPr>
          <w:rFonts w:ascii="Arial" w:hAnsi="Arial" w:cs="Arial"/>
        </w:rPr>
        <w:t xml:space="preserve">. Se asume que no existirán conexiones al sistema, externas a la red de la organización.  </w:t>
      </w:r>
      <w:r>
        <w:rPr>
          <w:rFonts w:ascii="Arial" w:hAnsi="Arial" w:cs="Arial"/>
        </w:rPr>
        <w:t xml:space="preserve"> </w:t>
      </w:r>
      <w:bookmarkStart w:id="25" w:name="_Toc126600396"/>
    </w:p>
    <w:bookmarkEnd w:id="25"/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8610E4" w:rsidRDefault="008610E4" w:rsidP="000E7024">
      <w:pPr>
        <w:rPr>
          <w:lang w:val="es-ES"/>
        </w:rPr>
      </w:pPr>
    </w:p>
    <w:p w:rsidR="000E7024" w:rsidRPr="000E7024" w:rsidRDefault="000E7024" w:rsidP="000E7024">
      <w:pPr>
        <w:rPr>
          <w:lang w:val="es-ES"/>
        </w:rPr>
      </w:pPr>
    </w:p>
    <w:p w:rsidR="008610E4" w:rsidRPr="006F73FF" w:rsidRDefault="008610E4" w:rsidP="008610E4">
      <w:pPr>
        <w:pStyle w:val="Puesto"/>
      </w:pPr>
      <w:r w:rsidRPr="006F73FF"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610E4" w:rsidRPr="006F73FF" w:rsidTr="008610E4">
        <w:tc>
          <w:tcPr>
            <w:tcW w:w="2304" w:type="dxa"/>
          </w:tcPr>
          <w:p w:rsidR="008610E4" w:rsidRPr="006F73FF" w:rsidRDefault="008610E4" w:rsidP="00BA18AF">
            <w:pPr>
              <w:pStyle w:val="Tabletext"/>
              <w:jc w:val="center"/>
              <w:rPr>
                <w:b/>
              </w:rPr>
            </w:pPr>
            <w:r w:rsidRPr="006F73FF">
              <w:rPr>
                <w:b/>
              </w:rPr>
              <w:t>Fecha</w:t>
            </w:r>
          </w:p>
        </w:tc>
        <w:tc>
          <w:tcPr>
            <w:tcW w:w="1152" w:type="dxa"/>
          </w:tcPr>
          <w:p w:rsidR="008610E4" w:rsidRPr="006F73FF" w:rsidRDefault="008610E4" w:rsidP="00BA18AF">
            <w:pPr>
              <w:pStyle w:val="Tabletext"/>
              <w:jc w:val="center"/>
              <w:rPr>
                <w:b/>
              </w:rPr>
            </w:pPr>
            <w:r w:rsidRPr="006F73FF">
              <w:rPr>
                <w:b/>
              </w:rPr>
              <w:t>Versión</w:t>
            </w:r>
          </w:p>
        </w:tc>
        <w:tc>
          <w:tcPr>
            <w:tcW w:w="3744" w:type="dxa"/>
          </w:tcPr>
          <w:p w:rsidR="008610E4" w:rsidRPr="006F73FF" w:rsidRDefault="008610E4" w:rsidP="00BA18AF">
            <w:pPr>
              <w:pStyle w:val="Tabletext"/>
              <w:jc w:val="center"/>
              <w:rPr>
                <w:b/>
              </w:rPr>
            </w:pPr>
            <w:r w:rsidRPr="006F73FF">
              <w:rPr>
                <w:b/>
              </w:rPr>
              <w:t>Descripción</w:t>
            </w:r>
          </w:p>
        </w:tc>
        <w:tc>
          <w:tcPr>
            <w:tcW w:w="2304" w:type="dxa"/>
          </w:tcPr>
          <w:p w:rsidR="008610E4" w:rsidRPr="006F73FF" w:rsidRDefault="008610E4" w:rsidP="00BA18AF">
            <w:pPr>
              <w:pStyle w:val="Tabletext"/>
              <w:jc w:val="center"/>
              <w:rPr>
                <w:b/>
              </w:rPr>
            </w:pPr>
            <w:r w:rsidRPr="006F73FF">
              <w:rPr>
                <w:b/>
              </w:rPr>
              <w:t>Autor</w:t>
            </w:r>
          </w:p>
        </w:tc>
      </w:tr>
      <w:tr w:rsidR="008610E4" w:rsidRPr="006F73FF" w:rsidTr="008610E4">
        <w:tc>
          <w:tcPr>
            <w:tcW w:w="2304" w:type="dxa"/>
          </w:tcPr>
          <w:p w:rsidR="008610E4" w:rsidRPr="006F73FF" w:rsidRDefault="00DE06B6" w:rsidP="009B3B20">
            <w:pPr>
              <w:pStyle w:val="Tabletext"/>
            </w:pPr>
            <w:r>
              <w:t>29</w:t>
            </w:r>
            <w:r w:rsidR="008610E4">
              <w:t>/0</w:t>
            </w:r>
            <w:r w:rsidR="009B3B20">
              <w:t>6</w:t>
            </w:r>
            <w:r w:rsidR="008610E4" w:rsidRPr="006F73FF">
              <w:t>/</w:t>
            </w:r>
            <w:r w:rsidR="008610E4">
              <w:t>13</w:t>
            </w:r>
          </w:p>
        </w:tc>
        <w:tc>
          <w:tcPr>
            <w:tcW w:w="1152" w:type="dxa"/>
          </w:tcPr>
          <w:p w:rsidR="008610E4" w:rsidRPr="006F73FF" w:rsidRDefault="00DE06B6" w:rsidP="008610E4">
            <w:pPr>
              <w:pStyle w:val="Tabletext"/>
            </w:pPr>
            <w:r>
              <w:t>4</w:t>
            </w:r>
            <w:r w:rsidR="008610E4">
              <w:t>.0</w:t>
            </w:r>
          </w:p>
        </w:tc>
        <w:tc>
          <w:tcPr>
            <w:tcW w:w="3744" w:type="dxa"/>
          </w:tcPr>
          <w:p w:rsidR="008610E4" w:rsidRPr="006F73FF" w:rsidRDefault="008610E4" w:rsidP="008610E4">
            <w:pPr>
              <w:pStyle w:val="Tabletext"/>
            </w:pPr>
            <w:r>
              <w:t>Especificación de caso de uso – Inscripción de Curso</w:t>
            </w:r>
          </w:p>
        </w:tc>
        <w:tc>
          <w:tcPr>
            <w:tcW w:w="2304" w:type="dxa"/>
          </w:tcPr>
          <w:p w:rsidR="008610E4" w:rsidRPr="006F73FF" w:rsidRDefault="008610E4" w:rsidP="00BA18AF">
            <w:pPr>
              <w:pStyle w:val="Tabletext"/>
            </w:pPr>
            <w:r>
              <w:t>José Gabriel Ames Rosillo.</w:t>
            </w:r>
          </w:p>
        </w:tc>
      </w:tr>
    </w:tbl>
    <w:p w:rsidR="006F73FF" w:rsidRDefault="006F73FF" w:rsidP="009B0408">
      <w:pPr>
        <w:jc w:val="both"/>
      </w:pPr>
    </w:p>
    <w:p w:rsidR="009B0408" w:rsidRDefault="009B0408" w:rsidP="009B0408">
      <w:pPr>
        <w:jc w:val="both"/>
      </w:pPr>
    </w:p>
    <w:p w:rsidR="009B0408" w:rsidRDefault="009B0408" w:rsidP="009B0408">
      <w:pPr>
        <w:jc w:val="both"/>
      </w:pPr>
    </w:p>
    <w:p w:rsidR="009B0408" w:rsidRPr="00951C01" w:rsidRDefault="009B0408" w:rsidP="009B0408">
      <w:pPr>
        <w:jc w:val="both"/>
      </w:pPr>
    </w:p>
    <w:sectPr w:rsidR="009B0408" w:rsidRPr="00951C01" w:rsidSect="006D1AE8">
      <w:headerReference w:type="default" r:id="rId14"/>
      <w:footerReference w:type="default" r:id="rId15"/>
      <w:headerReference w:type="first" r:id="rId16"/>
      <w:footerReference w:type="first" r:id="rId17"/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83F" w:rsidRDefault="009E083F">
      <w:r>
        <w:separator/>
      </w:r>
    </w:p>
  </w:endnote>
  <w:endnote w:type="continuationSeparator" w:id="0">
    <w:p w:rsidR="009E083F" w:rsidRDefault="009E0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08195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A498B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A498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A498B" w:rsidRDefault="00FA498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497" w:rsidRDefault="009E0497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497" w:rsidRDefault="009E0497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FA498B">
      <w:tc>
        <w:tcPr>
          <w:tcW w:w="3369" w:type="dxa"/>
        </w:tcPr>
        <w:p w:rsidR="00FA498B" w:rsidRPr="004E004E" w:rsidRDefault="00FA498B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9E083F">
            <w:fldChar w:fldCharType="begin"/>
          </w:r>
          <w:r w:rsidR="009E083F">
            <w:instrText xml:space="preserve"> DOCPROPERTY  "Elaborado Por"  \* MERGEFORMAT </w:instrText>
          </w:r>
          <w:r w:rsidR="009E083F">
            <w:fldChar w:fldCharType="separate"/>
          </w:r>
          <w:r>
            <w:rPr>
              <w:rFonts w:ascii="Arial" w:hAnsi="Arial" w:cs="Arial"/>
              <w:sz w:val="18"/>
              <w:szCs w:val="18"/>
              <w:lang w:val="es-ES"/>
            </w:rPr>
            <w:t>&lt;</w:t>
          </w:r>
          <w:r w:rsidR="00D477DC">
            <w:rPr>
              <w:rFonts w:ascii="Arial" w:hAnsi="Arial" w:cs="Arial"/>
              <w:sz w:val="18"/>
              <w:szCs w:val="18"/>
              <w:lang w:val="es-ES"/>
            </w:rPr>
            <w:t>José Ames R.</w:t>
          </w:r>
          <w:r>
            <w:rPr>
              <w:rFonts w:ascii="Arial" w:hAnsi="Arial" w:cs="Arial"/>
              <w:sz w:val="18"/>
              <w:szCs w:val="18"/>
              <w:lang w:val="es-ES"/>
            </w:rPr>
            <w:t>&gt;</w:t>
          </w:r>
          <w:r w:rsidR="009E083F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A498B" w:rsidRPr="004E004E" w:rsidRDefault="00FA498B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9E083F">
            <w:fldChar w:fldCharType="begin"/>
          </w:r>
          <w:r w:rsidR="009E083F">
            <w:instrText xml:space="preserve"> DOCPROPERTY  "Revisado Por"  \* MERGEFORMAT </w:instrText>
          </w:r>
          <w:r w:rsidR="009E083F">
            <w:fldChar w:fldCharType="separate"/>
          </w:r>
          <w:r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9E083F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FA498B" w:rsidRPr="006F73FF" w:rsidRDefault="00FA498B">
          <w:pPr>
            <w:ind w:right="360"/>
            <w:rPr>
              <w:rFonts w:ascii="Arial" w:hAnsi="Arial" w:cs="Arial"/>
              <w:sz w:val="16"/>
              <w:szCs w:val="16"/>
            </w:rPr>
          </w:pPr>
          <w:r w:rsidRPr="004A6A11">
            <w:rPr>
              <w:rFonts w:ascii="Arial" w:hAnsi="Arial" w:cs="Arial"/>
              <w:sz w:val="18"/>
              <w:szCs w:val="18"/>
            </w:rPr>
            <w:t xml:space="preserve">Aprobado por: </w:t>
          </w:r>
          <w:fldSimple w:instr=" DOCPROPERTY  &quot;Aprobado Por&quot;  \* MERGEFORMAT ">
            <w:r>
              <w:rPr>
                <w:rFonts w:ascii="Arial" w:hAnsi="Arial" w:cs="Arial"/>
                <w:sz w:val="18"/>
                <w:szCs w:val="18"/>
              </w:rPr>
              <w:t>&lt;Aprobado Por&gt;</w:t>
            </w:r>
          </w:fldSimple>
        </w:p>
      </w:tc>
      <w:tc>
        <w:tcPr>
          <w:tcW w:w="3118" w:type="dxa"/>
          <w:vAlign w:val="center"/>
        </w:tcPr>
        <w:p w:rsidR="00FA498B" w:rsidRPr="006F73FF" w:rsidRDefault="004D1BB2" w:rsidP="006F73FF">
          <w:pPr>
            <w:jc w:val="center"/>
            <w:rPr>
              <w:rFonts w:ascii="Arial" w:hAnsi="Arial" w:cs="Arial"/>
            </w:rPr>
          </w:pPr>
          <w:r>
            <w:rPr>
              <w:noProof/>
              <w:lang w:eastAsia="es-PE"/>
            </w:rPr>
            <w:drawing>
              <wp:inline distT="0" distB="0" distL="0" distR="0">
                <wp:extent cx="1485900" cy="514350"/>
                <wp:effectExtent l="1905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9" w:type="dxa"/>
        </w:tcPr>
        <w:p w:rsidR="00FA498B" w:rsidRPr="006F73FF" w:rsidRDefault="00FA498B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9E0497">
            <w:rPr>
              <w:rStyle w:val="Nmerodepgina"/>
              <w:rFonts w:ascii="Arial" w:hAnsi="Arial" w:cs="Arial"/>
              <w:noProof/>
              <w:sz w:val="18"/>
              <w:szCs w:val="18"/>
            </w:rPr>
            <w:t>5</w:t>
          </w:r>
          <w:r w:rsidR="00081952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r w:rsidR="009E083F">
            <w:fldChar w:fldCharType="begin"/>
          </w:r>
          <w:r w:rsidR="009E083F">
            <w:instrText xml:space="preserve"> NUMPAGES  \* MERGEFORMAT </w:instrText>
          </w:r>
          <w:r w:rsidR="009E083F">
            <w:fldChar w:fldCharType="separate"/>
          </w:r>
          <w:r w:rsidR="009E0497" w:rsidRPr="009E0497">
            <w:rPr>
              <w:rStyle w:val="Nmerodepgina"/>
              <w:rFonts w:ascii="Arial" w:hAnsi="Arial" w:cs="Arial"/>
              <w:noProof/>
              <w:sz w:val="18"/>
              <w:szCs w:val="18"/>
            </w:rPr>
            <w:t>5</w:t>
          </w:r>
          <w:r w:rsidR="009E083F">
            <w:rPr>
              <w:rStyle w:val="Nmerodepgina"/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:rsidR="00FA498B" w:rsidRDefault="00FA498B">
    <w:pPr>
      <w:pStyle w:val="Piedepgina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FA49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83F" w:rsidRDefault="009E083F">
      <w:r>
        <w:separator/>
      </w:r>
    </w:p>
  </w:footnote>
  <w:footnote w:type="continuationSeparator" w:id="0">
    <w:p w:rsidR="009E083F" w:rsidRDefault="009E08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497" w:rsidRDefault="009E049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FA498B">
    <w:pPr>
      <w:rPr>
        <w:sz w:val="24"/>
      </w:rPr>
    </w:pPr>
  </w:p>
  <w:p w:rsidR="00FA498B" w:rsidRDefault="00D80736" w:rsidP="00E04359">
    <w:pPr>
      <w:pStyle w:val="Encabezado"/>
      <w:jc w:val="right"/>
    </w:pPr>
    <w:r>
      <w:rPr>
        <w:noProof/>
        <w:lang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633D9D" wp14:editId="633FA658">
              <wp:simplePos x="0" y="0"/>
              <wp:positionH relativeFrom="column">
                <wp:posOffset>114300</wp:posOffset>
              </wp:positionH>
              <wp:positionV relativeFrom="paragraph">
                <wp:posOffset>513080</wp:posOffset>
              </wp:positionV>
              <wp:extent cx="5372100" cy="0"/>
              <wp:effectExtent l="9525" t="8255" r="9525" b="1079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B01658" id="Line 3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0.4pt" to="6in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"/>
          </w:pict>
        </mc:Fallback>
      </mc:AlternateContent>
    </w:r>
    <w:r w:rsidR="004D1BB2">
      <w:rPr>
        <w:noProof/>
        <w:lang w:eastAsia="es-PE"/>
      </w:rPr>
      <w:drawing>
        <wp:inline distT="0" distB="0" distL="0" distR="0" wp14:anchorId="1BDD76FB" wp14:editId="1A2A3C13">
          <wp:extent cx="1485900" cy="51435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497" w:rsidRDefault="009E0497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FA498B">
      <w:tc>
        <w:tcPr>
          <w:tcW w:w="6379" w:type="dxa"/>
        </w:tcPr>
        <w:p w:rsidR="00FA498B" w:rsidRPr="006F73FF" w:rsidRDefault="0085228E" w:rsidP="0085228E">
          <w:pPr>
            <w:pStyle w:val="Puesto"/>
            <w:jc w:val="left"/>
            <w:rPr>
              <w:lang w:val="es-MX"/>
            </w:rPr>
          </w:pPr>
          <w:r w:rsidRPr="0085228E">
            <w:rPr>
              <w:sz w:val="20"/>
            </w:rPr>
            <w:t>R</w:t>
          </w:r>
          <w:r w:rsidR="009E0497">
            <w:rPr>
              <w:sz w:val="20"/>
            </w:rPr>
            <w:t>QECUG4v4</w:t>
          </w:r>
          <w:r w:rsidRPr="0085228E">
            <w:rPr>
              <w:sz w:val="20"/>
              <w:lang w:val="es-ES"/>
            </w:rPr>
            <w:t>-</w:t>
          </w:r>
          <w:proofErr w:type="spellStart"/>
          <w:r w:rsidRPr="0085228E">
            <w:rPr>
              <w:sz w:val="20"/>
            </w:rPr>
            <w:t>AEASOnline</w:t>
          </w:r>
          <w:bookmarkStart w:id="26" w:name="_GoBack"/>
          <w:bookmarkEnd w:id="26"/>
          <w:proofErr w:type="spellEnd"/>
        </w:p>
      </w:tc>
      <w:tc>
        <w:tcPr>
          <w:tcW w:w="2660" w:type="dxa"/>
        </w:tcPr>
        <w:p w:rsidR="00FA498B" w:rsidRPr="006F73FF" w:rsidRDefault="00FA498B" w:rsidP="0085228E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9E0497">
            <w:rPr>
              <w:lang w:val="es-MX"/>
            </w:rPr>
            <w:t>4</w:t>
          </w:r>
          <w:r w:rsidR="0085228E">
            <w:rPr>
              <w:lang w:val="es-MX"/>
            </w:rPr>
            <w:t>.0</w:t>
          </w:r>
        </w:p>
      </w:tc>
    </w:tr>
    <w:tr w:rsidR="00FA498B">
      <w:tc>
        <w:tcPr>
          <w:tcW w:w="6379" w:type="dxa"/>
        </w:tcPr>
        <w:p w:rsidR="00FA498B" w:rsidRPr="006F73FF" w:rsidRDefault="009E083F">
          <w:pPr>
            <w:rPr>
              <w:lang w:val="es-MX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A498B">
            <w:rPr>
              <w:lang w:val="es-MX"/>
            </w:rPr>
            <w:t>Especificación de</w:t>
          </w:r>
          <w:r w:rsidR="00EA5A25">
            <w:rPr>
              <w:lang w:val="es-MX"/>
            </w:rPr>
            <w:t xml:space="preserve"> Caso de Uso</w:t>
          </w:r>
          <w:r>
            <w:rPr>
              <w:lang w:val="es-MX"/>
            </w:rPr>
            <w:fldChar w:fldCharType="end"/>
          </w:r>
          <w:r w:rsidR="0085228E">
            <w:rPr>
              <w:lang w:val="es-MX"/>
            </w:rPr>
            <w:t xml:space="preserve"> – Inscripción de curso</w:t>
          </w:r>
        </w:p>
      </w:tc>
      <w:tc>
        <w:tcPr>
          <w:tcW w:w="2660" w:type="dxa"/>
        </w:tcPr>
        <w:p w:rsidR="00FA498B" w:rsidRPr="006F73FF" w:rsidRDefault="00FA498B" w:rsidP="000244B0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0244B0">
            <w:rPr>
              <w:lang w:val="es-MX"/>
            </w:rPr>
            <w:t>29</w:t>
          </w:r>
          <w:r w:rsidR="0085228E">
            <w:rPr>
              <w:lang w:val="es-MX"/>
            </w:rPr>
            <w:t>/0</w:t>
          </w:r>
          <w:r w:rsidR="000244B0">
            <w:rPr>
              <w:lang w:val="es-MX"/>
            </w:rPr>
            <w:t>6</w:t>
          </w:r>
          <w:r w:rsidRPr="006F73FF">
            <w:rPr>
              <w:lang w:val="es-MX"/>
            </w:rPr>
            <w:t>/</w:t>
          </w:r>
          <w:r w:rsidR="0085228E">
            <w:rPr>
              <w:lang w:val="es-MX"/>
            </w:rPr>
            <w:t>13</w:t>
          </w:r>
        </w:p>
      </w:tc>
    </w:tr>
  </w:tbl>
  <w:p w:rsidR="00FA498B" w:rsidRPr="00E04359" w:rsidRDefault="00FA498B">
    <w:pPr>
      <w:pStyle w:val="Encabezado"/>
      <w:rPr>
        <w:lang w:val="es-ES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498B" w:rsidRDefault="00FA498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1E10988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40A27F1"/>
    <w:multiLevelType w:val="multilevel"/>
    <w:tmpl w:val="AAAC3B52"/>
    <w:lvl w:ilvl="0">
      <w:start w:val="3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B8023BD"/>
    <w:multiLevelType w:val="multilevel"/>
    <w:tmpl w:val="62F4B0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EC3479"/>
    <w:multiLevelType w:val="multilevel"/>
    <w:tmpl w:val="2F58A6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7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8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5772A71"/>
    <w:multiLevelType w:val="multilevel"/>
    <w:tmpl w:val="23723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9BE4E1C"/>
    <w:multiLevelType w:val="multilevel"/>
    <w:tmpl w:val="818C5A8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29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7"/>
  </w:num>
  <w:num w:numId="10">
    <w:abstractNumId w:val="5"/>
  </w:num>
  <w:num w:numId="11">
    <w:abstractNumId w:val="15"/>
  </w:num>
  <w:num w:numId="12">
    <w:abstractNumId w:val="12"/>
  </w:num>
  <w:num w:numId="13">
    <w:abstractNumId w:val="26"/>
  </w:num>
  <w:num w:numId="14">
    <w:abstractNumId w:val="11"/>
  </w:num>
  <w:num w:numId="15">
    <w:abstractNumId w:val="6"/>
  </w:num>
  <w:num w:numId="16">
    <w:abstractNumId w:val="25"/>
  </w:num>
  <w:num w:numId="17">
    <w:abstractNumId w:val="21"/>
  </w:num>
  <w:num w:numId="18">
    <w:abstractNumId w:val="8"/>
  </w:num>
  <w:num w:numId="19">
    <w:abstractNumId w:val="19"/>
  </w:num>
  <w:num w:numId="20">
    <w:abstractNumId w:val="9"/>
  </w:num>
  <w:num w:numId="21">
    <w:abstractNumId w:val="24"/>
  </w:num>
  <w:num w:numId="22">
    <w:abstractNumId w:val="14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10"/>
  </w:num>
  <w:num w:numId="31">
    <w:abstractNumId w:val="18"/>
  </w:num>
  <w:num w:numId="32">
    <w:abstractNumId w:val="30"/>
  </w:num>
  <w:num w:numId="33">
    <w:abstractNumId w:val="17"/>
  </w:num>
  <w:num w:numId="34">
    <w:abstractNumId w:val="3"/>
  </w:num>
  <w:num w:numId="35">
    <w:abstractNumId w:val="28"/>
  </w:num>
  <w:num w:numId="36">
    <w:abstractNumId w:val="0"/>
  </w:num>
  <w:num w:numId="37">
    <w:abstractNumId w:val="7"/>
  </w:num>
  <w:num w:numId="38">
    <w:abstractNumId w:val="20"/>
  </w:num>
  <w:num w:numId="39">
    <w:abstractNumId w:val="4"/>
  </w:num>
  <w:num w:numId="40">
    <w:abstractNumId w:val="16"/>
  </w:num>
  <w:num w:numId="4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ED"/>
    <w:rsid w:val="0000369A"/>
    <w:rsid w:val="000102D6"/>
    <w:rsid w:val="00016B2F"/>
    <w:rsid w:val="000244B0"/>
    <w:rsid w:val="00081952"/>
    <w:rsid w:val="000853E6"/>
    <w:rsid w:val="00086C49"/>
    <w:rsid w:val="0009309C"/>
    <w:rsid w:val="000940AD"/>
    <w:rsid w:val="00097ACE"/>
    <w:rsid w:val="000B1DE7"/>
    <w:rsid w:val="000C14C9"/>
    <w:rsid w:val="000D236C"/>
    <w:rsid w:val="000D4CE6"/>
    <w:rsid w:val="000E0FB0"/>
    <w:rsid w:val="000E7024"/>
    <w:rsid w:val="000F148C"/>
    <w:rsid w:val="000F3BF2"/>
    <w:rsid w:val="001178D3"/>
    <w:rsid w:val="00145E90"/>
    <w:rsid w:val="00150F32"/>
    <w:rsid w:val="001B02C8"/>
    <w:rsid w:val="001C3A8E"/>
    <w:rsid w:val="001D47B5"/>
    <w:rsid w:val="001D4A47"/>
    <w:rsid w:val="001D575D"/>
    <w:rsid w:val="00221B4E"/>
    <w:rsid w:val="0023162D"/>
    <w:rsid w:val="00234105"/>
    <w:rsid w:val="00254C21"/>
    <w:rsid w:val="00270DFE"/>
    <w:rsid w:val="002A5B99"/>
    <w:rsid w:val="002B6CAC"/>
    <w:rsid w:val="002C3014"/>
    <w:rsid w:val="002E05B4"/>
    <w:rsid w:val="002E162B"/>
    <w:rsid w:val="00310337"/>
    <w:rsid w:val="0031122F"/>
    <w:rsid w:val="00311AFC"/>
    <w:rsid w:val="003274D8"/>
    <w:rsid w:val="00365A76"/>
    <w:rsid w:val="003A6C37"/>
    <w:rsid w:val="003B6408"/>
    <w:rsid w:val="003D53FB"/>
    <w:rsid w:val="00416EF6"/>
    <w:rsid w:val="00426D50"/>
    <w:rsid w:val="00435F7B"/>
    <w:rsid w:val="00442795"/>
    <w:rsid w:val="004570F7"/>
    <w:rsid w:val="004A6A11"/>
    <w:rsid w:val="004B1149"/>
    <w:rsid w:val="004D1351"/>
    <w:rsid w:val="004D1BB2"/>
    <w:rsid w:val="004E004E"/>
    <w:rsid w:val="004E16C1"/>
    <w:rsid w:val="004E47E9"/>
    <w:rsid w:val="004F4877"/>
    <w:rsid w:val="0054460F"/>
    <w:rsid w:val="00553BE0"/>
    <w:rsid w:val="00584F85"/>
    <w:rsid w:val="005861A5"/>
    <w:rsid w:val="0059196C"/>
    <w:rsid w:val="005B44F6"/>
    <w:rsid w:val="005D7A32"/>
    <w:rsid w:val="005F770A"/>
    <w:rsid w:val="00624E40"/>
    <w:rsid w:val="00642C5F"/>
    <w:rsid w:val="006439E2"/>
    <w:rsid w:val="00682BC2"/>
    <w:rsid w:val="00683EA6"/>
    <w:rsid w:val="006B603A"/>
    <w:rsid w:val="006B649D"/>
    <w:rsid w:val="006B6B3A"/>
    <w:rsid w:val="006D1AE8"/>
    <w:rsid w:val="006F52A4"/>
    <w:rsid w:val="006F73FF"/>
    <w:rsid w:val="00724371"/>
    <w:rsid w:val="00730D8B"/>
    <w:rsid w:val="00733093"/>
    <w:rsid w:val="00733CCA"/>
    <w:rsid w:val="00736184"/>
    <w:rsid w:val="00740141"/>
    <w:rsid w:val="007421CE"/>
    <w:rsid w:val="007430DE"/>
    <w:rsid w:val="007464C0"/>
    <w:rsid w:val="0075643B"/>
    <w:rsid w:val="00780B3A"/>
    <w:rsid w:val="007A3064"/>
    <w:rsid w:val="007A4152"/>
    <w:rsid w:val="007B594A"/>
    <w:rsid w:val="007D3A9E"/>
    <w:rsid w:val="007D608D"/>
    <w:rsid w:val="007F6095"/>
    <w:rsid w:val="007F70F6"/>
    <w:rsid w:val="0085228E"/>
    <w:rsid w:val="008610E4"/>
    <w:rsid w:val="00885DFD"/>
    <w:rsid w:val="008D19B9"/>
    <w:rsid w:val="008E3876"/>
    <w:rsid w:val="008F49ED"/>
    <w:rsid w:val="009123A0"/>
    <w:rsid w:val="0094003A"/>
    <w:rsid w:val="00951C01"/>
    <w:rsid w:val="009705B3"/>
    <w:rsid w:val="00981259"/>
    <w:rsid w:val="009854FA"/>
    <w:rsid w:val="009869F0"/>
    <w:rsid w:val="00986D1B"/>
    <w:rsid w:val="009971BA"/>
    <w:rsid w:val="009B0408"/>
    <w:rsid w:val="009B0C17"/>
    <w:rsid w:val="009B3B20"/>
    <w:rsid w:val="009B6E80"/>
    <w:rsid w:val="009D56C7"/>
    <w:rsid w:val="009E0497"/>
    <w:rsid w:val="009E083F"/>
    <w:rsid w:val="009E79F2"/>
    <w:rsid w:val="00A155FB"/>
    <w:rsid w:val="00A23F9B"/>
    <w:rsid w:val="00A36DE9"/>
    <w:rsid w:val="00A44DDA"/>
    <w:rsid w:val="00A67C1A"/>
    <w:rsid w:val="00A733D8"/>
    <w:rsid w:val="00A9180C"/>
    <w:rsid w:val="00A9574A"/>
    <w:rsid w:val="00AB1B88"/>
    <w:rsid w:val="00AC3EF7"/>
    <w:rsid w:val="00AC4B2E"/>
    <w:rsid w:val="00AD3080"/>
    <w:rsid w:val="00AD7CC1"/>
    <w:rsid w:val="00B126F6"/>
    <w:rsid w:val="00B21238"/>
    <w:rsid w:val="00B259C4"/>
    <w:rsid w:val="00B25A98"/>
    <w:rsid w:val="00B33286"/>
    <w:rsid w:val="00B34B9A"/>
    <w:rsid w:val="00B413BD"/>
    <w:rsid w:val="00B44E6C"/>
    <w:rsid w:val="00B46731"/>
    <w:rsid w:val="00B51832"/>
    <w:rsid w:val="00B53159"/>
    <w:rsid w:val="00B56FB4"/>
    <w:rsid w:val="00B57067"/>
    <w:rsid w:val="00B827D1"/>
    <w:rsid w:val="00B85EFC"/>
    <w:rsid w:val="00BB085F"/>
    <w:rsid w:val="00BC750A"/>
    <w:rsid w:val="00BD715D"/>
    <w:rsid w:val="00BE02ED"/>
    <w:rsid w:val="00BF2971"/>
    <w:rsid w:val="00BF5872"/>
    <w:rsid w:val="00C01BE7"/>
    <w:rsid w:val="00C1243D"/>
    <w:rsid w:val="00C178F3"/>
    <w:rsid w:val="00C216B0"/>
    <w:rsid w:val="00C23E33"/>
    <w:rsid w:val="00C247F5"/>
    <w:rsid w:val="00C60726"/>
    <w:rsid w:val="00C653DE"/>
    <w:rsid w:val="00C677D2"/>
    <w:rsid w:val="00CA7A25"/>
    <w:rsid w:val="00CB43D8"/>
    <w:rsid w:val="00CC72BD"/>
    <w:rsid w:val="00CC7489"/>
    <w:rsid w:val="00CD3CA0"/>
    <w:rsid w:val="00CE268D"/>
    <w:rsid w:val="00D05DAF"/>
    <w:rsid w:val="00D24BF8"/>
    <w:rsid w:val="00D30C29"/>
    <w:rsid w:val="00D33361"/>
    <w:rsid w:val="00D43FE1"/>
    <w:rsid w:val="00D457D4"/>
    <w:rsid w:val="00D477DC"/>
    <w:rsid w:val="00D6280F"/>
    <w:rsid w:val="00D6326D"/>
    <w:rsid w:val="00D772B4"/>
    <w:rsid w:val="00D7751D"/>
    <w:rsid w:val="00D80736"/>
    <w:rsid w:val="00D96D14"/>
    <w:rsid w:val="00DA37FE"/>
    <w:rsid w:val="00DB4146"/>
    <w:rsid w:val="00DD613A"/>
    <w:rsid w:val="00DD62D8"/>
    <w:rsid w:val="00DE06B6"/>
    <w:rsid w:val="00DE2BE2"/>
    <w:rsid w:val="00DF0665"/>
    <w:rsid w:val="00E04359"/>
    <w:rsid w:val="00E26DD0"/>
    <w:rsid w:val="00E44895"/>
    <w:rsid w:val="00E60F94"/>
    <w:rsid w:val="00E74F30"/>
    <w:rsid w:val="00E95670"/>
    <w:rsid w:val="00EA5A25"/>
    <w:rsid w:val="00EC0509"/>
    <w:rsid w:val="00ED2C1C"/>
    <w:rsid w:val="00ED69DF"/>
    <w:rsid w:val="00EF57A3"/>
    <w:rsid w:val="00EF7996"/>
    <w:rsid w:val="00F01F12"/>
    <w:rsid w:val="00F070E8"/>
    <w:rsid w:val="00F30D58"/>
    <w:rsid w:val="00F41E40"/>
    <w:rsid w:val="00F465F2"/>
    <w:rsid w:val="00F50759"/>
    <w:rsid w:val="00F66B6F"/>
    <w:rsid w:val="00F8136A"/>
    <w:rsid w:val="00F90378"/>
    <w:rsid w:val="00F917C9"/>
    <w:rsid w:val="00FA463F"/>
    <w:rsid w:val="00FA498B"/>
    <w:rsid w:val="00FB06AA"/>
    <w:rsid w:val="00FC3331"/>
    <w:rsid w:val="00FC437A"/>
    <w:rsid w:val="00FD01B1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E4FB29E-0C6D-464F-B853-E6725BFB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952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4D1BB2"/>
    <w:pPr>
      <w:keepNext/>
      <w:numPr>
        <w:numId w:val="1"/>
      </w:numPr>
      <w:spacing w:before="120" w:after="60"/>
      <w:ind w:left="720" w:hanging="720"/>
      <w:outlineLvl w:val="0"/>
    </w:pPr>
    <w:rPr>
      <w:rFonts w:ascii="Verdana" w:hAnsi="Verdana"/>
      <w:b/>
      <w:sz w:val="22"/>
      <w:lang w:val="es-ES"/>
    </w:rPr>
  </w:style>
  <w:style w:type="paragraph" w:styleId="Ttulo2">
    <w:name w:val="heading 2"/>
    <w:basedOn w:val="Ttulo1"/>
    <w:next w:val="Normal"/>
    <w:qFormat/>
    <w:rsid w:val="004D1BB2"/>
    <w:pPr>
      <w:numPr>
        <w:ilvl w:val="1"/>
      </w:numPr>
      <w:ind w:left="1276" w:hanging="567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81952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81952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8195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8195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8195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8195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8195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81952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rsid w:val="00081952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81952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81952"/>
    <w:pPr>
      <w:ind w:left="900" w:hanging="900"/>
    </w:pPr>
  </w:style>
  <w:style w:type="paragraph" w:styleId="TDC1">
    <w:name w:val="toc 1"/>
    <w:basedOn w:val="Normal"/>
    <w:next w:val="Normal"/>
    <w:uiPriority w:val="39"/>
    <w:rsid w:val="00081952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uiPriority w:val="39"/>
    <w:rsid w:val="00081952"/>
    <w:pPr>
      <w:spacing w:before="240"/>
    </w:pPr>
    <w:rPr>
      <w:rFonts w:asciiTheme="minorHAnsi" w:hAnsiTheme="minorHAnsi" w:cstheme="minorHAnsi"/>
      <w:b/>
      <w:bCs/>
    </w:rPr>
  </w:style>
  <w:style w:type="paragraph" w:styleId="TDC3">
    <w:name w:val="toc 3"/>
    <w:basedOn w:val="Normal"/>
    <w:next w:val="Normal"/>
    <w:semiHidden/>
    <w:rsid w:val="00081952"/>
    <w:pPr>
      <w:ind w:left="200"/>
    </w:pPr>
    <w:rPr>
      <w:rFonts w:asciiTheme="minorHAnsi" w:hAnsiTheme="minorHAnsi" w:cstheme="minorHAnsi"/>
    </w:rPr>
  </w:style>
  <w:style w:type="paragraph" w:styleId="Encabezado">
    <w:name w:val="header"/>
    <w:basedOn w:val="Normal"/>
    <w:rsid w:val="00081952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81952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81952"/>
  </w:style>
  <w:style w:type="paragraph" w:customStyle="1" w:styleId="Bullet1">
    <w:name w:val="Bullet1"/>
    <w:basedOn w:val="Normal"/>
    <w:rsid w:val="00081952"/>
    <w:pPr>
      <w:ind w:left="720" w:hanging="432"/>
    </w:pPr>
  </w:style>
  <w:style w:type="paragraph" w:customStyle="1" w:styleId="Bullet2">
    <w:name w:val="Bullet2"/>
    <w:basedOn w:val="Normal"/>
    <w:rsid w:val="00081952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81952"/>
    <w:pPr>
      <w:keepLines/>
      <w:spacing w:after="120"/>
    </w:pPr>
  </w:style>
  <w:style w:type="paragraph" w:styleId="Textoindependiente">
    <w:name w:val="Body Text"/>
    <w:basedOn w:val="Normal"/>
    <w:rsid w:val="00081952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081952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081952"/>
    <w:rPr>
      <w:sz w:val="20"/>
      <w:vertAlign w:val="superscript"/>
    </w:rPr>
  </w:style>
  <w:style w:type="paragraph" w:styleId="Textonotapie">
    <w:name w:val="footnote text"/>
    <w:basedOn w:val="Normal"/>
    <w:semiHidden/>
    <w:rsid w:val="00081952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81952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81952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81952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81952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081952"/>
    <w:pPr>
      <w:ind w:left="400"/>
    </w:pPr>
    <w:rPr>
      <w:rFonts w:asciiTheme="minorHAnsi" w:hAnsiTheme="minorHAnsi" w:cstheme="minorHAnsi"/>
    </w:rPr>
  </w:style>
  <w:style w:type="paragraph" w:styleId="TDC5">
    <w:name w:val="toc 5"/>
    <w:basedOn w:val="Normal"/>
    <w:next w:val="Normal"/>
    <w:autoRedefine/>
    <w:semiHidden/>
    <w:rsid w:val="00081952"/>
    <w:pPr>
      <w:ind w:left="600"/>
    </w:pPr>
    <w:rPr>
      <w:rFonts w:asciiTheme="minorHAnsi" w:hAnsiTheme="minorHAnsi" w:cstheme="minorHAnsi"/>
    </w:rPr>
  </w:style>
  <w:style w:type="paragraph" w:styleId="TDC6">
    <w:name w:val="toc 6"/>
    <w:basedOn w:val="Normal"/>
    <w:next w:val="Normal"/>
    <w:autoRedefine/>
    <w:semiHidden/>
    <w:rsid w:val="00081952"/>
    <w:pPr>
      <w:ind w:left="800"/>
    </w:pPr>
    <w:rPr>
      <w:rFonts w:asciiTheme="minorHAnsi" w:hAnsiTheme="minorHAnsi" w:cstheme="minorHAnsi"/>
    </w:rPr>
  </w:style>
  <w:style w:type="paragraph" w:styleId="TDC7">
    <w:name w:val="toc 7"/>
    <w:basedOn w:val="Normal"/>
    <w:next w:val="Normal"/>
    <w:autoRedefine/>
    <w:semiHidden/>
    <w:rsid w:val="00081952"/>
    <w:pPr>
      <w:ind w:left="1000"/>
    </w:pPr>
    <w:rPr>
      <w:rFonts w:asciiTheme="minorHAnsi" w:hAnsiTheme="minorHAnsi" w:cstheme="minorHAnsi"/>
    </w:rPr>
  </w:style>
  <w:style w:type="paragraph" w:styleId="TDC8">
    <w:name w:val="toc 8"/>
    <w:basedOn w:val="Normal"/>
    <w:next w:val="Normal"/>
    <w:autoRedefine/>
    <w:semiHidden/>
    <w:rsid w:val="00081952"/>
    <w:pPr>
      <w:ind w:left="1200"/>
    </w:pPr>
    <w:rPr>
      <w:rFonts w:asciiTheme="minorHAnsi" w:hAnsiTheme="minorHAnsi" w:cstheme="minorHAnsi"/>
    </w:rPr>
  </w:style>
  <w:style w:type="paragraph" w:styleId="TDC9">
    <w:name w:val="toc 9"/>
    <w:basedOn w:val="Normal"/>
    <w:next w:val="Normal"/>
    <w:autoRedefine/>
    <w:semiHidden/>
    <w:rsid w:val="00081952"/>
    <w:pPr>
      <w:ind w:left="1400"/>
    </w:pPr>
    <w:rPr>
      <w:rFonts w:asciiTheme="minorHAnsi" w:hAnsiTheme="minorHAnsi" w:cstheme="minorHAnsi"/>
    </w:rPr>
  </w:style>
  <w:style w:type="paragraph" w:styleId="Textoindependiente2">
    <w:name w:val="Body Text 2"/>
    <w:basedOn w:val="Normal"/>
    <w:rsid w:val="00081952"/>
    <w:rPr>
      <w:i/>
      <w:color w:val="0000FF"/>
    </w:rPr>
  </w:style>
  <w:style w:type="paragraph" w:styleId="Sangradetextonormal">
    <w:name w:val="Body Text Indent"/>
    <w:basedOn w:val="Normal"/>
    <w:rsid w:val="00081952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81952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81952"/>
    <w:pPr>
      <w:widowControl/>
      <w:numPr>
        <w:numId w:val="37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DE06B6"/>
    <w:pPr>
      <w:spacing w:after="120"/>
      <w:ind w:left="720"/>
      <w:jc w:val="both"/>
    </w:pPr>
    <w:rPr>
      <w:rFonts w:ascii="Arial" w:hAnsi="Arial" w:cs="Arial"/>
      <w:lang w:val="es-ES"/>
    </w:rPr>
  </w:style>
  <w:style w:type="character" w:styleId="Hipervnculo">
    <w:name w:val="Hyperlink"/>
    <w:basedOn w:val="Fuentedeprrafopredeter"/>
    <w:uiPriority w:val="99"/>
    <w:rsid w:val="00081952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730D8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30D8B"/>
    <w:rPr>
      <w:rFonts w:ascii="Tahoma" w:hAnsi="Tahoma" w:cs="Tahoma"/>
      <w:sz w:val="16"/>
      <w:szCs w:val="16"/>
      <w:lang w:val="en-US"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30D8B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character" w:customStyle="1" w:styleId="PuestoCar">
    <w:name w:val="Puesto Car"/>
    <w:basedOn w:val="Fuentedeprrafopredeter"/>
    <w:link w:val="Puesto"/>
    <w:rsid w:val="008610E4"/>
    <w:rPr>
      <w:rFonts w:ascii="Arial" w:hAnsi="Arial"/>
      <w:b/>
      <w:sz w:val="36"/>
      <w:lang w:eastAsia="en-US"/>
    </w:rPr>
  </w:style>
  <w:style w:type="paragraph" w:styleId="Prrafodelista">
    <w:name w:val="List Paragraph"/>
    <w:basedOn w:val="Normal"/>
    <w:uiPriority w:val="34"/>
    <w:qFormat/>
    <w:rsid w:val="00986D1B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sc_cursos\UPN%20ProyectosI\2006-1\Plantillas%20RUP\Artefactos\DES-RSW-001%20Especificacion%20de%20Requerimientos%20del%20Software%20-%20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658009-28D9-414D-977B-0B51945B2D86}">
  <we:reference id="wa102920439" version="1.3.1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8C72D-A182-4070-BD4B-36660DE4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DES-RSW-001 Especificacion de Requerimientos del Software - v1.0.dot</Template>
  <TotalTime>4</TotalTime>
  <Pages>5</Pages>
  <Words>626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del Software (SRS)</vt:lpstr>
    </vt:vector>
  </TitlesOfParts>
  <Company>QBan Consulting SAC</Company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del Software (SRS)</dc:title>
  <dc:subject>&lt;Nombre del Proyecto&gt;</dc:subject>
  <dc:creator>jsc</dc:creator>
  <cp:lastModifiedBy>Thania</cp:lastModifiedBy>
  <cp:revision>7</cp:revision>
  <cp:lastPrinted>2006-05-27T17:43:00Z</cp:lastPrinted>
  <dcterms:created xsi:type="dcterms:W3CDTF">2013-06-29T21:51:00Z</dcterms:created>
  <dcterms:modified xsi:type="dcterms:W3CDTF">2013-07-10T09:10:00Z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