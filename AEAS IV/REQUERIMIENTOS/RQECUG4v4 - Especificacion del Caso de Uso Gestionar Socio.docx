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8C" w:rsidRPr="00DF4080" w:rsidRDefault="0072218E" w:rsidP="000F148C">
      <w:pPr>
        <w:pStyle w:val="Title"/>
        <w:jc w:val="right"/>
        <w:rPr>
          <w:lang w:val="es-ES"/>
        </w:rPr>
      </w:pPr>
      <w:fldSimple w:instr=" DOCPROPERTY  &quot;Codigo del Proyecto&quot;  \* MERGEFORMAT ">
        <w:r w:rsidR="002F084C">
          <w:rPr>
            <w:lang w:val="es-ES"/>
          </w:rPr>
          <w:t>&lt;</w:t>
        </w:r>
        <w:r w:rsidR="00AE25E4">
          <w:rPr>
            <w:lang w:val="es-ES"/>
          </w:rPr>
          <w:t>RQECUG4v1</w:t>
        </w:r>
        <w:r w:rsidR="000F148C">
          <w:rPr>
            <w:lang w:val="es-ES"/>
          </w:rPr>
          <w:t>&gt;</w:t>
        </w:r>
      </w:fldSimple>
      <w:r w:rsidR="000F148C" w:rsidRPr="00DF4080">
        <w:rPr>
          <w:lang w:val="es-ES"/>
        </w:rPr>
        <w:t>-</w:t>
      </w:r>
      <w:fldSimple w:instr=" SUBJECT  \* MERGEFORMAT ">
        <w:r w:rsidR="00AE25E4">
          <w:rPr>
            <w:lang w:val="es-ES"/>
          </w:rPr>
          <w:t>&lt;AEAS</w:t>
        </w:r>
        <w:r w:rsidR="00BF2CFE">
          <w:rPr>
            <w:lang w:val="es-ES"/>
          </w:rPr>
          <w:t>ONLINE</w:t>
        </w:r>
        <w:r w:rsidR="000F148C">
          <w:rPr>
            <w:lang w:val="es-ES"/>
          </w:rPr>
          <w:t>&gt;</w:t>
        </w:r>
      </w:fldSimple>
    </w:p>
    <w:p w:rsidR="000F148C" w:rsidRPr="00DF4080" w:rsidRDefault="0072218E" w:rsidP="000F148C">
      <w:pPr>
        <w:pStyle w:val="Title"/>
        <w:jc w:val="right"/>
        <w:rPr>
          <w:lang w:val="es-ES"/>
        </w:rPr>
      </w:pPr>
      <w:fldSimple w:instr=" TITLE  \* MERGEFORMAT ">
        <w:r w:rsidR="000F148C">
          <w:rPr>
            <w:lang w:val="es-ES"/>
          </w:rPr>
          <w:t>Especificación del Caso de Uso</w:t>
        </w:r>
      </w:fldSimple>
    </w:p>
    <w:p w:rsidR="000F148C" w:rsidRPr="00DF4080" w:rsidRDefault="000F148C" w:rsidP="000F148C">
      <w:pPr>
        <w:pStyle w:val="Title"/>
        <w:jc w:val="right"/>
        <w:rPr>
          <w:lang w:val="es-ES"/>
        </w:rPr>
      </w:pPr>
    </w:p>
    <w:p w:rsidR="000F148C" w:rsidRPr="00DF4080" w:rsidRDefault="0071600D" w:rsidP="000F148C">
      <w:pPr>
        <w:pStyle w:val="Title"/>
        <w:jc w:val="right"/>
        <w:rPr>
          <w:sz w:val="28"/>
          <w:lang w:val="es-ES"/>
        </w:rPr>
      </w:pPr>
      <w:r>
        <w:rPr>
          <w:sz w:val="28"/>
          <w:lang w:val="es-ES"/>
        </w:rPr>
        <w:t>Versión 4</w:t>
      </w:r>
      <w:r w:rsidR="00DC2770">
        <w:rPr>
          <w:sz w:val="28"/>
          <w:lang w:val="es-ES"/>
        </w:rPr>
        <w:t>.0</w:t>
      </w:r>
    </w:p>
    <w:p w:rsidR="006F73FF" w:rsidRPr="000F148C" w:rsidRDefault="006F73FF">
      <w:pPr>
        <w:pStyle w:val="Title"/>
        <w:rPr>
          <w:sz w:val="28"/>
          <w:lang w:val="es-ES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E04359" w:rsidP="00CD3CA0">
      <w:pPr>
        <w:jc w:val="center"/>
        <w:rPr>
          <w:lang w:val="es-PE"/>
        </w:rPr>
      </w:pPr>
      <w:r>
        <w:rPr>
          <w:lang w:val="es-PE"/>
        </w:rPr>
        <w:t>Trujillo,</w:t>
      </w:r>
      <w:r w:rsidR="00CD3CA0" w:rsidRPr="00016B2F">
        <w:rPr>
          <w:lang w:val="es-PE"/>
        </w:rPr>
        <w:t xml:space="preserve"> 20</w:t>
      </w:r>
      <w:r w:rsidR="00783139">
        <w:rPr>
          <w:lang w:val="es-PE"/>
        </w:rPr>
        <w:t>12</w:t>
      </w:r>
    </w:p>
    <w:p w:rsidR="006F73FF" w:rsidRPr="00016B2F" w:rsidRDefault="006F73FF">
      <w:pPr>
        <w:rPr>
          <w:lang w:val="es-PE"/>
        </w:rPr>
        <w:sectPr w:rsidR="006F73FF" w:rsidRPr="00016B2F" w:rsidSect="00B259C4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Content>
        <w:p w:rsidR="00E372D0" w:rsidRDefault="00E372D0" w:rsidP="00E372D0">
          <w:pPr>
            <w:pStyle w:val="TOCHeading"/>
          </w:pPr>
          <w:r>
            <w:t>Contenido</w:t>
          </w:r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 w:rsidRPr="0072218E">
            <w:rPr>
              <w:lang w:val="es-ES"/>
            </w:rPr>
            <w:fldChar w:fldCharType="begin"/>
          </w:r>
          <w:r w:rsidR="00E372D0">
            <w:rPr>
              <w:lang w:val="es-ES"/>
            </w:rPr>
            <w:instrText xml:space="preserve"> TOC \o "1-3" \h \z \u </w:instrText>
          </w:r>
          <w:r w:rsidRPr="0072218E">
            <w:rPr>
              <w:lang w:val="es-ES"/>
            </w:rPr>
            <w:fldChar w:fldCharType="separate"/>
          </w:r>
          <w:hyperlink w:anchor="_Toc302769577" w:history="1">
            <w:r w:rsidR="00E372D0" w:rsidRPr="003448B6">
              <w:rPr>
                <w:rStyle w:val="Hyperlink"/>
                <w:noProof/>
              </w:rPr>
              <w:t>1.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Descripción Breve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8" w:history="1">
            <w:r w:rsidR="00E372D0" w:rsidRPr="003448B6">
              <w:rPr>
                <w:rStyle w:val="Hyperlink"/>
                <w:noProof/>
              </w:rPr>
              <w:t>2.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Flujo Básico de Eventos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9" w:history="1">
            <w:r w:rsidR="00E372D0" w:rsidRPr="003448B6">
              <w:rPr>
                <w:rStyle w:val="Hyperlink"/>
                <w:noProof/>
              </w:rPr>
              <w:t>3.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Flujos Alternativos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0" w:history="1">
            <w:r w:rsidR="00E372D0" w:rsidRPr="003448B6">
              <w:rPr>
                <w:rStyle w:val="Hyperlink"/>
                <w:noProof/>
              </w:rPr>
              <w:t>3.1&lt;Flujo Alternativo 1 &gt;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1" w:history="1">
            <w:r w:rsidR="00E372D0" w:rsidRPr="003448B6">
              <w:rPr>
                <w:rStyle w:val="Hyperlink"/>
                <w:noProof/>
              </w:rPr>
              <w:t>4.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Escenarios Claves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2" w:history="1">
            <w:r w:rsidR="00E372D0" w:rsidRPr="003448B6">
              <w:rPr>
                <w:rStyle w:val="Hyperlink"/>
                <w:noProof/>
              </w:rPr>
              <w:t>5.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Precondiciones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3" w:history="1">
            <w:r w:rsidR="00E372D0" w:rsidRPr="003448B6">
              <w:rPr>
                <w:rStyle w:val="Hyperlink"/>
                <w:noProof/>
              </w:rPr>
              <w:t>5.1&lt; Precondición 1 &gt;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4" w:history="1">
            <w:r w:rsidR="00E372D0" w:rsidRPr="003448B6">
              <w:rPr>
                <w:rStyle w:val="Hyperlink"/>
                <w:noProof/>
              </w:rPr>
              <w:t>6.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Post-Condiciones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5" w:history="1">
            <w:r w:rsidR="00E372D0" w:rsidRPr="003448B6">
              <w:rPr>
                <w:rStyle w:val="Hyperlink"/>
                <w:noProof/>
              </w:rPr>
              <w:t>6.1&lt; Post-condición 1 &gt;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6" w:history="1">
            <w:r w:rsidR="00E372D0" w:rsidRPr="003448B6">
              <w:rPr>
                <w:rStyle w:val="Hyperlink"/>
                <w:noProof/>
              </w:rPr>
              <w:t>7.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Puntos de Extensión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7" w:history="1">
            <w:r w:rsidR="00E372D0" w:rsidRPr="003448B6">
              <w:rPr>
                <w:rStyle w:val="Hyperlink"/>
                <w:noProof/>
              </w:rPr>
              <w:t>7.1&lt;Nombre del Punto de Extensión&gt;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8" w:history="1">
            <w:r w:rsidR="00E372D0" w:rsidRPr="003448B6">
              <w:rPr>
                <w:rStyle w:val="Hyperlink"/>
                <w:noProof/>
              </w:rPr>
              <w:t>8.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Requerimientos Especiales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9" w:history="1">
            <w:r w:rsidR="00E372D0" w:rsidRPr="003448B6">
              <w:rPr>
                <w:rStyle w:val="Hyperlink"/>
                <w:noProof/>
              </w:rPr>
              <w:t>8.1&lt; Requerimiento Especial 1&gt;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0" w:history="1">
            <w:r w:rsidR="00E372D0" w:rsidRPr="003448B6">
              <w:rPr>
                <w:rStyle w:val="Hyperlink"/>
                <w:noProof/>
              </w:rPr>
              <w:t>9.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Grafo – Escenarios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1" w:history="1">
            <w:r w:rsidR="00E372D0" w:rsidRPr="003448B6">
              <w:rPr>
                <w:rStyle w:val="Hyperlink"/>
                <w:noProof/>
              </w:rPr>
              <w:t>10.</w:t>
            </w:r>
            <w:r w:rsidR="00E372D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72D0" w:rsidRPr="003448B6">
              <w:rPr>
                <w:rStyle w:val="Hyperlink"/>
                <w:noProof/>
              </w:rPr>
              <w:t>Información Adicional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2" w:history="1">
            <w:r w:rsidR="00E372D0" w:rsidRPr="003448B6">
              <w:rPr>
                <w:rStyle w:val="Hyperlink"/>
                <w:noProof/>
              </w:rPr>
              <w:t>10.1Prototipo Visual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3" w:history="1">
            <w:r w:rsidR="00E372D0" w:rsidRPr="003448B6">
              <w:rPr>
                <w:rStyle w:val="Hyperlink"/>
                <w:noProof/>
              </w:rPr>
              <w:t>10.2Información Complementaria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pPr>
            <w:pStyle w:val="TO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4" w:history="1">
            <w:r w:rsidR="00E372D0" w:rsidRPr="003448B6">
              <w:rPr>
                <w:rStyle w:val="Hyperlink"/>
                <w:noProof/>
              </w:rPr>
              <w:t>10.3Reglas de Negocio Aplicables</w:t>
            </w:r>
            <w:r w:rsidR="00E3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2D0">
              <w:rPr>
                <w:noProof/>
                <w:webHidden/>
              </w:rPr>
              <w:instrText xml:space="preserve"> PAGEREF _Toc302769594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D0" w:rsidRDefault="0072218E" w:rsidP="00E372D0">
          <w:r>
            <w:rPr>
              <w:lang w:val="es-ES"/>
            </w:rPr>
            <w:fldChar w:fldCharType="end"/>
          </w:r>
        </w:p>
      </w:sdtContent>
    </w:sdt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E372D0" w:rsidRDefault="00E372D0" w:rsidP="00E372D0">
      <w:pPr>
        <w:pStyle w:val="ListParagraph"/>
        <w:rPr>
          <w:b/>
          <w:sz w:val="28"/>
          <w:lang w:val="es-PE"/>
        </w:rPr>
      </w:pPr>
    </w:p>
    <w:p w:rsidR="00A720E5" w:rsidRDefault="00A720E5" w:rsidP="00390AE1">
      <w:pPr>
        <w:pStyle w:val="ListParagraph"/>
        <w:numPr>
          <w:ilvl w:val="0"/>
          <w:numId w:val="8"/>
        </w:numPr>
        <w:rPr>
          <w:b/>
          <w:sz w:val="28"/>
          <w:lang w:val="es-PE"/>
        </w:rPr>
      </w:pPr>
      <w:r w:rsidRPr="00A720E5">
        <w:rPr>
          <w:b/>
          <w:sz w:val="28"/>
          <w:lang w:val="es-PE"/>
        </w:rPr>
        <w:lastRenderedPageBreak/>
        <w:t xml:space="preserve">ESPECIFICACIÓN DE CASO DE USO GESTIONAR </w:t>
      </w:r>
      <w:r w:rsidR="00E227F2">
        <w:rPr>
          <w:b/>
          <w:sz w:val="28"/>
          <w:lang w:val="es-PE"/>
        </w:rPr>
        <w:t>SOCIO</w:t>
      </w:r>
    </w:p>
    <w:p w:rsidR="00A720E5" w:rsidRPr="00A720E5" w:rsidRDefault="00A720E5" w:rsidP="00A720E5">
      <w:pPr>
        <w:pStyle w:val="ListParagraph"/>
        <w:rPr>
          <w:b/>
          <w:sz w:val="28"/>
          <w:lang w:val="es-PE"/>
        </w:rPr>
      </w:pPr>
    </w:p>
    <w:p w:rsidR="008579E3" w:rsidRDefault="00A720E5" w:rsidP="00390AE1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lang w:val="es-PE"/>
        </w:rPr>
      </w:pPr>
      <w:r w:rsidRPr="00A720E5">
        <w:rPr>
          <w:rFonts w:ascii="Arial" w:hAnsi="Arial" w:cs="Arial"/>
          <w:b/>
          <w:lang w:val="es-PE"/>
        </w:rPr>
        <w:t>Descripción breve</w:t>
      </w:r>
    </w:p>
    <w:p w:rsidR="008579E3" w:rsidRDefault="008579E3" w:rsidP="008579E3">
      <w:pPr>
        <w:pStyle w:val="ListParagraph"/>
        <w:ind w:left="1080"/>
        <w:jc w:val="both"/>
        <w:rPr>
          <w:rFonts w:ascii="Arial" w:hAnsi="Arial" w:cs="Arial"/>
          <w:b/>
          <w:lang w:val="es-PE"/>
        </w:rPr>
      </w:pPr>
    </w:p>
    <w:p w:rsidR="00A720E5" w:rsidRPr="008579E3" w:rsidRDefault="00A720E5" w:rsidP="008579E3">
      <w:pPr>
        <w:pStyle w:val="ListParagraph"/>
        <w:ind w:left="1080"/>
        <w:jc w:val="both"/>
        <w:rPr>
          <w:rFonts w:ascii="Arial" w:hAnsi="Arial" w:cs="Arial"/>
          <w:b/>
          <w:lang w:val="es-PE"/>
        </w:rPr>
      </w:pPr>
      <w:r w:rsidRPr="008579E3">
        <w:rPr>
          <w:rFonts w:ascii="Arial" w:hAnsi="Arial"/>
          <w:lang w:val="es-PE"/>
        </w:rPr>
        <w:t>Este caso de</w:t>
      </w:r>
      <w:r w:rsidR="00E227F2">
        <w:rPr>
          <w:rFonts w:ascii="Arial" w:hAnsi="Arial"/>
          <w:lang w:val="es-PE"/>
        </w:rPr>
        <w:t xml:space="preserve"> uso es realizado por el socio</w:t>
      </w:r>
      <w:r w:rsidRPr="008579E3">
        <w:rPr>
          <w:rFonts w:ascii="Arial" w:hAnsi="Arial"/>
          <w:lang w:val="es-PE"/>
        </w:rPr>
        <w:t xml:space="preserve"> donde podrá registrar, modificar y eliminar</w:t>
      </w:r>
      <w:r w:rsidR="008579E3" w:rsidRPr="008579E3">
        <w:rPr>
          <w:rFonts w:ascii="Arial" w:hAnsi="Arial"/>
          <w:lang w:val="es-PE"/>
        </w:rPr>
        <w:t xml:space="preserve"> su cuenta</w:t>
      </w:r>
      <w:r w:rsidRPr="008579E3">
        <w:rPr>
          <w:rFonts w:ascii="Arial" w:hAnsi="Arial"/>
          <w:lang w:val="es-PE"/>
        </w:rPr>
        <w:t>.</w:t>
      </w:r>
    </w:p>
    <w:p w:rsidR="00A720E5" w:rsidRPr="00A720E5" w:rsidRDefault="00A720E5" w:rsidP="00A720E5">
      <w:pPr>
        <w:pStyle w:val="MTemaNormal"/>
        <w:spacing w:line="360" w:lineRule="auto"/>
        <w:ind w:left="3119"/>
        <w:rPr>
          <w:rFonts w:ascii="Arial" w:hAnsi="Arial"/>
        </w:rPr>
      </w:pPr>
      <w:r w:rsidRPr="00A720E5">
        <w:rPr>
          <w:rFonts w:ascii="Arial" w:hAnsi="Arial"/>
          <w:b/>
        </w:rPr>
        <w:t>Actor principal:</w:t>
      </w:r>
      <w:r w:rsidRPr="00A720E5">
        <w:rPr>
          <w:rFonts w:ascii="Arial" w:hAnsi="Arial"/>
        </w:rPr>
        <w:t xml:space="preserve"> </w:t>
      </w:r>
      <w:r w:rsidR="00E227F2">
        <w:rPr>
          <w:rFonts w:ascii="Arial" w:hAnsi="Arial"/>
        </w:rPr>
        <w:t>Socio</w:t>
      </w:r>
    </w:p>
    <w:p w:rsidR="00A720E5" w:rsidRDefault="00A720E5" w:rsidP="00390AE1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lang w:val="es-PE"/>
        </w:rPr>
      </w:pPr>
      <w:r w:rsidRPr="00A720E5">
        <w:rPr>
          <w:rFonts w:ascii="Arial" w:hAnsi="Arial" w:cs="Arial"/>
          <w:b/>
          <w:lang w:val="es-PE"/>
        </w:rPr>
        <w:t>Flujo Básico de eventos</w:t>
      </w:r>
    </w:p>
    <w:p w:rsidR="00A720E5" w:rsidRPr="00A720E5" w:rsidRDefault="00A720E5" w:rsidP="00A720E5">
      <w:pPr>
        <w:pStyle w:val="ListParagraph"/>
        <w:ind w:left="1080"/>
        <w:jc w:val="both"/>
        <w:rPr>
          <w:rFonts w:ascii="Arial" w:hAnsi="Arial" w:cs="Arial"/>
          <w:b/>
          <w:lang w:val="es-PE"/>
        </w:rPr>
      </w:pPr>
    </w:p>
    <w:p w:rsidR="00A720E5" w:rsidRDefault="00A720E5" w:rsidP="00390AE1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lang w:val="es-PE"/>
        </w:rPr>
      </w:pPr>
      <w:r w:rsidRPr="00A720E5">
        <w:rPr>
          <w:rFonts w:ascii="Arial" w:hAnsi="Arial" w:cs="Arial"/>
          <w:b/>
          <w:lang w:val="es-PE"/>
        </w:rPr>
        <w:t>Precondiciones</w:t>
      </w:r>
    </w:p>
    <w:p w:rsidR="00A720E5" w:rsidRDefault="00A720E5" w:rsidP="00A720E5">
      <w:pPr>
        <w:pStyle w:val="ListParagraph"/>
        <w:ind w:left="1800"/>
        <w:jc w:val="both"/>
        <w:rPr>
          <w:rFonts w:ascii="Arial" w:hAnsi="Arial" w:cs="Arial"/>
          <w:b/>
          <w:lang w:val="es-PE"/>
        </w:rPr>
      </w:pPr>
    </w:p>
    <w:p w:rsidR="00A720E5" w:rsidRDefault="00A720E5" w:rsidP="00A720E5">
      <w:pPr>
        <w:pStyle w:val="ListParagraph"/>
        <w:ind w:left="1800"/>
        <w:jc w:val="both"/>
        <w:rPr>
          <w:rFonts w:ascii="Arial" w:hAnsi="Arial" w:cs="Arial"/>
          <w:lang w:val="es-PE"/>
        </w:rPr>
      </w:pPr>
      <w:r w:rsidRPr="00A720E5">
        <w:rPr>
          <w:rFonts w:ascii="Arial" w:hAnsi="Arial" w:cs="Arial"/>
          <w:lang w:val="es-PE"/>
        </w:rPr>
        <w:t>El</w:t>
      </w:r>
      <w:r w:rsidR="00E227F2">
        <w:rPr>
          <w:rFonts w:ascii="Arial" w:hAnsi="Arial" w:cs="Arial"/>
          <w:b/>
          <w:lang w:val="es-PE"/>
        </w:rPr>
        <w:t xml:space="preserve"> socio</w:t>
      </w:r>
      <w:r w:rsidRPr="00A720E5">
        <w:rPr>
          <w:rFonts w:ascii="Arial" w:hAnsi="Arial" w:cs="Arial"/>
          <w:b/>
          <w:lang w:val="es-PE"/>
        </w:rPr>
        <w:t xml:space="preserve"> </w:t>
      </w:r>
      <w:r w:rsidRPr="00A720E5">
        <w:rPr>
          <w:rFonts w:ascii="Arial" w:hAnsi="Arial" w:cs="Arial"/>
          <w:lang w:val="es-PE"/>
        </w:rPr>
        <w:t>deberá ingresar a la página principal de</w:t>
      </w:r>
      <w:r w:rsidRPr="00A720E5">
        <w:rPr>
          <w:rFonts w:ascii="Arial" w:hAnsi="Arial"/>
          <w:lang w:val="es-PE"/>
        </w:rPr>
        <w:t xml:space="preserve">l sistema web antes que el caso </w:t>
      </w:r>
      <w:r w:rsidRPr="00A720E5">
        <w:rPr>
          <w:rFonts w:ascii="Arial" w:hAnsi="Arial" w:cs="Arial"/>
          <w:lang w:val="es-PE"/>
        </w:rPr>
        <w:t>de uso inicie.</w:t>
      </w:r>
    </w:p>
    <w:p w:rsidR="00A720E5" w:rsidRPr="00A720E5" w:rsidRDefault="00A720E5" w:rsidP="00A720E5">
      <w:pPr>
        <w:pStyle w:val="ListParagraph"/>
        <w:ind w:left="1800"/>
        <w:jc w:val="both"/>
        <w:rPr>
          <w:rFonts w:ascii="Arial" w:hAnsi="Arial" w:cs="Arial"/>
          <w:b/>
          <w:lang w:val="es-PE"/>
        </w:rPr>
      </w:pPr>
    </w:p>
    <w:p w:rsidR="007343B0" w:rsidRDefault="00A720E5" w:rsidP="00390AE1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lang w:val="es-PE"/>
        </w:rPr>
      </w:pPr>
      <w:r w:rsidRPr="00A720E5">
        <w:rPr>
          <w:rFonts w:ascii="Arial" w:hAnsi="Arial" w:cs="Arial"/>
          <w:b/>
          <w:lang w:val="es-PE"/>
        </w:rPr>
        <w:t>Flujo de Eventos Principal</w:t>
      </w:r>
    </w:p>
    <w:p w:rsidR="007343B0" w:rsidRDefault="007343B0" w:rsidP="007343B0">
      <w:pPr>
        <w:pStyle w:val="ListParagraph"/>
        <w:ind w:left="1800"/>
        <w:jc w:val="both"/>
        <w:rPr>
          <w:rFonts w:ascii="Arial" w:hAnsi="Arial" w:cs="Arial"/>
          <w:b/>
          <w:lang w:val="es-PE"/>
        </w:rPr>
      </w:pPr>
    </w:p>
    <w:p w:rsidR="00A720E5" w:rsidRPr="0023183E" w:rsidRDefault="00A720E5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 w:rsidRPr="0023183E">
        <w:rPr>
          <w:rFonts w:ascii="Arial" w:hAnsi="Arial" w:cs="Arial"/>
          <w:lang w:val="es-PE"/>
        </w:rPr>
        <w:t>Este caso de uso comienza cuando el cliente de</w:t>
      </w:r>
      <w:r w:rsidR="00E227F2">
        <w:rPr>
          <w:rFonts w:ascii="Arial" w:hAnsi="Arial" w:cs="Arial"/>
          <w:lang w:val="es-PE"/>
        </w:rPr>
        <w:t>sea ingresar a la aplicación de AEAS</w:t>
      </w:r>
      <w:r w:rsidRPr="0023183E">
        <w:rPr>
          <w:rFonts w:ascii="Arial" w:hAnsi="Arial" w:cs="Arial"/>
          <w:lang w:val="es-PE"/>
        </w:rPr>
        <w:t>ONLINE</w:t>
      </w:r>
      <w:r w:rsidR="00E227F2">
        <w:rPr>
          <w:rFonts w:ascii="Arial" w:hAnsi="Arial" w:cs="Arial"/>
          <w:lang w:val="es-PE"/>
        </w:rPr>
        <w:t xml:space="preserve"> para realizar una afiliación</w:t>
      </w:r>
      <w:r w:rsidRPr="0023183E">
        <w:rPr>
          <w:rFonts w:ascii="Arial" w:hAnsi="Arial" w:cs="Arial"/>
          <w:lang w:val="es-PE"/>
        </w:rPr>
        <w:t>.</w:t>
      </w:r>
    </w:p>
    <w:p w:rsidR="00A720E5" w:rsidRPr="00A720E5" w:rsidRDefault="00A720E5" w:rsidP="00A720E5">
      <w:pPr>
        <w:pStyle w:val="ListParagraph"/>
        <w:ind w:left="1800"/>
        <w:jc w:val="both"/>
        <w:rPr>
          <w:rFonts w:ascii="Arial" w:hAnsi="Arial" w:cs="Arial"/>
          <w:lang w:val="es-ES"/>
        </w:rPr>
      </w:pPr>
    </w:p>
    <w:p w:rsidR="00A720E5" w:rsidRDefault="00A720E5" w:rsidP="00390AE1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lang w:val="es-PE"/>
        </w:rPr>
      </w:pPr>
      <w:r w:rsidRPr="007343B0">
        <w:rPr>
          <w:rFonts w:ascii="Arial" w:hAnsi="Arial" w:cs="Arial"/>
          <w:b/>
          <w:lang w:val="es-PE"/>
        </w:rPr>
        <w:t>Flujos Alternativos</w:t>
      </w:r>
    </w:p>
    <w:p w:rsidR="00CC3306" w:rsidRPr="007343B0" w:rsidRDefault="00CC3306" w:rsidP="00CC3306">
      <w:pPr>
        <w:pStyle w:val="ListParagraph"/>
        <w:ind w:left="1080"/>
        <w:jc w:val="both"/>
        <w:rPr>
          <w:rFonts w:ascii="Arial" w:hAnsi="Arial" w:cs="Arial"/>
          <w:b/>
          <w:lang w:val="es-PE"/>
        </w:rPr>
      </w:pPr>
    </w:p>
    <w:p w:rsidR="007343B0" w:rsidRPr="00CC3306" w:rsidRDefault="00A720E5" w:rsidP="00390AE1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lang w:val="es-PE"/>
        </w:rPr>
      </w:pPr>
      <w:r w:rsidRPr="00CC3306">
        <w:rPr>
          <w:rFonts w:ascii="Arial" w:hAnsi="Arial" w:cs="Arial"/>
          <w:b/>
          <w:lang w:val="es-PE"/>
        </w:rPr>
        <w:t xml:space="preserve">Registrar </w:t>
      </w:r>
      <w:r w:rsidR="00E227F2">
        <w:rPr>
          <w:rFonts w:ascii="Arial" w:hAnsi="Arial" w:cs="Arial"/>
          <w:b/>
          <w:lang w:val="es-PE"/>
        </w:rPr>
        <w:t>Socio</w:t>
      </w:r>
    </w:p>
    <w:p w:rsidR="007343B0" w:rsidRPr="007343B0" w:rsidRDefault="007343B0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 w:rsidRPr="007343B0">
        <w:rPr>
          <w:rFonts w:ascii="Arial" w:hAnsi="Arial" w:cs="Arial"/>
          <w:lang w:val="es-PE"/>
        </w:rPr>
        <w:t>Luego del evento 1.2.2.1 la página principal le da l</w:t>
      </w:r>
      <w:r w:rsidR="00E227F2">
        <w:rPr>
          <w:rFonts w:ascii="Arial" w:hAnsi="Arial" w:cs="Arial"/>
          <w:lang w:val="es-PE"/>
        </w:rPr>
        <w:t>a opción de registrar al socio</w:t>
      </w:r>
      <w:r w:rsidRPr="007343B0">
        <w:rPr>
          <w:rFonts w:ascii="Arial" w:hAnsi="Arial" w:cs="Arial"/>
          <w:lang w:val="es-PE"/>
        </w:rPr>
        <w:t xml:space="preserve"> con un link el cual nos lleva a un nuevo formulario en donde da la opción de ingresar los siguientes campos:</w:t>
      </w:r>
    </w:p>
    <w:p w:rsidR="007343B0" w:rsidRDefault="007343B0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Nombre</w:t>
      </w:r>
    </w:p>
    <w:p w:rsidR="007343B0" w:rsidRDefault="007343B0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Apellidos</w:t>
      </w:r>
    </w:p>
    <w:p w:rsidR="00B5613C" w:rsidRDefault="00B5613C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DNI</w:t>
      </w:r>
    </w:p>
    <w:p w:rsidR="00B5613C" w:rsidRDefault="00B5613C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PROMOCIÓN</w:t>
      </w:r>
    </w:p>
    <w:p w:rsidR="007343B0" w:rsidRDefault="007343B0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Correo electrónico</w:t>
      </w:r>
    </w:p>
    <w:p w:rsidR="007343B0" w:rsidRDefault="007343B0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Contraseña </w:t>
      </w:r>
    </w:p>
    <w:p w:rsidR="007343B0" w:rsidRDefault="007343B0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Teléfono</w:t>
      </w:r>
    </w:p>
    <w:p w:rsidR="007343B0" w:rsidRPr="007343B0" w:rsidRDefault="007343B0" w:rsidP="00390A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Dirección</w:t>
      </w:r>
    </w:p>
    <w:p w:rsidR="007343B0" w:rsidRDefault="007343B0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 w:rsidRPr="007343B0">
        <w:rPr>
          <w:rFonts w:ascii="Arial" w:hAnsi="Arial" w:cs="Arial"/>
          <w:lang w:val="es-PE"/>
        </w:rPr>
        <w:t xml:space="preserve">El </w:t>
      </w:r>
      <w:r w:rsidR="00E227F2">
        <w:rPr>
          <w:rFonts w:ascii="Arial" w:hAnsi="Arial" w:cs="Arial"/>
          <w:lang w:val="es-PE"/>
        </w:rPr>
        <w:t>socio</w:t>
      </w:r>
      <w:r w:rsidRPr="007343B0">
        <w:rPr>
          <w:rFonts w:ascii="Arial" w:hAnsi="Arial" w:cs="Arial"/>
          <w:lang w:val="es-PE"/>
        </w:rPr>
        <w:t xml:space="preserve"> ingresa sus datos y elige la opción Guardar.</w:t>
      </w:r>
    </w:p>
    <w:p w:rsidR="007343B0" w:rsidRDefault="007343B0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 w:rsidRPr="007343B0">
        <w:rPr>
          <w:rFonts w:ascii="Arial" w:hAnsi="Arial" w:cs="Arial"/>
          <w:lang w:val="es-PE"/>
        </w:rPr>
        <w:t>El sistema guarda la información en la base de datos</w:t>
      </w:r>
      <w:r w:rsidR="0023183E">
        <w:rPr>
          <w:rFonts w:ascii="Arial" w:hAnsi="Arial" w:cs="Arial"/>
          <w:lang w:val="es-PE"/>
        </w:rPr>
        <w:t>.</w:t>
      </w:r>
    </w:p>
    <w:p w:rsidR="0023183E" w:rsidRDefault="0023183E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la pagina principal del cliente con su sesión iniciada.</w:t>
      </w:r>
    </w:p>
    <w:p w:rsidR="0023183E" w:rsidRPr="007343B0" w:rsidRDefault="0023183E" w:rsidP="0023183E">
      <w:pPr>
        <w:pStyle w:val="ListParagraph"/>
        <w:ind w:left="2160"/>
        <w:jc w:val="both"/>
        <w:rPr>
          <w:rFonts w:ascii="Arial" w:hAnsi="Arial" w:cs="Arial"/>
          <w:lang w:val="es-PE"/>
        </w:rPr>
      </w:pPr>
    </w:p>
    <w:p w:rsidR="007343B0" w:rsidRPr="00CC3306" w:rsidRDefault="007343B0" w:rsidP="00390AE1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lang w:val="es-PE"/>
        </w:rPr>
      </w:pPr>
      <w:r w:rsidRPr="00CC3306">
        <w:rPr>
          <w:rFonts w:ascii="Arial" w:hAnsi="Arial" w:cs="Arial"/>
          <w:b/>
          <w:lang w:val="es-PE"/>
        </w:rPr>
        <w:t xml:space="preserve">Modificar </w:t>
      </w:r>
      <w:r w:rsidR="00E227F2">
        <w:rPr>
          <w:rFonts w:ascii="Arial" w:hAnsi="Arial" w:cs="Arial"/>
          <w:b/>
          <w:lang w:val="es-PE"/>
        </w:rPr>
        <w:t>Socio</w:t>
      </w:r>
    </w:p>
    <w:p w:rsidR="0023183E" w:rsidRDefault="0023183E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Luego del evento 1.3.1.4 el sistema muestra una interfaz con los datos del cliente y una opción para cada campo que permite su modificación.</w:t>
      </w:r>
    </w:p>
    <w:p w:rsidR="0023183E" w:rsidRDefault="00E227F2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socio</w:t>
      </w:r>
      <w:r w:rsidR="0023183E">
        <w:rPr>
          <w:rFonts w:ascii="Arial" w:hAnsi="Arial" w:cs="Arial"/>
          <w:lang w:val="es-PE"/>
        </w:rPr>
        <w:t xml:space="preserve"> elige el campo que desea modificar.</w:t>
      </w:r>
    </w:p>
    <w:p w:rsidR="0023183E" w:rsidRDefault="0023183E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nuevo elemento para ingresar el nuevo dato a modificar.</w:t>
      </w:r>
    </w:p>
    <w:p w:rsidR="0023183E" w:rsidRDefault="00E227F2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socio</w:t>
      </w:r>
      <w:r w:rsidR="0023183E">
        <w:rPr>
          <w:rFonts w:ascii="Arial" w:hAnsi="Arial" w:cs="Arial"/>
          <w:lang w:val="es-PE"/>
        </w:rPr>
        <w:t xml:space="preserve"> elige la opción Guardar.</w:t>
      </w:r>
    </w:p>
    <w:p w:rsidR="0023183E" w:rsidRDefault="0023183E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guarda los cambios en la base de datos.</w:t>
      </w:r>
    </w:p>
    <w:p w:rsidR="0023183E" w:rsidRDefault="0023183E" w:rsidP="0023183E">
      <w:pPr>
        <w:pStyle w:val="ListParagraph"/>
        <w:ind w:left="2520"/>
        <w:jc w:val="both"/>
        <w:rPr>
          <w:rFonts w:ascii="Arial" w:hAnsi="Arial" w:cs="Arial"/>
          <w:lang w:val="es-PE"/>
        </w:rPr>
      </w:pPr>
    </w:p>
    <w:p w:rsidR="007343B0" w:rsidRPr="00CC3306" w:rsidRDefault="00B5613C" w:rsidP="00390AE1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Desafiliación</w:t>
      </w:r>
      <w:r w:rsidR="00E227F2">
        <w:rPr>
          <w:rFonts w:ascii="Arial" w:hAnsi="Arial" w:cs="Arial"/>
          <w:b/>
          <w:lang w:val="es-PE"/>
        </w:rPr>
        <w:t xml:space="preserve"> Socio</w:t>
      </w:r>
    </w:p>
    <w:p w:rsidR="0023183E" w:rsidRDefault="0023183E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Luego del evento 1.3.1.4 el sistema muestra una int</w:t>
      </w:r>
      <w:r w:rsidR="00B5613C">
        <w:rPr>
          <w:rFonts w:ascii="Arial" w:hAnsi="Arial" w:cs="Arial"/>
          <w:lang w:val="es-PE"/>
        </w:rPr>
        <w:t>erface con los datos del socio</w:t>
      </w:r>
      <w:r>
        <w:rPr>
          <w:rFonts w:ascii="Arial" w:hAnsi="Arial" w:cs="Arial"/>
          <w:lang w:val="es-PE"/>
        </w:rPr>
        <w:t xml:space="preserve"> y una opción para enviar la cancelación de la cuenta.</w:t>
      </w:r>
    </w:p>
    <w:p w:rsidR="0023183E" w:rsidRDefault="00B5613C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socio</w:t>
      </w:r>
      <w:r w:rsidR="0023183E">
        <w:rPr>
          <w:rFonts w:ascii="Arial" w:hAnsi="Arial" w:cs="Arial"/>
          <w:lang w:val="es-PE"/>
        </w:rPr>
        <w:t xml:space="preserve"> elige la opción solicitud de cancelación de cuenta.</w:t>
      </w:r>
    </w:p>
    <w:p w:rsidR="0023183E" w:rsidRDefault="0023183E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una </w:t>
      </w:r>
      <w:r w:rsidR="00236DD6">
        <w:rPr>
          <w:rFonts w:ascii="Arial" w:hAnsi="Arial" w:cs="Arial"/>
          <w:lang w:val="es-PE"/>
        </w:rPr>
        <w:t>nueva interface con</w:t>
      </w:r>
      <w:r w:rsidR="00B5613C">
        <w:rPr>
          <w:rFonts w:ascii="Arial" w:hAnsi="Arial" w:cs="Arial"/>
          <w:lang w:val="es-PE"/>
        </w:rPr>
        <w:t xml:space="preserve"> un campo en donde el socio</w:t>
      </w:r>
      <w:r>
        <w:rPr>
          <w:rFonts w:ascii="Arial" w:hAnsi="Arial" w:cs="Arial"/>
          <w:lang w:val="es-PE"/>
        </w:rPr>
        <w:t xml:space="preserve"> debe ingresar la razón por la que solicita la cancelación de su cuenta y muestra la opción enviar solicitud.</w:t>
      </w:r>
    </w:p>
    <w:p w:rsidR="0023183E" w:rsidRDefault="00B5613C" w:rsidP="00390AE1">
      <w:pPr>
        <w:pStyle w:val="ListParagraph"/>
        <w:numPr>
          <w:ilvl w:val="3"/>
          <w:numId w:val="8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socio</w:t>
      </w:r>
      <w:r w:rsidR="0023183E">
        <w:rPr>
          <w:rFonts w:ascii="Arial" w:hAnsi="Arial" w:cs="Arial"/>
          <w:lang w:val="es-PE"/>
        </w:rPr>
        <w:t xml:space="preserve"> llena el campo </w:t>
      </w:r>
      <w:r w:rsidR="00CC3306">
        <w:rPr>
          <w:rFonts w:ascii="Arial" w:hAnsi="Arial" w:cs="Arial"/>
          <w:lang w:val="es-PE"/>
        </w:rPr>
        <w:t>y elige la opción enviar solicitud.</w:t>
      </w:r>
    </w:p>
    <w:p w:rsidR="00CC3306" w:rsidRPr="00CC3306" w:rsidRDefault="00CC3306" w:rsidP="00CC3306">
      <w:pPr>
        <w:ind w:left="1440"/>
        <w:jc w:val="both"/>
        <w:rPr>
          <w:rFonts w:ascii="Arial" w:hAnsi="Arial" w:cs="Arial"/>
          <w:lang w:val="es-PE"/>
        </w:rPr>
      </w:pPr>
    </w:p>
    <w:p w:rsidR="00A720E5" w:rsidRDefault="00A720E5" w:rsidP="00390AE1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lang w:val="es-PE"/>
        </w:rPr>
      </w:pPr>
      <w:r w:rsidRPr="00CC3306">
        <w:rPr>
          <w:rFonts w:ascii="Arial" w:hAnsi="Arial" w:cs="Arial"/>
          <w:b/>
          <w:lang w:val="es-PE"/>
        </w:rPr>
        <w:lastRenderedPageBreak/>
        <w:t>Requerimientos Especiales</w:t>
      </w:r>
    </w:p>
    <w:p w:rsidR="00CC3306" w:rsidRPr="00CC3306" w:rsidRDefault="00CC3306" w:rsidP="00390AE1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lang w:val="es-PE"/>
        </w:rPr>
      </w:pPr>
      <w:r w:rsidRPr="00CC3306">
        <w:rPr>
          <w:rFonts w:ascii="Arial" w:hAnsi="Arial" w:cs="Arial"/>
          <w:lang w:val="es-PE"/>
        </w:rPr>
        <w:t>Este caso de uso no presenta requerimientos especiales.</w:t>
      </w:r>
    </w:p>
    <w:p w:rsidR="00CC3306" w:rsidRPr="00CC3306" w:rsidRDefault="00CC3306" w:rsidP="00CC3306">
      <w:pPr>
        <w:pStyle w:val="ListParagraph"/>
        <w:ind w:left="1800"/>
        <w:jc w:val="both"/>
        <w:rPr>
          <w:rFonts w:ascii="Arial" w:hAnsi="Arial" w:cs="Arial"/>
          <w:b/>
          <w:lang w:val="es-PE"/>
        </w:rPr>
      </w:pPr>
    </w:p>
    <w:p w:rsidR="003F0F48" w:rsidRPr="000B0066" w:rsidRDefault="000A0020" w:rsidP="000B0066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Prototipo</w:t>
      </w:r>
      <w:bookmarkStart w:id="0" w:name="_GoBack"/>
      <w:bookmarkEnd w:id="0"/>
    </w:p>
    <w:p w:rsidR="00E372D0" w:rsidRDefault="003F0F48" w:rsidP="003F0F48">
      <w:pPr>
        <w:rPr>
          <w:lang w:val="es-PE"/>
        </w:rPr>
      </w:pPr>
      <w:r>
        <w:rPr>
          <w:lang w:val="es-PE"/>
        </w:rPr>
        <w:br w:type="page"/>
      </w:r>
    </w:p>
    <w:p w:rsidR="00E372D0" w:rsidRDefault="00E372D0" w:rsidP="003F0F48">
      <w:pPr>
        <w:rPr>
          <w:lang w:val="es-PE"/>
        </w:rPr>
      </w:pPr>
    </w:p>
    <w:p w:rsidR="00E372D0" w:rsidRDefault="00E372D0" w:rsidP="00E372D0">
      <w:pPr>
        <w:jc w:val="center"/>
        <w:rPr>
          <w:lang w:val="es-PE"/>
        </w:rPr>
      </w:pPr>
      <w:r>
        <w:rPr>
          <w:lang w:val="es-PE"/>
        </w:rPr>
        <w:t>GESTIONAR SOCIO</w:t>
      </w:r>
    </w:p>
    <w:p w:rsidR="00E372D0" w:rsidRDefault="00E372D0" w:rsidP="003F0F48">
      <w:pPr>
        <w:rPr>
          <w:noProof/>
          <w:lang w:val="es-ES" w:eastAsia="es-ES"/>
        </w:rPr>
      </w:pPr>
    </w:p>
    <w:p w:rsidR="0010113E" w:rsidRDefault="00E372D0" w:rsidP="003F0F48">
      <w:pPr>
        <w:rPr>
          <w:lang w:val="es-PE"/>
        </w:rPr>
      </w:pPr>
      <w:r>
        <w:rPr>
          <w:noProof/>
        </w:rPr>
        <w:drawing>
          <wp:inline distT="0" distB="0" distL="0" distR="0">
            <wp:extent cx="4952867" cy="45720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0400" t="42022" r="20289"/>
                    <a:stretch/>
                  </pic:blipFill>
                  <pic:spPr bwMode="auto">
                    <a:xfrm>
                      <a:off x="0" y="0"/>
                      <a:ext cx="4950854" cy="457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72D0" w:rsidRDefault="00E372D0" w:rsidP="003F0F48">
      <w:pPr>
        <w:rPr>
          <w:lang w:val="es-PE"/>
        </w:rPr>
      </w:pPr>
    </w:p>
    <w:p w:rsidR="0010113E" w:rsidRPr="0010113E" w:rsidRDefault="0010113E" w:rsidP="0010113E">
      <w:pPr>
        <w:rPr>
          <w:lang w:val="es-PE"/>
        </w:rPr>
      </w:pPr>
    </w:p>
    <w:p w:rsidR="0010113E" w:rsidRPr="0010113E" w:rsidRDefault="0010113E" w:rsidP="0010113E">
      <w:pPr>
        <w:rPr>
          <w:lang w:val="es-PE"/>
        </w:rPr>
      </w:pPr>
    </w:p>
    <w:p w:rsidR="0010113E" w:rsidRPr="0010113E" w:rsidRDefault="0010113E" w:rsidP="0010113E">
      <w:pPr>
        <w:rPr>
          <w:lang w:val="es-PE"/>
        </w:rPr>
      </w:pPr>
    </w:p>
    <w:p w:rsidR="0010113E" w:rsidRPr="0010113E" w:rsidRDefault="0010113E" w:rsidP="0010113E">
      <w:pPr>
        <w:rPr>
          <w:lang w:val="es-PE"/>
        </w:rPr>
      </w:pPr>
    </w:p>
    <w:p w:rsidR="0010113E" w:rsidRPr="0010113E" w:rsidRDefault="0010113E" w:rsidP="0010113E">
      <w:pPr>
        <w:rPr>
          <w:lang w:val="es-PE"/>
        </w:rPr>
      </w:pPr>
    </w:p>
    <w:p w:rsidR="0010113E" w:rsidRPr="0010113E" w:rsidRDefault="0010113E" w:rsidP="0010113E">
      <w:pPr>
        <w:rPr>
          <w:lang w:val="es-PE"/>
        </w:rPr>
      </w:pPr>
    </w:p>
    <w:p w:rsidR="0010113E" w:rsidRDefault="0010113E" w:rsidP="0010113E">
      <w:pPr>
        <w:rPr>
          <w:lang w:val="es-PE"/>
        </w:rPr>
      </w:pPr>
    </w:p>
    <w:p w:rsidR="0010113E" w:rsidRDefault="0010113E" w:rsidP="0010113E">
      <w:pPr>
        <w:rPr>
          <w:lang w:val="es-PE"/>
        </w:rPr>
      </w:pPr>
    </w:p>
    <w:p w:rsidR="003F0F48" w:rsidRPr="0010113E" w:rsidRDefault="0010113E" w:rsidP="0010113E">
      <w:pPr>
        <w:tabs>
          <w:tab w:val="left" w:pos="3393"/>
        </w:tabs>
        <w:rPr>
          <w:lang w:val="es-PE"/>
        </w:rPr>
      </w:pPr>
      <w:r>
        <w:rPr>
          <w:lang w:val="es-PE"/>
        </w:rPr>
        <w:tab/>
      </w:r>
    </w:p>
    <w:sectPr w:rsidR="003F0F48" w:rsidRPr="0010113E" w:rsidSect="006D1AE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5C" w:rsidRDefault="00D35C5C">
      <w:r>
        <w:separator/>
      </w:r>
    </w:p>
  </w:endnote>
  <w:endnote w:type="continuationSeparator" w:id="0">
    <w:p w:rsidR="00D35C5C" w:rsidRDefault="00D35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F2" w:rsidRDefault="007221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227F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7F2">
      <w:rPr>
        <w:rStyle w:val="PageNumber"/>
        <w:noProof/>
      </w:rPr>
      <w:t>1</w:t>
    </w:r>
    <w:r>
      <w:rPr>
        <w:rStyle w:val="PageNumber"/>
      </w:rPr>
      <w:fldChar w:fldCharType="end"/>
    </w:r>
  </w:p>
  <w:p w:rsidR="00E227F2" w:rsidRDefault="00E227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999"/>
    </w:tblGrid>
    <w:tr w:rsidR="00E227F2">
      <w:tc>
        <w:tcPr>
          <w:tcW w:w="3369" w:type="dxa"/>
        </w:tcPr>
        <w:p w:rsidR="00E227F2" w:rsidRPr="004E004E" w:rsidRDefault="00E227F2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fldSimple w:instr=" DOCPROPERTY  &quot;Elaborado Por&quot;  \* MERGEFORMAT ">
            <w:r w:rsidRPr="00672437">
              <w:rPr>
                <w:rFonts w:ascii="Arial" w:hAnsi="Arial" w:cs="Arial"/>
                <w:sz w:val="18"/>
                <w:szCs w:val="18"/>
                <w:lang w:val="es-ES"/>
              </w:rPr>
              <w:t>&lt;Elaborado Por&gt;</w:t>
            </w:r>
          </w:fldSimple>
        </w:p>
        <w:p w:rsidR="00E227F2" w:rsidRPr="004E004E" w:rsidRDefault="00E227F2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Pr="00672437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E227F2" w:rsidRPr="006F73FF" w:rsidRDefault="00E227F2">
          <w:pPr>
            <w:ind w:right="360"/>
            <w:rPr>
              <w:rFonts w:ascii="Arial" w:hAnsi="Arial" w:cs="Arial"/>
              <w:sz w:val="16"/>
              <w:szCs w:val="16"/>
            </w:rPr>
          </w:pPr>
          <w:proofErr w:type="spellStart"/>
          <w:r w:rsidRPr="004A6A11">
            <w:rPr>
              <w:rFonts w:ascii="Arial" w:hAnsi="Arial" w:cs="Arial"/>
              <w:sz w:val="18"/>
              <w:szCs w:val="18"/>
            </w:rPr>
            <w:t>Aprobado</w:t>
          </w:r>
          <w:proofErr w:type="spellEnd"/>
          <w:r w:rsidRPr="004A6A11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4A6A11">
            <w:rPr>
              <w:rFonts w:ascii="Arial" w:hAnsi="Arial" w:cs="Arial"/>
              <w:sz w:val="18"/>
              <w:szCs w:val="18"/>
            </w:rPr>
            <w:t>por</w:t>
          </w:r>
          <w:proofErr w:type="spellEnd"/>
          <w:r w:rsidRPr="004A6A11">
            <w:rPr>
              <w:rFonts w:ascii="Arial" w:hAnsi="Arial" w:cs="Arial"/>
              <w:sz w:val="18"/>
              <w:szCs w:val="18"/>
            </w:rPr>
            <w:t xml:space="preserve">: </w:t>
          </w:r>
          <w:r w:rsidR="0072218E" w:rsidRPr="0072218E">
            <w:fldChar w:fldCharType="begin"/>
          </w:r>
          <w:r w:rsidR="00553561">
            <w:instrText xml:space="preserve"> DOCPROPERTY  "Aprobado Por"  \* MERGEFORMAT </w:instrText>
          </w:r>
          <w:r w:rsidR="0072218E" w:rsidRPr="0072218E">
            <w:fldChar w:fldCharType="separate"/>
          </w:r>
          <w:r w:rsidRPr="00672437">
            <w:rPr>
              <w:rFonts w:ascii="Arial" w:hAnsi="Arial" w:cs="Arial"/>
              <w:sz w:val="18"/>
              <w:szCs w:val="18"/>
            </w:rPr>
            <w:t>&lt;</w:t>
          </w:r>
          <w:proofErr w:type="spellStart"/>
          <w:r w:rsidRPr="00672437">
            <w:rPr>
              <w:rFonts w:ascii="Arial" w:hAnsi="Arial" w:cs="Arial"/>
              <w:sz w:val="18"/>
              <w:szCs w:val="18"/>
            </w:rPr>
            <w:t>Aprobado</w:t>
          </w:r>
          <w:proofErr w:type="spellEnd"/>
          <w:r w:rsidRPr="00672437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72437">
            <w:rPr>
              <w:rFonts w:ascii="Arial" w:hAnsi="Arial" w:cs="Arial"/>
              <w:sz w:val="18"/>
              <w:szCs w:val="18"/>
            </w:rPr>
            <w:t>Por</w:t>
          </w:r>
          <w:proofErr w:type="spellEnd"/>
          <w:r w:rsidRPr="00672437">
            <w:rPr>
              <w:rFonts w:ascii="Arial" w:hAnsi="Arial" w:cs="Arial"/>
              <w:sz w:val="18"/>
              <w:szCs w:val="18"/>
            </w:rPr>
            <w:t>&gt;</w:t>
          </w:r>
          <w:r w:rsidR="0072218E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3118" w:type="dxa"/>
          <w:vAlign w:val="center"/>
        </w:tcPr>
        <w:p w:rsidR="00E227F2" w:rsidRPr="006F73FF" w:rsidRDefault="00E227F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E227F2" w:rsidRPr="006F73FF" w:rsidRDefault="00E227F2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72218E" w:rsidRPr="006F73FF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="0072218E" w:rsidRPr="006F73FF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AE25E4">
            <w:rPr>
              <w:rStyle w:val="PageNumber"/>
              <w:rFonts w:ascii="Arial" w:hAnsi="Arial" w:cs="Arial"/>
              <w:noProof/>
              <w:sz w:val="18"/>
              <w:szCs w:val="18"/>
            </w:rPr>
            <w:t>3</w:t>
          </w:r>
          <w:r w:rsidR="0072218E" w:rsidRPr="006F73FF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PageNumber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AE25E4" w:rsidRPr="00AE25E4">
              <w:rPr>
                <w:rStyle w:val="PageNumber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E227F2" w:rsidRDefault="00E227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F2" w:rsidRDefault="00E22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5C" w:rsidRDefault="00D35C5C">
      <w:r>
        <w:separator/>
      </w:r>
    </w:p>
  </w:footnote>
  <w:footnote w:type="continuationSeparator" w:id="0">
    <w:p w:rsidR="00D35C5C" w:rsidRDefault="00D35C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F2" w:rsidRDefault="00E227F2">
    <w:pPr>
      <w:rPr>
        <w:sz w:val="24"/>
      </w:rPr>
    </w:pPr>
  </w:p>
  <w:p w:rsidR="00E227F2" w:rsidRDefault="0072218E" w:rsidP="00E04359">
    <w:pPr>
      <w:pStyle w:val="Header"/>
      <w:jc w:val="right"/>
    </w:pPr>
    <w:r w:rsidRPr="0072218E">
      <w:rPr>
        <w:noProof/>
        <w:lang w:val="es-ES" w:eastAsia="es-ES"/>
      </w:rPr>
      <w:pict>
        <v:line id="Line 3" o:spid="_x0000_s8193" style="position:absolute;left:0;text-align:left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XJGgIAADM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AsJyXJGgIAADMEAAAOAAAAAAAAAAAAAAAAAC4CAABkcnMvZTJvRG9jLnhtbFBLAQItABQABgAI&#10;AAAAIQCzwqII2gAAAAgBAAAPAAAAAAAAAAAAAAAAAHQEAABkcnMvZG93bnJldi54bWxQSwUGAAAA&#10;AAQABADzAAAAewUAAAAA&#10;"/>
      </w:pict>
    </w:r>
    <w:r w:rsidR="00E227F2">
      <w:rPr>
        <w:noProof/>
      </w:rPr>
      <w:drawing>
        <wp:inline distT="0" distB="0" distL="0" distR="0">
          <wp:extent cx="1485900" cy="5143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F2" w:rsidRPr="00E04359" w:rsidRDefault="00E227F2">
    <w:pPr>
      <w:pStyle w:val="Header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F2" w:rsidRDefault="00E227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E10988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DE42EC"/>
    <w:multiLevelType w:val="hybridMultilevel"/>
    <w:tmpl w:val="4C8865A4"/>
    <w:lvl w:ilvl="0" w:tplc="2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0D5E108C"/>
    <w:multiLevelType w:val="multilevel"/>
    <w:tmpl w:val="82C68A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8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8" w:hanging="2520"/>
      </w:pPr>
      <w:rPr>
        <w:rFonts w:hint="default"/>
      </w:rPr>
    </w:lvl>
  </w:abstractNum>
  <w:abstractNum w:abstractNumId="3">
    <w:nsid w:val="0DDC6BDB"/>
    <w:multiLevelType w:val="multilevel"/>
    <w:tmpl w:val="DCC2AA6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5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8" w:hanging="2160"/>
      </w:pPr>
      <w:rPr>
        <w:rFonts w:hint="default"/>
      </w:rPr>
    </w:lvl>
  </w:abstractNum>
  <w:abstractNum w:abstractNumId="4">
    <w:nsid w:val="18CE532F"/>
    <w:multiLevelType w:val="hybridMultilevel"/>
    <w:tmpl w:val="54F812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6EC3479"/>
    <w:multiLevelType w:val="multilevel"/>
    <w:tmpl w:val="2F58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3D25789C"/>
    <w:multiLevelType w:val="hybridMultilevel"/>
    <w:tmpl w:val="90162C46"/>
    <w:lvl w:ilvl="0" w:tplc="080A0001">
      <w:start w:val="1"/>
      <w:numFmt w:val="decimal"/>
      <w:lvlText w:val="2.%1"/>
      <w:lvlJc w:val="left"/>
      <w:pPr>
        <w:ind w:left="3130" w:hanging="360"/>
      </w:pPr>
      <w:rPr>
        <w:rFonts w:hint="default"/>
      </w:rPr>
    </w:lvl>
    <w:lvl w:ilvl="1" w:tplc="080A0003">
      <w:start w:val="1"/>
      <w:numFmt w:val="lowerLetter"/>
      <w:lvlText w:val="%2."/>
      <w:lvlJc w:val="left"/>
      <w:pPr>
        <w:ind w:left="3850" w:hanging="360"/>
      </w:pPr>
    </w:lvl>
    <w:lvl w:ilvl="2" w:tplc="080A0005" w:tentative="1">
      <w:start w:val="1"/>
      <w:numFmt w:val="lowerRoman"/>
      <w:lvlText w:val="%3."/>
      <w:lvlJc w:val="right"/>
      <w:pPr>
        <w:ind w:left="4570" w:hanging="180"/>
      </w:pPr>
    </w:lvl>
    <w:lvl w:ilvl="3" w:tplc="080A0001" w:tentative="1">
      <w:start w:val="1"/>
      <w:numFmt w:val="decimal"/>
      <w:lvlText w:val="%4."/>
      <w:lvlJc w:val="left"/>
      <w:pPr>
        <w:ind w:left="5290" w:hanging="360"/>
      </w:pPr>
    </w:lvl>
    <w:lvl w:ilvl="4" w:tplc="080A0003" w:tentative="1">
      <w:start w:val="1"/>
      <w:numFmt w:val="lowerLetter"/>
      <w:lvlText w:val="%5."/>
      <w:lvlJc w:val="left"/>
      <w:pPr>
        <w:ind w:left="6010" w:hanging="360"/>
      </w:pPr>
    </w:lvl>
    <w:lvl w:ilvl="5" w:tplc="080A0005" w:tentative="1">
      <w:start w:val="1"/>
      <w:numFmt w:val="lowerRoman"/>
      <w:lvlText w:val="%6."/>
      <w:lvlJc w:val="right"/>
      <w:pPr>
        <w:ind w:left="6730" w:hanging="180"/>
      </w:pPr>
    </w:lvl>
    <w:lvl w:ilvl="6" w:tplc="080A0001" w:tentative="1">
      <w:start w:val="1"/>
      <w:numFmt w:val="decimal"/>
      <w:lvlText w:val="%7."/>
      <w:lvlJc w:val="left"/>
      <w:pPr>
        <w:ind w:left="7450" w:hanging="360"/>
      </w:pPr>
    </w:lvl>
    <w:lvl w:ilvl="7" w:tplc="080A0003" w:tentative="1">
      <w:start w:val="1"/>
      <w:numFmt w:val="lowerLetter"/>
      <w:lvlText w:val="%8."/>
      <w:lvlJc w:val="left"/>
      <w:pPr>
        <w:ind w:left="8170" w:hanging="360"/>
      </w:pPr>
    </w:lvl>
    <w:lvl w:ilvl="8" w:tplc="080A0005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8">
    <w:nsid w:val="3E503EC0"/>
    <w:multiLevelType w:val="hybridMultilevel"/>
    <w:tmpl w:val="90162C46"/>
    <w:lvl w:ilvl="0" w:tplc="080A0001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80A0003">
      <w:start w:val="1"/>
      <w:numFmt w:val="lowerLetter"/>
      <w:lvlText w:val="%2."/>
      <w:lvlJc w:val="left"/>
      <w:pPr>
        <w:ind w:left="3850" w:hanging="360"/>
      </w:pPr>
    </w:lvl>
    <w:lvl w:ilvl="2" w:tplc="080A0005" w:tentative="1">
      <w:start w:val="1"/>
      <w:numFmt w:val="lowerRoman"/>
      <w:lvlText w:val="%3."/>
      <w:lvlJc w:val="right"/>
      <w:pPr>
        <w:ind w:left="4570" w:hanging="180"/>
      </w:pPr>
    </w:lvl>
    <w:lvl w:ilvl="3" w:tplc="080A0001" w:tentative="1">
      <w:start w:val="1"/>
      <w:numFmt w:val="decimal"/>
      <w:lvlText w:val="%4."/>
      <w:lvlJc w:val="left"/>
      <w:pPr>
        <w:ind w:left="5290" w:hanging="360"/>
      </w:pPr>
    </w:lvl>
    <w:lvl w:ilvl="4" w:tplc="080A0003" w:tentative="1">
      <w:start w:val="1"/>
      <w:numFmt w:val="lowerLetter"/>
      <w:lvlText w:val="%5."/>
      <w:lvlJc w:val="left"/>
      <w:pPr>
        <w:ind w:left="6010" w:hanging="360"/>
      </w:pPr>
    </w:lvl>
    <w:lvl w:ilvl="5" w:tplc="080A0005" w:tentative="1">
      <w:start w:val="1"/>
      <w:numFmt w:val="lowerRoman"/>
      <w:lvlText w:val="%6."/>
      <w:lvlJc w:val="right"/>
      <w:pPr>
        <w:ind w:left="6730" w:hanging="180"/>
      </w:pPr>
    </w:lvl>
    <w:lvl w:ilvl="6" w:tplc="080A0001" w:tentative="1">
      <w:start w:val="1"/>
      <w:numFmt w:val="decimal"/>
      <w:lvlText w:val="%7."/>
      <w:lvlJc w:val="left"/>
      <w:pPr>
        <w:ind w:left="7450" w:hanging="360"/>
      </w:pPr>
    </w:lvl>
    <w:lvl w:ilvl="7" w:tplc="080A0003" w:tentative="1">
      <w:start w:val="1"/>
      <w:numFmt w:val="lowerLetter"/>
      <w:lvlText w:val="%8."/>
      <w:lvlJc w:val="left"/>
      <w:pPr>
        <w:ind w:left="8170" w:hanging="360"/>
      </w:pPr>
    </w:lvl>
    <w:lvl w:ilvl="8" w:tplc="080A0005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>
    <w:nsid w:val="42E93270"/>
    <w:multiLevelType w:val="multilevel"/>
    <w:tmpl w:val="F364DD8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872"/>
        </w:tabs>
        <w:ind w:left="1872" w:hanging="737"/>
      </w:pPr>
      <w:rPr>
        <w:rFonts w:hint="default"/>
        <w:b/>
      </w:rPr>
    </w:lvl>
    <w:lvl w:ilvl="2">
      <w:numFmt w:val="decimal"/>
      <w:pStyle w:val="MTema3"/>
      <w:lvlText w:val="%1.%2.%3."/>
      <w:lvlJc w:val="left"/>
      <w:pPr>
        <w:tabs>
          <w:tab w:val="num" w:pos="3063"/>
        </w:tabs>
        <w:ind w:left="3063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2F308E0"/>
    <w:multiLevelType w:val="multilevel"/>
    <w:tmpl w:val="187A7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5C50373A"/>
    <w:multiLevelType w:val="multilevel"/>
    <w:tmpl w:val="E176FF5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0" w:hanging="2160"/>
      </w:pPr>
      <w:rPr>
        <w:rFonts w:hint="default"/>
      </w:rPr>
    </w:lvl>
  </w:abstractNum>
  <w:abstractNum w:abstractNumId="12">
    <w:nsid w:val="5DA8376D"/>
    <w:multiLevelType w:val="multilevel"/>
    <w:tmpl w:val="2D1E25F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64" w:hanging="2160"/>
      </w:pPr>
      <w:rPr>
        <w:rFonts w:hint="default"/>
      </w:rPr>
    </w:lvl>
  </w:abstractNum>
  <w:abstractNum w:abstractNumId="13">
    <w:nsid w:val="60D2118D"/>
    <w:multiLevelType w:val="hybridMultilevel"/>
    <w:tmpl w:val="21E6BC4C"/>
    <w:lvl w:ilvl="0" w:tplc="04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2AD5C80"/>
    <w:multiLevelType w:val="multilevel"/>
    <w:tmpl w:val="32565FC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639C17F5"/>
    <w:multiLevelType w:val="multilevel"/>
    <w:tmpl w:val="8D48A4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20" w:hanging="2160"/>
      </w:pPr>
      <w:rPr>
        <w:rFonts w:hint="default"/>
      </w:rPr>
    </w:lvl>
  </w:abstractNum>
  <w:abstractNum w:abstractNumId="16">
    <w:nsid w:val="70276805"/>
    <w:multiLevelType w:val="multilevel"/>
    <w:tmpl w:val="5B6CA13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13"/>
  </w:num>
  <w:num w:numId="10">
    <w:abstractNumId w:val="16"/>
  </w:num>
  <w:num w:numId="11">
    <w:abstractNumId w:val="1"/>
  </w:num>
  <w:num w:numId="12">
    <w:abstractNumId w:val="14"/>
  </w:num>
  <w:num w:numId="13">
    <w:abstractNumId w:val="4"/>
  </w:num>
  <w:num w:numId="14">
    <w:abstractNumId w:val="15"/>
  </w:num>
  <w:num w:numId="15">
    <w:abstractNumId w:val="3"/>
  </w:num>
  <w:num w:numId="16">
    <w:abstractNumId w:val="11"/>
  </w:num>
  <w:num w:numId="17">
    <w:abstractNumId w:val="12"/>
  </w:num>
  <w:num w:numId="18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BE02ED"/>
    <w:rsid w:val="0000369A"/>
    <w:rsid w:val="00016B2F"/>
    <w:rsid w:val="000513DA"/>
    <w:rsid w:val="000743B6"/>
    <w:rsid w:val="0007625C"/>
    <w:rsid w:val="00081952"/>
    <w:rsid w:val="00083091"/>
    <w:rsid w:val="00086C49"/>
    <w:rsid w:val="00094A75"/>
    <w:rsid w:val="0009684D"/>
    <w:rsid w:val="00097ACE"/>
    <w:rsid w:val="000A0020"/>
    <w:rsid w:val="000A4C77"/>
    <w:rsid w:val="000B0066"/>
    <w:rsid w:val="000D0E87"/>
    <w:rsid w:val="000D236C"/>
    <w:rsid w:val="000D3E1B"/>
    <w:rsid w:val="000D4CE6"/>
    <w:rsid w:val="000E6399"/>
    <w:rsid w:val="000F148C"/>
    <w:rsid w:val="000F3829"/>
    <w:rsid w:val="000F4129"/>
    <w:rsid w:val="000F5CE9"/>
    <w:rsid w:val="0010113E"/>
    <w:rsid w:val="001178D3"/>
    <w:rsid w:val="00133289"/>
    <w:rsid w:val="00145E90"/>
    <w:rsid w:val="001466F1"/>
    <w:rsid w:val="00150F32"/>
    <w:rsid w:val="001553CB"/>
    <w:rsid w:val="00173589"/>
    <w:rsid w:val="001858CE"/>
    <w:rsid w:val="001A3900"/>
    <w:rsid w:val="001D4A47"/>
    <w:rsid w:val="00221B4E"/>
    <w:rsid w:val="0023183E"/>
    <w:rsid w:val="00236DD6"/>
    <w:rsid w:val="00254C21"/>
    <w:rsid w:val="00270DFE"/>
    <w:rsid w:val="002A505A"/>
    <w:rsid w:val="002C3014"/>
    <w:rsid w:val="002C6844"/>
    <w:rsid w:val="002E05B4"/>
    <w:rsid w:val="002E162B"/>
    <w:rsid w:val="002F084C"/>
    <w:rsid w:val="003026F5"/>
    <w:rsid w:val="00310337"/>
    <w:rsid w:val="0031122F"/>
    <w:rsid w:val="00311AFC"/>
    <w:rsid w:val="003274D8"/>
    <w:rsid w:val="00377EB3"/>
    <w:rsid w:val="00390AE1"/>
    <w:rsid w:val="003A6C37"/>
    <w:rsid w:val="003B6408"/>
    <w:rsid w:val="003D4710"/>
    <w:rsid w:val="003F0F48"/>
    <w:rsid w:val="00402601"/>
    <w:rsid w:val="00411383"/>
    <w:rsid w:val="00416EF6"/>
    <w:rsid w:val="00426D50"/>
    <w:rsid w:val="0043417B"/>
    <w:rsid w:val="00451D33"/>
    <w:rsid w:val="004570F7"/>
    <w:rsid w:val="00460468"/>
    <w:rsid w:val="0046681D"/>
    <w:rsid w:val="0047231D"/>
    <w:rsid w:val="004A6A11"/>
    <w:rsid w:val="004B2232"/>
    <w:rsid w:val="004D1351"/>
    <w:rsid w:val="004D1BB2"/>
    <w:rsid w:val="004E004E"/>
    <w:rsid w:val="004E47E9"/>
    <w:rsid w:val="004F4877"/>
    <w:rsid w:val="004F49BD"/>
    <w:rsid w:val="00511CD7"/>
    <w:rsid w:val="00530E30"/>
    <w:rsid w:val="0054460F"/>
    <w:rsid w:val="00553561"/>
    <w:rsid w:val="00571824"/>
    <w:rsid w:val="00580C05"/>
    <w:rsid w:val="005D26F0"/>
    <w:rsid w:val="005D7A32"/>
    <w:rsid w:val="005F770A"/>
    <w:rsid w:val="00624E40"/>
    <w:rsid w:val="006439E2"/>
    <w:rsid w:val="006721F9"/>
    <w:rsid w:val="00672437"/>
    <w:rsid w:val="006802AF"/>
    <w:rsid w:val="00682BC2"/>
    <w:rsid w:val="00683EA6"/>
    <w:rsid w:val="006935FB"/>
    <w:rsid w:val="006A76D2"/>
    <w:rsid w:val="006B603A"/>
    <w:rsid w:val="006B649D"/>
    <w:rsid w:val="006B6B3A"/>
    <w:rsid w:val="006D1AE8"/>
    <w:rsid w:val="006E1023"/>
    <w:rsid w:val="006F1AFA"/>
    <w:rsid w:val="006F73FF"/>
    <w:rsid w:val="00702219"/>
    <w:rsid w:val="00703093"/>
    <w:rsid w:val="007036D9"/>
    <w:rsid w:val="0071600D"/>
    <w:rsid w:val="0072218E"/>
    <w:rsid w:val="007229F5"/>
    <w:rsid w:val="00727723"/>
    <w:rsid w:val="00730D8B"/>
    <w:rsid w:val="007343B0"/>
    <w:rsid w:val="00736184"/>
    <w:rsid w:val="00736BDD"/>
    <w:rsid w:val="007405CB"/>
    <w:rsid w:val="007421CE"/>
    <w:rsid w:val="007453DD"/>
    <w:rsid w:val="007464C0"/>
    <w:rsid w:val="0075251A"/>
    <w:rsid w:val="0075643B"/>
    <w:rsid w:val="00783095"/>
    <w:rsid w:val="00783139"/>
    <w:rsid w:val="0079070B"/>
    <w:rsid w:val="007C36DB"/>
    <w:rsid w:val="007C6E7D"/>
    <w:rsid w:val="007C6F22"/>
    <w:rsid w:val="007D3A9E"/>
    <w:rsid w:val="007D608D"/>
    <w:rsid w:val="007F6095"/>
    <w:rsid w:val="007F70F6"/>
    <w:rsid w:val="007F74A0"/>
    <w:rsid w:val="008058D9"/>
    <w:rsid w:val="00806A56"/>
    <w:rsid w:val="0081792D"/>
    <w:rsid w:val="0082306E"/>
    <w:rsid w:val="008579E3"/>
    <w:rsid w:val="00863204"/>
    <w:rsid w:val="00876547"/>
    <w:rsid w:val="00890BBE"/>
    <w:rsid w:val="00895D7A"/>
    <w:rsid w:val="008D06AE"/>
    <w:rsid w:val="008D0E32"/>
    <w:rsid w:val="008D19B9"/>
    <w:rsid w:val="008F61E7"/>
    <w:rsid w:val="00921280"/>
    <w:rsid w:val="009705B3"/>
    <w:rsid w:val="009869F0"/>
    <w:rsid w:val="009971BA"/>
    <w:rsid w:val="009B6C2F"/>
    <w:rsid w:val="009D528F"/>
    <w:rsid w:val="009D56C7"/>
    <w:rsid w:val="009D627D"/>
    <w:rsid w:val="009E194C"/>
    <w:rsid w:val="009E79F2"/>
    <w:rsid w:val="009F7394"/>
    <w:rsid w:val="00A06415"/>
    <w:rsid w:val="00A078B2"/>
    <w:rsid w:val="00A44DDA"/>
    <w:rsid w:val="00A720E5"/>
    <w:rsid w:val="00A733D8"/>
    <w:rsid w:val="00A9180C"/>
    <w:rsid w:val="00AA5995"/>
    <w:rsid w:val="00AA7A4F"/>
    <w:rsid w:val="00AB4F4A"/>
    <w:rsid w:val="00AC3A48"/>
    <w:rsid w:val="00AC3AD8"/>
    <w:rsid w:val="00AC3EF7"/>
    <w:rsid w:val="00AC4B2E"/>
    <w:rsid w:val="00AD4C70"/>
    <w:rsid w:val="00AD7CC1"/>
    <w:rsid w:val="00AE25E4"/>
    <w:rsid w:val="00AE6760"/>
    <w:rsid w:val="00B00C1E"/>
    <w:rsid w:val="00B056B3"/>
    <w:rsid w:val="00B126F6"/>
    <w:rsid w:val="00B21238"/>
    <w:rsid w:val="00B259C4"/>
    <w:rsid w:val="00B25A98"/>
    <w:rsid w:val="00B33286"/>
    <w:rsid w:val="00B34B9A"/>
    <w:rsid w:val="00B413BD"/>
    <w:rsid w:val="00B46731"/>
    <w:rsid w:val="00B53159"/>
    <w:rsid w:val="00B5613C"/>
    <w:rsid w:val="00B56FB4"/>
    <w:rsid w:val="00B57067"/>
    <w:rsid w:val="00B827D1"/>
    <w:rsid w:val="00BC750A"/>
    <w:rsid w:val="00BE02ED"/>
    <w:rsid w:val="00BF2CFE"/>
    <w:rsid w:val="00BF4566"/>
    <w:rsid w:val="00BF5872"/>
    <w:rsid w:val="00BF6277"/>
    <w:rsid w:val="00BF7201"/>
    <w:rsid w:val="00C035FA"/>
    <w:rsid w:val="00C05085"/>
    <w:rsid w:val="00C11719"/>
    <w:rsid w:val="00C216B0"/>
    <w:rsid w:val="00C23E33"/>
    <w:rsid w:val="00C26E98"/>
    <w:rsid w:val="00C449C8"/>
    <w:rsid w:val="00C46787"/>
    <w:rsid w:val="00C56299"/>
    <w:rsid w:val="00C60726"/>
    <w:rsid w:val="00C677D2"/>
    <w:rsid w:val="00C72034"/>
    <w:rsid w:val="00C77CFD"/>
    <w:rsid w:val="00C83D79"/>
    <w:rsid w:val="00CA5E82"/>
    <w:rsid w:val="00CA7A25"/>
    <w:rsid w:val="00CB43D8"/>
    <w:rsid w:val="00CB49F1"/>
    <w:rsid w:val="00CB6B0E"/>
    <w:rsid w:val="00CC3306"/>
    <w:rsid w:val="00CD0C68"/>
    <w:rsid w:val="00CD3CA0"/>
    <w:rsid w:val="00CE268D"/>
    <w:rsid w:val="00D06CAE"/>
    <w:rsid w:val="00D24BF8"/>
    <w:rsid w:val="00D35C5C"/>
    <w:rsid w:val="00D43FE1"/>
    <w:rsid w:val="00D447DD"/>
    <w:rsid w:val="00D457D4"/>
    <w:rsid w:val="00D52E2A"/>
    <w:rsid w:val="00D64D70"/>
    <w:rsid w:val="00D7751D"/>
    <w:rsid w:val="00DA37FE"/>
    <w:rsid w:val="00DA6EDA"/>
    <w:rsid w:val="00DB4146"/>
    <w:rsid w:val="00DC1422"/>
    <w:rsid w:val="00DC2770"/>
    <w:rsid w:val="00DC301B"/>
    <w:rsid w:val="00DD613A"/>
    <w:rsid w:val="00DD62D8"/>
    <w:rsid w:val="00DE32AF"/>
    <w:rsid w:val="00DF0665"/>
    <w:rsid w:val="00DF0EFA"/>
    <w:rsid w:val="00E04359"/>
    <w:rsid w:val="00E227F2"/>
    <w:rsid w:val="00E372D0"/>
    <w:rsid w:val="00E44895"/>
    <w:rsid w:val="00E50A3C"/>
    <w:rsid w:val="00E74F30"/>
    <w:rsid w:val="00E858E6"/>
    <w:rsid w:val="00E95670"/>
    <w:rsid w:val="00EA5A25"/>
    <w:rsid w:val="00EB485F"/>
    <w:rsid w:val="00EB6E13"/>
    <w:rsid w:val="00EC0509"/>
    <w:rsid w:val="00EC599F"/>
    <w:rsid w:val="00ED2C1C"/>
    <w:rsid w:val="00ED66B9"/>
    <w:rsid w:val="00ED6754"/>
    <w:rsid w:val="00EF57A3"/>
    <w:rsid w:val="00F127CF"/>
    <w:rsid w:val="00F15379"/>
    <w:rsid w:val="00F23E0D"/>
    <w:rsid w:val="00F35E10"/>
    <w:rsid w:val="00F41E40"/>
    <w:rsid w:val="00F465F2"/>
    <w:rsid w:val="00F66B6F"/>
    <w:rsid w:val="00F722E8"/>
    <w:rsid w:val="00F90378"/>
    <w:rsid w:val="00F91DF5"/>
    <w:rsid w:val="00FA498B"/>
    <w:rsid w:val="00FB06AA"/>
    <w:rsid w:val="00FB76F3"/>
    <w:rsid w:val="00FC3331"/>
    <w:rsid w:val="00FC7E6E"/>
    <w:rsid w:val="00FD7083"/>
    <w:rsid w:val="00FF00D8"/>
    <w:rsid w:val="00FF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D1BB2"/>
    <w:pPr>
      <w:keepNext/>
      <w:numPr>
        <w:numId w:val="1"/>
      </w:numPr>
      <w:spacing w:before="120" w:after="60"/>
      <w:outlineLvl w:val="0"/>
    </w:pPr>
    <w:rPr>
      <w:rFonts w:ascii="Verdana" w:hAnsi="Verdana"/>
      <w:b/>
      <w:sz w:val="22"/>
      <w:lang w:val="es-ES"/>
    </w:rPr>
  </w:style>
  <w:style w:type="paragraph" w:styleId="Heading2">
    <w:name w:val="heading 2"/>
    <w:basedOn w:val="Heading1"/>
    <w:next w:val="Normal"/>
    <w:link w:val="Heading2Char"/>
    <w:qFormat/>
    <w:rsid w:val="004D1BB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081952"/>
    <w:pPr>
      <w:ind w:left="900" w:hanging="900"/>
    </w:pPr>
  </w:style>
  <w:style w:type="paragraph" w:styleId="TO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Header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BodyText">
    <w:name w:val="Body Text"/>
    <w:basedOn w:val="Normal"/>
    <w:link w:val="BodyTextChar"/>
    <w:rsid w:val="00081952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081952"/>
    <w:rPr>
      <w:sz w:val="20"/>
      <w:vertAlign w:val="superscript"/>
    </w:rPr>
  </w:style>
  <w:style w:type="paragraph" w:styleId="FootnoteText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081952"/>
    <w:pPr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rsid w:val="00081952"/>
    <w:pPr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rsid w:val="00081952"/>
    <w:pPr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rsid w:val="00081952"/>
    <w:pPr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rsid w:val="00081952"/>
    <w:pPr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rsid w:val="00081952"/>
    <w:pPr>
      <w:ind w:left="1400"/>
    </w:pPr>
    <w:rPr>
      <w:rFonts w:asciiTheme="minorHAnsi" w:hAnsiTheme="minorHAnsi" w:cstheme="minorHAnsi"/>
    </w:rPr>
  </w:style>
  <w:style w:type="paragraph" w:styleId="BodyText2">
    <w:name w:val="Body Text 2"/>
    <w:basedOn w:val="Normal"/>
    <w:rsid w:val="00081952"/>
    <w:rPr>
      <w:i/>
      <w:color w:val="0000FF"/>
    </w:rPr>
  </w:style>
  <w:style w:type="paragraph" w:styleId="BodyTextIndent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F0FCB"/>
    <w:pPr>
      <w:spacing w:after="120"/>
      <w:ind w:left="720"/>
    </w:pPr>
    <w:rPr>
      <w:i/>
      <w:lang w:val="es-PE"/>
    </w:rPr>
  </w:style>
  <w:style w:type="character" w:styleId="Hyperlink">
    <w:name w:val="Hyperlink"/>
    <w:basedOn w:val="DefaultParagraphFont"/>
    <w:uiPriority w:val="99"/>
    <w:rsid w:val="00081952"/>
    <w:rPr>
      <w:color w:val="0000FF"/>
      <w:u w:val="single"/>
    </w:rPr>
  </w:style>
  <w:style w:type="table" w:styleId="TableGrid">
    <w:name w:val="Table Grid"/>
    <w:basedOn w:val="Table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1">
    <w:name w:val="MTema1"/>
    <w:basedOn w:val="Normal"/>
    <w:next w:val="Normal"/>
    <w:rsid w:val="002F084C"/>
    <w:pPr>
      <w:widowControl/>
      <w:numPr>
        <w:numId w:val="3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2F084C"/>
    <w:pPr>
      <w:widowControl/>
      <w:numPr>
        <w:ilvl w:val="1"/>
        <w:numId w:val="3"/>
      </w:numPr>
      <w:tabs>
        <w:tab w:val="left" w:pos="720"/>
      </w:tabs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Normal"/>
    <w:rsid w:val="002F084C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2F084C"/>
    <w:pPr>
      <w:numPr>
        <w:ilvl w:val="2"/>
      </w:numPr>
      <w:jc w:val="both"/>
      <w:outlineLvl w:val="2"/>
    </w:pPr>
  </w:style>
  <w:style w:type="paragraph" w:customStyle="1" w:styleId="MNormal">
    <w:name w:val="MNormal"/>
    <w:basedOn w:val="Normal"/>
    <w:rsid w:val="00863204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9F73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1792D"/>
    <w:rPr>
      <w:rFonts w:ascii="Verdana" w:hAnsi="Verdana"/>
      <w:b/>
      <w:sz w:val="22"/>
      <w:lang w:val="es-ES" w:eastAsia="en-US"/>
    </w:rPr>
  </w:style>
  <w:style w:type="character" w:customStyle="1" w:styleId="TitleChar">
    <w:name w:val="Title Char"/>
    <w:basedOn w:val="DefaultParagraphFont"/>
    <w:link w:val="Title"/>
    <w:rsid w:val="0081792D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1792D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F0FCB"/>
    <w:rPr>
      <w:rFonts w:ascii="Verdana" w:hAnsi="Verdana"/>
      <w:b/>
      <w:lang w:val="es-ES" w:eastAsia="en-US"/>
    </w:rPr>
  </w:style>
  <w:style w:type="paragraph" w:customStyle="1" w:styleId="Default">
    <w:name w:val="Default"/>
    <w:rsid w:val="002A505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D1BB2"/>
    <w:pPr>
      <w:keepNext/>
      <w:numPr>
        <w:numId w:val="1"/>
      </w:numPr>
      <w:spacing w:before="120" w:after="6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link w:val="Ttulo2Car"/>
    <w:qFormat/>
    <w:rsid w:val="004D1B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F0FCB"/>
    <w:pPr>
      <w:spacing w:after="120"/>
      <w:ind w:left="720"/>
    </w:pPr>
    <w:rPr>
      <w:i/>
      <w:lang w:val="es-PE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1">
    <w:name w:val="MTema1"/>
    <w:basedOn w:val="Normal"/>
    <w:next w:val="Normal"/>
    <w:rsid w:val="002F084C"/>
    <w:pPr>
      <w:widowControl/>
      <w:numPr>
        <w:numId w:val="3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2F084C"/>
    <w:pPr>
      <w:widowControl/>
      <w:numPr>
        <w:ilvl w:val="1"/>
        <w:numId w:val="3"/>
      </w:numPr>
      <w:tabs>
        <w:tab w:val="left" w:pos="720"/>
      </w:tabs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Normal"/>
    <w:rsid w:val="002F084C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2F084C"/>
    <w:pPr>
      <w:numPr>
        <w:ilvl w:val="2"/>
      </w:numPr>
      <w:jc w:val="both"/>
      <w:outlineLvl w:val="2"/>
    </w:pPr>
  </w:style>
  <w:style w:type="paragraph" w:customStyle="1" w:styleId="MNormal">
    <w:name w:val="MNormal"/>
    <w:basedOn w:val="Normal"/>
    <w:rsid w:val="00863204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F73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1792D"/>
    <w:rPr>
      <w:rFonts w:ascii="Verdana" w:hAnsi="Verdana"/>
      <w:b/>
      <w:sz w:val="22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81792D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1792D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F0FCB"/>
    <w:rPr>
      <w:rFonts w:ascii="Verdana" w:hAnsi="Verdana"/>
      <w:b/>
      <w:lang w:val="es-ES" w:eastAsia="en-US"/>
    </w:rPr>
  </w:style>
  <w:style w:type="paragraph" w:customStyle="1" w:styleId="Default">
    <w:name w:val="Default"/>
    <w:rsid w:val="002A505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999F4-64DA-4049-B06C-87BBCFB4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</Template>
  <TotalTime>2</TotalTime>
  <Pages>5</Pages>
  <Words>435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 del Software (SRS)</vt:lpstr>
      <vt:lpstr>Especificación de Requerimientos del Software (SRS)</vt:lpstr>
    </vt:vector>
  </TitlesOfParts>
  <Company>QBan Consulting SAC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OWNER</cp:lastModifiedBy>
  <cp:revision>4</cp:revision>
  <cp:lastPrinted>2013-04-13T20:00:00Z</cp:lastPrinted>
  <dcterms:created xsi:type="dcterms:W3CDTF">2013-04-17T13:45:00Z</dcterms:created>
  <dcterms:modified xsi:type="dcterms:W3CDTF">2013-04-17T15:29:00Z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