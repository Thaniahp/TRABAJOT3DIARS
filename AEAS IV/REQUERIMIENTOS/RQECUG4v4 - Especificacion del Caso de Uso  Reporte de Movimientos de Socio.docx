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8C" w:rsidRPr="00DF4080" w:rsidRDefault="00081952" w:rsidP="000F148C">
      <w:pPr>
        <w:pStyle w:val="Puesto"/>
        <w:jc w:val="right"/>
        <w:rPr>
          <w:lang w:val="es-ES"/>
        </w:rPr>
      </w:pPr>
      <w:r>
        <w:fldChar w:fldCharType="begin"/>
      </w:r>
      <w:r w:rsidRPr="00730D8B">
        <w:rPr>
          <w:lang w:val="es-PE"/>
        </w:rPr>
        <w:instrText xml:space="preserve"> DOCPROPERTY  "Codigo del Proyecto"  \* MERGEFORMAT </w:instrText>
      </w:r>
      <w:r>
        <w:fldChar w:fldCharType="separate"/>
      </w:r>
      <w:r w:rsidR="000B78F7">
        <w:rPr>
          <w:lang w:val="es-ES"/>
        </w:rPr>
        <w:t>RQECUG4v1</w:t>
      </w:r>
      <w:r>
        <w:fldChar w:fldCharType="end"/>
      </w:r>
      <w:r w:rsidR="000F148C" w:rsidRPr="00DF4080">
        <w:rPr>
          <w:lang w:val="es-ES"/>
        </w:rPr>
        <w:t>-</w:t>
      </w:r>
      <w:r w:rsidR="007C0909">
        <w:fldChar w:fldCharType="begin"/>
      </w:r>
      <w:r w:rsidR="007C0909" w:rsidRPr="005844AC">
        <w:rPr>
          <w:lang w:val="es-PE"/>
        </w:rPr>
        <w:instrText xml:space="preserve"> SUBJECT  \* MERGEFORMAT </w:instrText>
      </w:r>
      <w:r w:rsidR="007C0909">
        <w:fldChar w:fldCharType="separate"/>
      </w:r>
      <w:r w:rsidR="000B78F7">
        <w:rPr>
          <w:lang w:val="es-ES"/>
        </w:rPr>
        <w:t>AEAS</w:t>
      </w:r>
      <w:r w:rsidR="000B78F7" w:rsidRPr="000B78F7">
        <w:rPr>
          <w:lang w:val="es-ES"/>
        </w:rPr>
        <w:t>online</w:t>
      </w:r>
      <w:r w:rsidR="007C0909">
        <w:rPr>
          <w:lang w:val="es-ES"/>
        </w:rPr>
        <w:fldChar w:fldCharType="end"/>
      </w:r>
    </w:p>
    <w:p w:rsidR="000F148C" w:rsidRPr="00DF4080" w:rsidRDefault="007C0909" w:rsidP="000F148C">
      <w:pPr>
        <w:pStyle w:val="Puesto"/>
        <w:jc w:val="right"/>
        <w:rPr>
          <w:lang w:val="es-ES"/>
        </w:rPr>
      </w:pPr>
      <w:r>
        <w:fldChar w:fldCharType="begin"/>
      </w:r>
      <w:r w:rsidRPr="000B78F7">
        <w:rPr>
          <w:lang w:val="es-PE"/>
        </w:rPr>
        <w:instrText xml:space="preserve"> TITLE  \* MERGEFORMAT </w:instrText>
      </w:r>
      <w:r>
        <w:fldChar w:fldCharType="separate"/>
      </w:r>
      <w:r w:rsidR="000F148C">
        <w:rPr>
          <w:lang w:val="es-ES"/>
        </w:rPr>
        <w:t>Especificación del Caso de Uso</w:t>
      </w:r>
      <w:r>
        <w:rPr>
          <w:lang w:val="es-ES"/>
        </w:rPr>
        <w:fldChar w:fldCharType="end"/>
      </w:r>
      <w:r w:rsidR="00F51C1D">
        <w:rPr>
          <w:lang w:val="es-ES"/>
        </w:rPr>
        <w:t xml:space="preserve"> </w:t>
      </w:r>
      <w:r w:rsidR="00BE6E1A">
        <w:rPr>
          <w:lang w:val="es-ES"/>
        </w:rPr>
        <w:t>Reporte de Movimientos del Socio</w:t>
      </w:r>
    </w:p>
    <w:p w:rsidR="000F148C" w:rsidRPr="00DF4080" w:rsidRDefault="000F148C" w:rsidP="000F148C">
      <w:pPr>
        <w:pStyle w:val="Puesto"/>
        <w:jc w:val="right"/>
        <w:rPr>
          <w:lang w:val="es-ES"/>
        </w:rPr>
      </w:pPr>
    </w:p>
    <w:p w:rsidR="000F148C" w:rsidRPr="00DF4080" w:rsidRDefault="00BE6E1A" w:rsidP="000F148C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4</w:t>
      </w:r>
      <w:r w:rsidR="000B78F7">
        <w:rPr>
          <w:sz w:val="28"/>
          <w:lang w:val="es-ES"/>
        </w:rPr>
        <w:t>.0</w:t>
      </w:r>
    </w:p>
    <w:p w:rsidR="006F73FF" w:rsidRPr="000F148C" w:rsidRDefault="006F73FF">
      <w:pPr>
        <w:pStyle w:val="Puesto"/>
        <w:rPr>
          <w:sz w:val="28"/>
          <w:lang w:val="es-ES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E04359" w:rsidP="00CD3CA0">
      <w:pPr>
        <w:jc w:val="center"/>
        <w:rPr>
          <w:lang w:val="es-PE"/>
        </w:rPr>
      </w:pPr>
      <w:r>
        <w:rPr>
          <w:lang w:val="es-PE"/>
        </w:rPr>
        <w:t>Trujillo,</w:t>
      </w:r>
      <w:r w:rsidR="00CD3CA0" w:rsidRPr="00016B2F">
        <w:rPr>
          <w:lang w:val="es-PE"/>
        </w:rPr>
        <w:t xml:space="preserve"> 20</w:t>
      </w:r>
      <w:r w:rsidR="001F4A04">
        <w:rPr>
          <w:lang w:val="es-PE"/>
        </w:rPr>
        <w:t>13</w:t>
      </w:r>
    </w:p>
    <w:p w:rsidR="006F73FF" w:rsidRPr="00016B2F" w:rsidRDefault="006F73FF">
      <w:pPr>
        <w:rPr>
          <w:lang w:val="es-PE"/>
        </w:rPr>
      </w:pPr>
    </w:p>
    <w:p w:rsidR="006F73FF" w:rsidRPr="00016B2F" w:rsidRDefault="006F73FF">
      <w:pPr>
        <w:rPr>
          <w:lang w:val="es-PE"/>
        </w:rPr>
        <w:sectPr w:rsidR="006F73FF" w:rsidRPr="00016B2F" w:rsidSect="00B259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4348459"/>
        <w:docPartObj>
          <w:docPartGallery w:val="Table of Contents"/>
          <w:docPartUnique/>
        </w:docPartObj>
      </w:sdtPr>
      <w:sdtEndPr/>
      <w:sdtContent>
        <w:p w:rsidR="00730D8B" w:rsidRDefault="00730D8B">
          <w:pPr>
            <w:pStyle w:val="TtulodeTDC"/>
          </w:pPr>
          <w:r>
            <w:t>Contenido</w:t>
          </w:r>
        </w:p>
        <w:p w:rsidR="00FB06AA" w:rsidRDefault="003833C4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rPr>
              <w:lang w:val="es-ES"/>
            </w:rPr>
            <w:t>1.</w:t>
          </w:r>
          <w:r w:rsidR="00730D8B">
            <w:rPr>
              <w:lang w:val="es-ES"/>
            </w:rPr>
            <w:fldChar w:fldCharType="begin"/>
          </w:r>
          <w:r w:rsidR="00730D8B">
            <w:rPr>
              <w:lang w:val="es-ES"/>
            </w:rPr>
            <w:instrText xml:space="preserve"> TOC \o "1-3" \h \z \u </w:instrText>
          </w:r>
          <w:r w:rsidR="00730D8B">
            <w:rPr>
              <w:lang w:val="es-ES"/>
            </w:rPr>
            <w:fldChar w:fldCharType="separate"/>
          </w:r>
          <w:hyperlink w:anchor="_Toc302769577" w:history="1"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Descripción Breve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_Toc302769577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7E1C3B" w:rsidRPr="004656A2" w:rsidRDefault="00C1164A" w:rsidP="004656A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78" w:history="1">
            <w:r w:rsidR="003833C4">
              <w:rPr>
                <w:rStyle w:val="Hipervnculo"/>
                <w:noProof/>
              </w:rPr>
              <w:t>2.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Flujo Básico de Eventos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_Toc302769578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C1164A" w:rsidP="004656A2">
          <w:pPr>
            <w:pStyle w:val="TDC1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2" w:history="1">
            <w:r w:rsidR="003833C4">
              <w:rPr>
                <w:rStyle w:val="Hipervnculo"/>
                <w:noProof/>
              </w:rPr>
              <w:t>3</w:t>
            </w:r>
            <w:r w:rsidR="00FB06AA" w:rsidRPr="003448B6">
              <w:rPr>
                <w:rStyle w:val="Hipervnculo"/>
                <w:noProof/>
              </w:rPr>
              <w:t>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Precondiciones</w:t>
            </w:r>
            <w:r w:rsidR="00FB06AA">
              <w:rPr>
                <w:noProof/>
                <w:webHidden/>
              </w:rPr>
              <w:tab/>
            </w:r>
          </w:hyperlink>
          <w:r w:rsidR="004656A2">
            <w:rPr>
              <w:noProof/>
            </w:rPr>
            <w:t>4</w:t>
          </w:r>
        </w:p>
        <w:p w:rsidR="00FB06AA" w:rsidRPr="004656A2" w:rsidRDefault="00C1164A" w:rsidP="004656A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90" w:history="1">
            <w:r w:rsidR="003833C4">
              <w:rPr>
                <w:rStyle w:val="Hipervnculo"/>
                <w:noProof/>
              </w:rPr>
              <w:t>4</w:t>
            </w:r>
            <w:r w:rsidR="00FB06AA" w:rsidRPr="003448B6">
              <w:rPr>
                <w:rStyle w:val="Hipervnculo"/>
                <w:noProof/>
              </w:rPr>
              <w:t>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Grafo – Escenarios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_Toc302769590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730D8B" w:rsidRDefault="00730D8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A498B" w:rsidRDefault="006F73FF" w:rsidP="00BE6E1A">
      <w:pPr>
        <w:pStyle w:val="Puesto"/>
        <w:tabs>
          <w:tab w:val="right" w:pos="8789"/>
        </w:tabs>
        <w:rPr>
          <w:rFonts w:ascii="Times New Roman" w:hAnsi="Times New Roman"/>
          <w:sz w:val="28"/>
          <w:lang w:val="es-PE"/>
        </w:rPr>
      </w:pPr>
      <w:r w:rsidRPr="00016B2F">
        <w:rPr>
          <w:lang w:val="es-PE"/>
        </w:rPr>
        <w:br w:type="page"/>
      </w:r>
      <w:r w:rsidR="007C0909" w:rsidRPr="00B006AE">
        <w:rPr>
          <w:rFonts w:ascii="Times New Roman" w:hAnsi="Times New Roman"/>
          <w:sz w:val="28"/>
          <w:lang w:val="es-PE"/>
        </w:rPr>
        <w:lastRenderedPageBreak/>
        <w:fldChar w:fldCharType="begin"/>
      </w:r>
      <w:r w:rsidR="007C0909" w:rsidRPr="00B006AE">
        <w:rPr>
          <w:rFonts w:ascii="Times New Roman" w:hAnsi="Times New Roman"/>
          <w:sz w:val="28"/>
          <w:lang w:val="es-PE"/>
        </w:rPr>
        <w:instrText xml:space="preserve"> TITLE  \* MERGEFORMAT </w:instrText>
      </w:r>
      <w:r w:rsidR="007C0909" w:rsidRPr="00B006AE">
        <w:rPr>
          <w:rFonts w:ascii="Times New Roman" w:hAnsi="Times New Roman"/>
          <w:sz w:val="28"/>
          <w:lang w:val="es-PE"/>
        </w:rPr>
        <w:fldChar w:fldCharType="separate"/>
      </w:r>
      <w:r w:rsidR="00B006AE" w:rsidRPr="00B006AE">
        <w:rPr>
          <w:rFonts w:ascii="Times New Roman" w:hAnsi="Times New Roman"/>
          <w:sz w:val="28"/>
          <w:lang w:val="es-PE"/>
        </w:rPr>
        <w:t>ESPECIFICACIÓN DEL CASO DE USO</w:t>
      </w:r>
      <w:r w:rsidR="007C0909" w:rsidRPr="00B006AE">
        <w:rPr>
          <w:rFonts w:ascii="Times New Roman" w:hAnsi="Times New Roman"/>
          <w:sz w:val="28"/>
          <w:lang w:val="es-PE"/>
        </w:rPr>
        <w:fldChar w:fldCharType="end"/>
      </w:r>
      <w:r w:rsidR="00B006AE" w:rsidRPr="00B006AE">
        <w:rPr>
          <w:rFonts w:ascii="Times New Roman" w:hAnsi="Times New Roman"/>
          <w:sz w:val="28"/>
          <w:lang w:val="es-PE"/>
        </w:rPr>
        <w:t xml:space="preserve">  </w:t>
      </w:r>
      <w:bookmarkStart w:id="0" w:name="_Toc423410239"/>
      <w:bookmarkStart w:id="1" w:name="_Toc425054505"/>
      <w:r w:rsidR="00BE6E1A">
        <w:rPr>
          <w:rFonts w:ascii="Times New Roman" w:hAnsi="Times New Roman"/>
          <w:sz w:val="28"/>
          <w:lang w:val="es-PE"/>
        </w:rPr>
        <w:t>REPORTE DE MOVIMIENTOS DEL SOCIO</w:t>
      </w:r>
    </w:p>
    <w:p w:rsidR="00BE6E1A" w:rsidRPr="00BE6E1A" w:rsidRDefault="00BE6E1A" w:rsidP="00BE6E1A">
      <w:pPr>
        <w:rPr>
          <w:lang w:val="es-PE"/>
        </w:rPr>
      </w:pPr>
    </w:p>
    <w:p w:rsidR="00C91F29" w:rsidRDefault="00C91F29" w:rsidP="00C91F29">
      <w:pPr>
        <w:pStyle w:val="Ttulo1"/>
      </w:pPr>
      <w:bookmarkStart w:id="2" w:name="_Toc126600383"/>
      <w:bookmarkStart w:id="3" w:name="_Toc302769577"/>
      <w:bookmarkStart w:id="4" w:name="_Toc126600384"/>
      <w:bookmarkStart w:id="5" w:name="_Toc302769578"/>
      <w:bookmarkEnd w:id="0"/>
      <w:bookmarkEnd w:id="1"/>
      <w:r w:rsidRPr="004D1BB2">
        <w:t>Descripción Breve</w:t>
      </w:r>
      <w:bookmarkEnd w:id="2"/>
      <w:bookmarkEnd w:id="3"/>
    </w:p>
    <w:p w:rsidR="00C91F29" w:rsidRDefault="00C91F29" w:rsidP="00AC4F58">
      <w:pPr>
        <w:pStyle w:val="Prrafodelista"/>
        <w:ind w:left="1080"/>
        <w:jc w:val="both"/>
        <w:rPr>
          <w:rFonts w:ascii="Arial" w:hAnsi="Arial"/>
          <w:lang w:val="es-PE"/>
        </w:rPr>
      </w:pPr>
    </w:p>
    <w:p w:rsidR="00AC4F58" w:rsidRDefault="00AC4F58" w:rsidP="00AC4F58">
      <w:pPr>
        <w:pStyle w:val="Prrafodelista"/>
        <w:ind w:left="1080"/>
        <w:jc w:val="both"/>
        <w:rPr>
          <w:rFonts w:ascii="Arial" w:hAnsi="Arial"/>
          <w:lang w:val="es-PE"/>
        </w:rPr>
      </w:pPr>
      <w:r w:rsidRPr="008579E3">
        <w:rPr>
          <w:rFonts w:ascii="Arial" w:hAnsi="Arial"/>
          <w:lang w:val="es-PE"/>
        </w:rPr>
        <w:t xml:space="preserve">Este caso de uso es realizado por el </w:t>
      </w:r>
      <w:r w:rsidR="00620644">
        <w:rPr>
          <w:rFonts w:ascii="Arial" w:hAnsi="Arial"/>
          <w:lang w:val="es-PE"/>
        </w:rPr>
        <w:t>socio</w:t>
      </w:r>
      <w:r w:rsidRPr="008579E3">
        <w:rPr>
          <w:rFonts w:ascii="Arial" w:hAnsi="Arial"/>
          <w:lang w:val="es-PE"/>
        </w:rPr>
        <w:t xml:space="preserve"> donde podrá </w:t>
      </w:r>
      <w:r w:rsidR="00BE6E1A">
        <w:rPr>
          <w:rFonts w:ascii="Arial" w:hAnsi="Arial"/>
          <w:lang w:val="es-PE"/>
        </w:rPr>
        <w:t>ver las reservas realizadas.</w:t>
      </w:r>
    </w:p>
    <w:p w:rsidR="00B006AE" w:rsidRDefault="00B006AE" w:rsidP="00AC4F58">
      <w:pPr>
        <w:pStyle w:val="Prrafodelista"/>
        <w:ind w:left="1080"/>
        <w:jc w:val="both"/>
        <w:rPr>
          <w:rFonts w:ascii="Arial" w:hAnsi="Arial" w:cs="Arial"/>
          <w:b/>
          <w:lang w:val="es-PE"/>
        </w:rPr>
      </w:pPr>
    </w:p>
    <w:p w:rsidR="00B006AE" w:rsidRPr="00A720E5" w:rsidRDefault="00B006AE" w:rsidP="00B006AE">
      <w:pPr>
        <w:pStyle w:val="MTemaNormal"/>
        <w:spacing w:line="360" w:lineRule="auto"/>
        <w:ind w:left="3119"/>
        <w:rPr>
          <w:rFonts w:ascii="Arial" w:hAnsi="Arial"/>
        </w:rPr>
      </w:pPr>
      <w:r w:rsidRPr="00A720E5">
        <w:rPr>
          <w:rFonts w:ascii="Arial" w:hAnsi="Arial"/>
          <w:b/>
        </w:rPr>
        <w:t>Actor principal:</w:t>
      </w:r>
      <w:r w:rsidRPr="00A720E5">
        <w:rPr>
          <w:rFonts w:ascii="Arial" w:hAnsi="Arial"/>
        </w:rPr>
        <w:t xml:space="preserve"> </w:t>
      </w:r>
      <w:r>
        <w:rPr>
          <w:rFonts w:ascii="Arial" w:hAnsi="Arial"/>
        </w:rPr>
        <w:t>Socio</w:t>
      </w:r>
      <w:r w:rsidRPr="00A720E5">
        <w:rPr>
          <w:rFonts w:ascii="Arial" w:hAnsi="Arial"/>
        </w:rPr>
        <w:t>.</w:t>
      </w:r>
    </w:p>
    <w:p w:rsidR="00B006AE" w:rsidRPr="008579E3" w:rsidRDefault="00B006AE" w:rsidP="00AC4F58">
      <w:pPr>
        <w:pStyle w:val="Prrafodelista"/>
        <w:ind w:left="1080"/>
        <w:jc w:val="both"/>
        <w:rPr>
          <w:rFonts w:ascii="Arial" w:hAnsi="Arial" w:cs="Arial"/>
          <w:b/>
          <w:lang w:val="es-PE"/>
        </w:rPr>
      </w:pPr>
    </w:p>
    <w:p w:rsidR="00FA498B" w:rsidRDefault="00FA498B" w:rsidP="004D1BB2">
      <w:pPr>
        <w:pStyle w:val="Ttulo1"/>
      </w:pPr>
      <w:r w:rsidRPr="004D1BB2">
        <w:t>Flujo Básico de Eventos</w:t>
      </w:r>
      <w:bookmarkEnd w:id="4"/>
      <w:bookmarkEnd w:id="5"/>
    </w:p>
    <w:p w:rsidR="00B006AE" w:rsidRDefault="00B006AE" w:rsidP="00B006AE">
      <w:pPr>
        <w:rPr>
          <w:lang w:val="es-ES"/>
        </w:rPr>
      </w:pPr>
    </w:p>
    <w:p w:rsidR="0048397C" w:rsidRDefault="0048397C" w:rsidP="0048397C">
      <w:pPr>
        <w:pStyle w:val="Ttulo2"/>
      </w:pPr>
      <w:bookmarkStart w:id="6" w:name="_Toc126600386"/>
      <w:r>
        <w:t>Registrar Reserva</w:t>
      </w:r>
    </w:p>
    <w:p w:rsidR="00FC541C" w:rsidRPr="00FC541C" w:rsidRDefault="00FC541C" w:rsidP="00FC541C">
      <w:pPr>
        <w:rPr>
          <w:lang w:val="es-ES"/>
        </w:rPr>
      </w:pPr>
    </w:p>
    <w:bookmarkEnd w:id="6"/>
    <w:p w:rsidR="00FC541C" w:rsidRDefault="00FC541C" w:rsidP="0048397C">
      <w:pPr>
        <w:pStyle w:val="Ttulo3"/>
        <w:ind w:left="1276" w:hanging="567"/>
        <w:rPr>
          <w:rFonts w:ascii="Arial" w:hAnsi="Arial" w:cs="Arial"/>
          <w:i w:val="0"/>
          <w:lang w:val="es-PE"/>
        </w:rPr>
      </w:pPr>
      <w:r w:rsidRPr="003E4817">
        <w:rPr>
          <w:rFonts w:ascii="Arial" w:hAnsi="Arial" w:cs="Arial"/>
          <w:i w:val="0"/>
          <w:lang w:val="es-PE"/>
        </w:rPr>
        <w:t xml:space="preserve">Este caso de uso comienza cuando el socio </w:t>
      </w:r>
      <w:r w:rsidR="00BE6E1A">
        <w:rPr>
          <w:rFonts w:ascii="Arial" w:hAnsi="Arial" w:cs="Arial"/>
          <w:i w:val="0"/>
          <w:lang w:val="es-PE"/>
        </w:rPr>
        <w:t>desea ver sus reservas realizadas.</w:t>
      </w:r>
    </w:p>
    <w:p w:rsidR="0048397C" w:rsidRDefault="00095CF7" w:rsidP="0048397C">
      <w:pPr>
        <w:pStyle w:val="Ttulo3"/>
        <w:ind w:left="1276" w:hanging="567"/>
        <w:rPr>
          <w:rFonts w:ascii="Arial" w:hAnsi="Arial" w:cs="Arial"/>
          <w:i w:val="0"/>
          <w:lang w:val="es-PE"/>
        </w:rPr>
      </w:pPr>
      <w:r>
        <w:rPr>
          <w:rFonts w:ascii="Arial" w:hAnsi="Arial" w:cs="Arial"/>
          <w:i w:val="0"/>
          <w:lang w:val="es-PE"/>
        </w:rPr>
        <w:t xml:space="preserve">El </w:t>
      </w:r>
      <w:r w:rsidR="0048397C">
        <w:rPr>
          <w:rFonts w:ascii="Arial" w:hAnsi="Arial" w:cs="Arial"/>
          <w:i w:val="0"/>
          <w:lang w:val="es-PE"/>
        </w:rPr>
        <w:t xml:space="preserve"> socio </w:t>
      </w:r>
      <w:r w:rsidR="0048397C" w:rsidRPr="002D6622">
        <w:rPr>
          <w:rFonts w:ascii="Arial" w:hAnsi="Arial" w:cs="Arial"/>
          <w:i w:val="0"/>
          <w:lang w:val="es-PE"/>
        </w:rPr>
        <w:t xml:space="preserve">selecciona la opción de Reservas de la cual mostrara un submenú y seleccionara la opción </w:t>
      </w:r>
      <w:r w:rsidR="00BE6E1A">
        <w:rPr>
          <w:rFonts w:ascii="Arial" w:hAnsi="Arial" w:cs="Arial"/>
          <w:i w:val="0"/>
          <w:lang w:val="es-PE"/>
        </w:rPr>
        <w:t>Mis</w:t>
      </w:r>
      <w:r w:rsidR="0048397C" w:rsidRPr="002D6622">
        <w:rPr>
          <w:rFonts w:ascii="Arial" w:hAnsi="Arial" w:cs="Arial"/>
          <w:i w:val="0"/>
          <w:lang w:val="es-PE"/>
        </w:rPr>
        <w:t xml:space="preserve"> Reserva</w:t>
      </w:r>
      <w:r w:rsidR="00BE6E1A">
        <w:rPr>
          <w:rFonts w:ascii="Arial" w:hAnsi="Arial" w:cs="Arial"/>
          <w:i w:val="0"/>
          <w:lang w:val="es-PE"/>
        </w:rPr>
        <w:t>s</w:t>
      </w:r>
      <w:r w:rsidR="0048397C" w:rsidRPr="002D6622">
        <w:rPr>
          <w:rFonts w:ascii="Arial" w:hAnsi="Arial" w:cs="Arial"/>
          <w:i w:val="0"/>
          <w:lang w:val="es-PE"/>
        </w:rPr>
        <w:t>.</w:t>
      </w:r>
    </w:p>
    <w:p w:rsidR="0048397C" w:rsidRDefault="0048397C" w:rsidP="0048397C">
      <w:pPr>
        <w:pStyle w:val="Ttulo3"/>
        <w:ind w:left="1276" w:hanging="567"/>
        <w:rPr>
          <w:rFonts w:ascii="Arial" w:hAnsi="Arial" w:cs="Arial"/>
          <w:i w:val="0"/>
          <w:lang w:val="es-PE"/>
        </w:rPr>
      </w:pPr>
      <w:r w:rsidRPr="002D6622">
        <w:rPr>
          <w:rFonts w:ascii="Arial" w:hAnsi="Arial" w:cs="Arial"/>
          <w:i w:val="0"/>
          <w:lang w:val="es-PE"/>
        </w:rPr>
        <w:t xml:space="preserve">El socio seleccionara el tipo de </w:t>
      </w:r>
      <w:r w:rsidR="00B1060F">
        <w:rPr>
          <w:rFonts w:ascii="Arial" w:hAnsi="Arial" w:cs="Arial"/>
          <w:i w:val="0"/>
          <w:lang w:val="es-PE"/>
        </w:rPr>
        <w:t>servicio</w:t>
      </w:r>
      <w:r w:rsidR="00BE6E1A">
        <w:rPr>
          <w:rFonts w:ascii="Arial" w:hAnsi="Arial" w:cs="Arial"/>
          <w:i w:val="0"/>
          <w:lang w:val="es-PE"/>
        </w:rPr>
        <w:t xml:space="preserve"> que desea ver</w:t>
      </w:r>
      <w:r w:rsidRPr="002D6622">
        <w:rPr>
          <w:rFonts w:ascii="Arial" w:hAnsi="Arial" w:cs="Arial"/>
          <w:i w:val="0"/>
          <w:lang w:val="es-PE"/>
        </w:rPr>
        <w:t xml:space="preserve"> como: Curso,</w:t>
      </w:r>
      <w:r>
        <w:rPr>
          <w:rFonts w:ascii="Arial" w:hAnsi="Arial" w:cs="Arial"/>
          <w:i w:val="0"/>
          <w:lang w:val="es-PE"/>
        </w:rPr>
        <w:t xml:space="preserve"> </w:t>
      </w:r>
      <w:r w:rsidRPr="002D6622">
        <w:rPr>
          <w:rFonts w:ascii="Arial" w:hAnsi="Arial" w:cs="Arial"/>
          <w:i w:val="0"/>
          <w:lang w:val="es-PE"/>
        </w:rPr>
        <w:t>Evento,</w:t>
      </w:r>
      <w:r>
        <w:rPr>
          <w:rFonts w:ascii="Arial" w:hAnsi="Arial" w:cs="Arial"/>
          <w:i w:val="0"/>
          <w:lang w:val="es-PE"/>
        </w:rPr>
        <w:t xml:space="preserve"> </w:t>
      </w:r>
      <w:r w:rsidRPr="002D6622">
        <w:rPr>
          <w:rFonts w:ascii="Arial" w:hAnsi="Arial" w:cs="Arial"/>
          <w:i w:val="0"/>
          <w:lang w:val="es-PE"/>
        </w:rPr>
        <w:t>Ambiente.</w:t>
      </w:r>
    </w:p>
    <w:p w:rsidR="00BE6E1A" w:rsidRDefault="0048397C" w:rsidP="0048397C">
      <w:pPr>
        <w:pStyle w:val="Ttulo3"/>
        <w:ind w:left="1276" w:hanging="567"/>
        <w:rPr>
          <w:rFonts w:ascii="Arial" w:hAnsi="Arial" w:cs="Arial"/>
          <w:i w:val="0"/>
          <w:lang w:val="es-PE"/>
        </w:rPr>
      </w:pPr>
      <w:r w:rsidRPr="00FC148F">
        <w:rPr>
          <w:rFonts w:ascii="Arial" w:hAnsi="Arial" w:cs="Arial"/>
          <w:i w:val="0"/>
          <w:lang w:val="es-PE"/>
        </w:rPr>
        <w:t xml:space="preserve">El </w:t>
      </w:r>
      <w:r>
        <w:rPr>
          <w:rFonts w:ascii="Arial" w:hAnsi="Arial" w:cs="Arial"/>
          <w:i w:val="0"/>
          <w:lang w:val="es-PE"/>
        </w:rPr>
        <w:t xml:space="preserve">sistema </w:t>
      </w:r>
      <w:r w:rsidR="00B1060F">
        <w:rPr>
          <w:rFonts w:ascii="Arial" w:hAnsi="Arial" w:cs="Arial"/>
          <w:i w:val="0"/>
          <w:lang w:val="es-PE"/>
        </w:rPr>
        <w:t>mostrar una tabla con las reservas realizadas dependiendo de tipo de servicio seleccionado</w:t>
      </w:r>
      <w:r>
        <w:rPr>
          <w:rFonts w:ascii="Arial" w:hAnsi="Arial" w:cs="Arial"/>
          <w:i w:val="0"/>
          <w:lang w:val="es-PE"/>
        </w:rPr>
        <w:t xml:space="preserve">: </w:t>
      </w:r>
    </w:p>
    <w:p w:rsidR="0048397C" w:rsidRDefault="0048397C" w:rsidP="00BE6E1A">
      <w:pPr>
        <w:pStyle w:val="Ttulo3"/>
        <w:numPr>
          <w:ilvl w:val="0"/>
          <w:numId w:val="0"/>
        </w:numPr>
        <w:ind w:left="1276"/>
        <w:rPr>
          <w:rFonts w:ascii="Arial" w:hAnsi="Arial" w:cs="Arial"/>
          <w:i w:val="0"/>
          <w:lang w:val="es-PE"/>
        </w:rPr>
      </w:pPr>
      <w:r>
        <w:rPr>
          <w:rFonts w:ascii="Arial" w:hAnsi="Arial" w:cs="Arial"/>
          <w:i w:val="0"/>
          <w:lang w:val="es-PE"/>
        </w:rPr>
        <w:t xml:space="preserve">Para curso: </w:t>
      </w:r>
      <w:r w:rsidR="00BE6E1A">
        <w:rPr>
          <w:rFonts w:ascii="Arial" w:hAnsi="Arial" w:cs="Arial"/>
          <w:i w:val="0"/>
          <w:lang w:val="es-PE"/>
        </w:rPr>
        <w:t>Nombre</w:t>
      </w:r>
      <w:r w:rsidR="009048C8">
        <w:rPr>
          <w:rFonts w:ascii="Arial" w:hAnsi="Arial" w:cs="Arial"/>
          <w:i w:val="0"/>
          <w:lang w:val="es-PE"/>
        </w:rPr>
        <w:t>, Total, Fecha Reserva, Fecha Inicio, Fecha Fin.</w:t>
      </w:r>
    </w:p>
    <w:p w:rsidR="002D2272" w:rsidRDefault="0048397C" w:rsidP="002D2272">
      <w:pPr>
        <w:ind w:left="1276"/>
        <w:rPr>
          <w:rFonts w:ascii="Arial" w:hAnsi="Arial" w:cs="Arial"/>
          <w:lang w:val="es-PE"/>
        </w:rPr>
      </w:pPr>
      <w:r w:rsidRPr="00244E8C">
        <w:rPr>
          <w:rFonts w:ascii="Arial" w:hAnsi="Arial" w:cs="Arial"/>
          <w:lang w:val="es-PE"/>
        </w:rPr>
        <w:t xml:space="preserve">Para Evento: </w:t>
      </w:r>
      <w:r w:rsidR="00BE6E1A">
        <w:rPr>
          <w:rFonts w:ascii="Arial" w:hAnsi="Arial" w:cs="Arial"/>
          <w:lang w:val="es-PE"/>
        </w:rPr>
        <w:t>Nombre</w:t>
      </w:r>
      <w:r w:rsidR="009048C8">
        <w:rPr>
          <w:rFonts w:ascii="Arial" w:hAnsi="Arial" w:cs="Arial"/>
          <w:lang w:val="es-PE"/>
        </w:rPr>
        <w:t>, Fecha Reserva</w:t>
      </w:r>
      <w:r w:rsidR="00BE6E1A">
        <w:rPr>
          <w:rFonts w:ascii="Arial" w:hAnsi="Arial" w:cs="Arial"/>
          <w:lang w:val="es-PE"/>
        </w:rPr>
        <w:t xml:space="preserve">, </w:t>
      </w:r>
      <w:r w:rsidR="009048C8">
        <w:rPr>
          <w:rFonts w:ascii="Arial" w:hAnsi="Arial" w:cs="Arial"/>
          <w:lang w:val="es-PE"/>
        </w:rPr>
        <w:t>Total</w:t>
      </w:r>
      <w:r w:rsidR="00BE6E1A">
        <w:rPr>
          <w:rFonts w:ascii="Arial" w:hAnsi="Arial" w:cs="Arial"/>
          <w:lang w:val="es-PE"/>
        </w:rPr>
        <w:t>,</w:t>
      </w:r>
      <w:r w:rsidR="002D2272">
        <w:rPr>
          <w:rFonts w:ascii="Arial" w:hAnsi="Arial" w:cs="Arial"/>
          <w:lang w:val="es-PE"/>
        </w:rPr>
        <w:t xml:space="preserve"> Fecha Inicio, Fecha Fin</w:t>
      </w:r>
      <w:r w:rsidR="009048C8">
        <w:rPr>
          <w:rFonts w:ascii="Arial" w:hAnsi="Arial" w:cs="Arial"/>
          <w:lang w:val="es-PE"/>
        </w:rPr>
        <w:t>.</w:t>
      </w:r>
    </w:p>
    <w:p w:rsidR="002D2272" w:rsidRDefault="002D2272" w:rsidP="00BE6E1A">
      <w:pPr>
        <w:ind w:left="127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Para Ambiente: Nombre, Dirección,</w:t>
      </w:r>
      <w:r w:rsidR="009048C8">
        <w:rPr>
          <w:rFonts w:ascii="Arial" w:hAnsi="Arial" w:cs="Arial"/>
          <w:lang w:val="es-PE"/>
        </w:rPr>
        <w:t xml:space="preserve"> Fecha Reserva, Total.</w:t>
      </w:r>
    </w:p>
    <w:p w:rsidR="00C91F29" w:rsidRPr="00244E8C" w:rsidRDefault="00C91F29" w:rsidP="00BE6E1A">
      <w:pPr>
        <w:ind w:left="1276"/>
        <w:rPr>
          <w:rFonts w:ascii="Arial" w:hAnsi="Arial" w:cs="Arial"/>
          <w:lang w:val="es-PE"/>
        </w:rPr>
      </w:pPr>
    </w:p>
    <w:p w:rsidR="0048397C" w:rsidRPr="002A4BB3" w:rsidRDefault="00C91F29" w:rsidP="002A4BB3">
      <w:pPr>
        <w:ind w:left="709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2</w:t>
      </w:r>
      <w:r w:rsidR="006467CC">
        <w:rPr>
          <w:rFonts w:ascii="Arial" w:hAnsi="Arial" w:cs="Arial"/>
          <w:lang w:val="es-PE"/>
        </w:rPr>
        <w:t xml:space="preserve">.1.5  </w:t>
      </w:r>
      <w:r w:rsidR="002A4BB3" w:rsidRPr="002A4BB3">
        <w:rPr>
          <w:rFonts w:ascii="Arial" w:hAnsi="Arial" w:cs="Arial"/>
          <w:lang w:val="es-PE"/>
        </w:rPr>
        <w:t>Fin de caso de uso.</w:t>
      </w:r>
    </w:p>
    <w:p w:rsidR="003E0D6F" w:rsidRPr="0052335C" w:rsidRDefault="003E0D6F" w:rsidP="003E0D6F">
      <w:pPr>
        <w:spacing w:line="240" w:lineRule="auto"/>
        <w:rPr>
          <w:rFonts w:ascii="Arial" w:hAnsi="Arial" w:cs="Arial"/>
          <w:lang w:val="es-PE"/>
        </w:rPr>
      </w:pPr>
    </w:p>
    <w:p w:rsidR="00095CF7" w:rsidRDefault="00095CF7" w:rsidP="004656A2">
      <w:pPr>
        <w:pStyle w:val="Ttulo1"/>
        <w:numPr>
          <w:ilvl w:val="0"/>
          <w:numId w:val="0"/>
        </w:numPr>
        <w:ind w:left="720" w:hanging="720"/>
      </w:pPr>
      <w:r>
        <w:rPr>
          <w:lang w:val="es-PE"/>
        </w:rPr>
        <w:br w:type="page"/>
      </w:r>
      <w:bookmarkStart w:id="7" w:name="_Toc126600396"/>
    </w:p>
    <w:p w:rsidR="0048397C" w:rsidRDefault="0048397C" w:rsidP="004D1BB2">
      <w:pPr>
        <w:pStyle w:val="Ttulo1"/>
      </w:pPr>
      <w:bookmarkStart w:id="8" w:name="_Toc302769591"/>
      <w:r>
        <w:lastRenderedPageBreak/>
        <w:t>Precondiciones</w:t>
      </w:r>
    </w:p>
    <w:p w:rsidR="00C81180" w:rsidRDefault="00C91F29" w:rsidP="00C81180">
      <w:pPr>
        <w:pStyle w:val="Ttulo3"/>
        <w:numPr>
          <w:ilvl w:val="0"/>
          <w:numId w:val="0"/>
        </w:numPr>
        <w:ind w:left="1276" w:hanging="567"/>
        <w:rPr>
          <w:rFonts w:ascii="Arial" w:hAnsi="Arial" w:cs="Arial"/>
          <w:i w:val="0"/>
          <w:lang w:val="es-PE"/>
        </w:rPr>
      </w:pPr>
      <w:r>
        <w:rPr>
          <w:rFonts w:ascii="Arial" w:hAnsi="Arial" w:cs="Arial"/>
          <w:i w:val="0"/>
          <w:lang w:val="es-PE"/>
        </w:rPr>
        <w:t>3.1</w:t>
      </w:r>
      <w:r w:rsidR="0048397C">
        <w:rPr>
          <w:rFonts w:ascii="Arial" w:hAnsi="Arial" w:cs="Arial"/>
          <w:i w:val="0"/>
          <w:lang w:val="es-PE"/>
        </w:rPr>
        <w:t xml:space="preserve">  </w:t>
      </w:r>
      <w:r w:rsidR="0048397C" w:rsidRPr="00190F75">
        <w:rPr>
          <w:rFonts w:ascii="Arial" w:hAnsi="Arial" w:cs="Arial"/>
          <w:i w:val="0"/>
          <w:lang w:val="es-PE"/>
        </w:rPr>
        <w:t xml:space="preserve">El socio deberá ingresar a la página principal del sistema web </w:t>
      </w:r>
      <w:r w:rsidR="0048397C">
        <w:rPr>
          <w:rFonts w:ascii="Arial" w:hAnsi="Arial" w:cs="Arial"/>
          <w:i w:val="0"/>
          <w:lang w:val="es-PE"/>
        </w:rPr>
        <w:t xml:space="preserve">con su usuario y contraseña </w:t>
      </w:r>
      <w:r w:rsidR="0048397C" w:rsidRPr="00190F75">
        <w:rPr>
          <w:rFonts w:ascii="Arial" w:hAnsi="Arial" w:cs="Arial"/>
          <w:i w:val="0"/>
          <w:lang w:val="es-PE"/>
        </w:rPr>
        <w:t>antes que el caso de uso inicie.</w:t>
      </w:r>
    </w:p>
    <w:p w:rsidR="002A4BB3" w:rsidRPr="00C81180" w:rsidRDefault="00C81180" w:rsidP="00C81180">
      <w:pPr>
        <w:rPr>
          <w:rFonts w:ascii="Arial" w:hAnsi="Arial" w:cs="Arial"/>
          <w:lang w:val="es-PE"/>
        </w:rPr>
      </w:pPr>
      <w:r>
        <w:rPr>
          <w:lang w:val="es-PE"/>
        </w:rPr>
        <w:tab/>
      </w:r>
      <w:r w:rsidR="00C91F29">
        <w:rPr>
          <w:rFonts w:ascii="Arial" w:hAnsi="Arial" w:cs="Arial"/>
          <w:lang w:val="es-PE"/>
        </w:rPr>
        <w:t>3.2</w:t>
      </w:r>
      <w:r>
        <w:rPr>
          <w:lang w:val="es-PE"/>
        </w:rPr>
        <w:t xml:space="preserve">  </w:t>
      </w:r>
      <w:r w:rsidRPr="00C81180">
        <w:rPr>
          <w:rFonts w:ascii="Arial" w:hAnsi="Arial" w:cs="Arial"/>
          <w:lang w:val="es-PE"/>
        </w:rPr>
        <w:t>El socio deberá realizar una reserva</w:t>
      </w:r>
      <w:r>
        <w:rPr>
          <w:rFonts w:ascii="Arial" w:hAnsi="Arial" w:cs="Arial"/>
          <w:lang w:val="es-PE"/>
        </w:rPr>
        <w:t>.</w:t>
      </w: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2A4BB3">
      <w:pPr>
        <w:rPr>
          <w:lang w:val="es-PE"/>
        </w:rPr>
      </w:pPr>
    </w:p>
    <w:p w:rsidR="004656A2" w:rsidRDefault="004656A2" w:rsidP="004656A2">
      <w:pPr>
        <w:pStyle w:val="Ttulo1"/>
      </w:pPr>
      <w:bookmarkStart w:id="9" w:name="_Toc302769590"/>
      <w:r>
        <w:t>Grafo – Escenarios</w:t>
      </w:r>
      <w:bookmarkEnd w:id="9"/>
    </w:p>
    <w:p w:rsidR="004656A2" w:rsidRDefault="004656A2" w:rsidP="004656A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B1109" wp14:editId="63096786">
                <wp:simplePos x="0" y="0"/>
                <wp:positionH relativeFrom="column">
                  <wp:posOffset>4191000</wp:posOffset>
                </wp:positionH>
                <wp:positionV relativeFrom="paragraph">
                  <wp:posOffset>142875</wp:posOffset>
                </wp:positionV>
                <wp:extent cx="657225" cy="4953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6A2" w:rsidRPr="00095CF7" w:rsidRDefault="00C91F29" w:rsidP="004656A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</w:t>
                            </w:r>
                            <w:r w:rsidR="004656A2">
                              <w:rPr>
                                <w:lang w:val="es-PE"/>
                              </w:rPr>
                              <w:t>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B1109" id="Elipse 14" o:spid="_x0000_s1026" style="position:absolute;margin-left:330pt;margin-top:11.25pt;width:51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" fillcolor="#4f81bd [3204]" strokecolor="#243f60 [1604]" strokeweight="2pt">
                <v:textbox>
                  <w:txbxContent>
                    <w:p w:rsidR="004656A2" w:rsidRPr="00095CF7" w:rsidRDefault="00C91F29" w:rsidP="004656A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</w:t>
                      </w:r>
                      <w:r w:rsidR="004656A2">
                        <w:rPr>
                          <w:lang w:val="es-PE"/>
                        </w:rPr>
                        <w:t>.1.4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5770A" wp14:editId="6A44A208">
                <wp:simplePos x="0" y="0"/>
                <wp:positionH relativeFrom="column">
                  <wp:posOffset>2914650</wp:posOffset>
                </wp:positionH>
                <wp:positionV relativeFrom="paragraph">
                  <wp:posOffset>133350</wp:posOffset>
                </wp:positionV>
                <wp:extent cx="657225" cy="4953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6A2" w:rsidRPr="00095CF7" w:rsidRDefault="00C91F29" w:rsidP="004656A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</w:t>
                            </w:r>
                            <w:r w:rsidR="004656A2">
                              <w:rPr>
                                <w:lang w:val="es-PE"/>
                              </w:rPr>
                              <w:t>.1.3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5770A" id="Elipse 11" o:spid="_x0000_s1027" style="position:absolute;margin-left:229.5pt;margin-top:10.5pt;width:51.7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" fillcolor="#4f81bd [3204]" strokecolor="#243f60 [1604]" strokeweight="2pt">
                <v:textbox>
                  <w:txbxContent>
                    <w:p w:rsidR="004656A2" w:rsidRPr="00095CF7" w:rsidRDefault="00C91F29" w:rsidP="004656A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</w:t>
                      </w:r>
                      <w:r w:rsidR="004656A2">
                        <w:rPr>
                          <w:lang w:val="es-PE"/>
                        </w:rPr>
                        <w:t>.1.3</w:t>
                      </w:r>
                    </w:p>
                  </w:txbxContent>
                </v:textbox>
              </v:oval>
            </w:pict>
          </mc:Fallback>
        </mc:AlternateContent>
      </w:r>
    </w:p>
    <w:p w:rsidR="004656A2" w:rsidRDefault="004656A2" w:rsidP="004656A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90038" wp14:editId="025A5318">
                <wp:simplePos x="0" y="0"/>
                <wp:positionH relativeFrom="column">
                  <wp:posOffset>1710690</wp:posOffset>
                </wp:positionH>
                <wp:positionV relativeFrom="paragraph">
                  <wp:posOffset>24130</wp:posOffset>
                </wp:positionV>
                <wp:extent cx="657225" cy="4953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6A2" w:rsidRPr="00095CF7" w:rsidRDefault="00C91F29" w:rsidP="004656A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</w:t>
                            </w:r>
                            <w:r w:rsidR="004656A2">
                              <w:rPr>
                                <w:lang w:val="es-PE"/>
                              </w:rPr>
                              <w:t>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90038" id="Elipse 10" o:spid="_x0000_s1028" style="position:absolute;margin-left:134.7pt;margin-top:1.9pt;width:51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" fillcolor="#4f81bd [3204]" strokecolor="#243f60 [1604]" strokeweight="2pt">
                <v:textbox>
                  <w:txbxContent>
                    <w:p w:rsidR="004656A2" w:rsidRPr="00095CF7" w:rsidRDefault="00C91F29" w:rsidP="004656A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</w:t>
                      </w:r>
                      <w:r w:rsidR="004656A2">
                        <w:rPr>
                          <w:lang w:val="es-PE"/>
                        </w:rPr>
                        <w:t>.1.2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25EAA" wp14:editId="4D667A46">
                <wp:simplePos x="0" y="0"/>
                <wp:positionH relativeFrom="column">
                  <wp:posOffset>548005</wp:posOffset>
                </wp:positionH>
                <wp:positionV relativeFrom="paragraph">
                  <wp:posOffset>5080</wp:posOffset>
                </wp:positionV>
                <wp:extent cx="657225" cy="4953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6A2" w:rsidRPr="00095CF7" w:rsidRDefault="00C91F29" w:rsidP="004656A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</w:t>
                            </w:r>
                            <w:r w:rsidR="004656A2">
                              <w:rPr>
                                <w:lang w:val="es-PE"/>
                              </w:rPr>
                              <w:t>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25EAA" id="Elipse 9" o:spid="_x0000_s1029" style="position:absolute;margin-left:43.15pt;margin-top:.4pt;width:51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" fillcolor="#4f81bd [3204]" strokecolor="#243f60 [1604]" strokeweight="2pt">
                <v:textbox>
                  <w:txbxContent>
                    <w:p w:rsidR="004656A2" w:rsidRPr="00095CF7" w:rsidRDefault="00C91F29" w:rsidP="004656A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</w:t>
                      </w:r>
                      <w:r w:rsidR="004656A2">
                        <w:rPr>
                          <w:lang w:val="es-PE"/>
                        </w:rPr>
                        <w:t>.1.1</w:t>
                      </w:r>
                    </w:p>
                  </w:txbxContent>
                </v:textbox>
              </v:oval>
            </w:pict>
          </mc:Fallback>
        </mc:AlternateContent>
      </w:r>
    </w:p>
    <w:p w:rsidR="004656A2" w:rsidRDefault="004656A2" w:rsidP="004656A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DAA17" wp14:editId="5D232C50">
                <wp:simplePos x="0" y="0"/>
                <wp:positionH relativeFrom="column">
                  <wp:posOffset>3606165</wp:posOffset>
                </wp:positionH>
                <wp:positionV relativeFrom="paragraph">
                  <wp:posOffset>81280</wp:posOffset>
                </wp:positionV>
                <wp:extent cx="476250" cy="19050"/>
                <wp:effectExtent l="0" t="76200" r="19050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DD9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83.95pt;margin-top:6.4pt;width:37.5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7F1EC" wp14:editId="13B8C40D">
                <wp:simplePos x="0" y="0"/>
                <wp:positionH relativeFrom="column">
                  <wp:posOffset>2386965</wp:posOffset>
                </wp:positionH>
                <wp:positionV relativeFrom="paragraph">
                  <wp:posOffset>81280</wp:posOffset>
                </wp:positionV>
                <wp:extent cx="476250" cy="19050"/>
                <wp:effectExtent l="0" t="76200" r="19050" b="762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82EA9" id="Conector recto de flecha 23" o:spid="_x0000_s1026" type="#_x0000_t32" style="position:absolute;margin-left:187.95pt;margin-top:6.4pt;width:37.5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5EDFB" wp14:editId="3FC7860F">
                <wp:simplePos x="0" y="0"/>
                <wp:positionH relativeFrom="column">
                  <wp:posOffset>1224915</wp:posOffset>
                </wp:positionH>
                <wp:positionV relativeFrom="paragraph">
                  <wp:posOffset>90805</wp:posOffset>
                </wp:positionV>
                <wp:extent cx="476250" cy="19050"/>
                <wp:effectExtent l="0" t="76200" r="19050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5A202" id="Conector recto de flecha 22" o:spid="_x0000_s1026" type="#_x0000_t32" style="position:absolute;margin-left:96.45pt;margin-top:7.15pt;width:37.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</w:p>
    <w:p w:rsidR="004656A2" w:rsidRDefault="004656A2" w:rsidP="004656A2">
      <w:pPr>
        <w:rPr>
          <w:lang w:val="es-ES"/>
        </w:rPr>
      </w:pPr>
    </w:p>
    <w:p w:rsidR="004656A2" w:rsidRDefault="004656A2" w:rsidP="004656A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EB90D" wp14:editId="06BE0C21">
                <wp:simplePos x="0" y="0"/>
                <wp:positionH relativeFrom="column">
                  <wp:posOffset>4511040</wp:posOffset>
                </wp:positionH>
                <wp:positionV relativeFrom="paragraph">
                  <wp:posOffset>52704</wp:posOffset>
                </wp:positionV>
                <wp:extent cx="45719" cy="523875"/>
                <wp:effectExtent l="38100" t="0" r="69215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45A5" id="Conector recto de flecha 25" o:spid="_x0000_s1026" type="#_x0000_t32" style="position:absolute;margin-left:355.2pt;margin-top:4.15pt;width:3.6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4656A2" w:rsidRDefault="004656A2" w:rsidP="004656A2">
      <w:pPr>
        <w:rPr>
          <w:lang w:val="es-ES"/>
        </w:rPr>
      </w:pPr>
    </w:p>
    <w:p w:rsidR="004656A2" w:rsidRDefault="004656A2" w:rsidP="004656A2">
      <w:pPr>
        <w:rPr>
          <w:lang w:val="es-ES"/>
        </w:rPr>
      </w:pPr>
    </w:p>
    <w:p w:rsidR="004656A2" w:rsidRDefault="004656A2" w:rsidP="004656A2">
      <w:pPr>
        <w:rPr>
          <w:lang w:val="es-ES"/>
        </w:rPr>
      </w:pPr>
    </w:p>
    <w:p w:rsidR="004656A2" w:rsidRDefault="004656A2" w:rsidP="004656A2">
      <w:pPr>
        <w:rPr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410C0" wp14:editId="1F636986">
                <wp:simplePos x="0" y="0"/>
                <wp:positionH relativeFrom="column">
                  <wp:posOffset>4324350</wp:posOffset>
                </wp:positionH>
                <wp:positionV relativeFrom="paragraph">
                  <wp:posOffset>9525</wp:posOffset>
                </wp:positionV>
                <wp:extent cx="657225" cy="49530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6A2" w:rsidRPr="00095CF7" w:rsidRDefault="00C91F29" w:rsidP="004656A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2</w:t>
                            </w:r>
                            <w:r w:rsidR="004656A2">
                              <w:rPr>
                                <w:lang w:val="es-PE"/>
                              </w:rPr>
                              <w:t>.1.5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410C0" id="Elipse 19" o:spid="_x0000_s1030" style="position:absolute;margin-left:340.5pt;margin-top:.75pt;width:51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" fillcolor="#4f81bd [3204]" strokecolor="#243f60 [1604]" strokeweight="2pt">
                <v:textbox>
                  <w:txbxContent>
                    <w:p w:rsidR="004656A2" w:rsidRPr="00095CF7" w:rsidRDefault="00C91F29" w:rsidP="004656A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2</w:t>
                      </w:r>
                      <w:r w:rsidR="004656A2">
                        <w:rPr>
                          <w:lang w:val="es-PE"/>
                        </w:rPr>
                        <w:t>.1.5</w:t>
                      </w:r>
                    </w:p>
                  </w:txbxContent>
                </v:textbox>
              </v:oval>
            </w:pict>
          </mc:Fallback>
        </mc:AlternateContent>
      </w:r>
    </w:p>
    <w:p w:rsidR="004656A2" w:rsidRDefault="004656A2" w:rsidP="004656A2">
      <w:pPr>
        <w:rPr>
          <w:lang w:val="es-ES"/>
        </w:rPr>
      </w:pPr>
    </w:p>
    <w:p w:rsidR="004656A2" w:rsidRDefault="004656A2" w:rsidP="004656A2">
      <w:pPr>
        <w:rPr>
          <w:lang w:val="es-ES"/>
        </w:rPr>
      </w:pPr>
    </w:p>
    <w:p w:rsidR="004656A2" w:rsidRDefault="004656A2" w:rsidP="004656A2">
      <w:pPr>
        <w:rPr>
          <w:lang w:val="es-ES"/>
        </w:rPr>
      </w:pPr>
    </w:p>
    <w:p w:rsidR="004656A2" w:rsidRDefault="004656A2" w:rsidP="004656A2">
      <w:pPr>
        <w:rPr>
          <w:lang w:val="es-ES"/>
        </w:rPr>
      </w:pPr>
    </w:p>
    <w:p w:rsidR="004656A2" w:rsidRDefault="004656A2" w:rsidP="004656A2">
      <w:pPr>
        <w:rPr>
          <w:lang w:val="es-ES"/>
        </w:rPr>
      </w:pPr>
    </w:p>
    <w:p w:rsidR="004656A2" w:rsidRDefault="004656A2" w:rsidP="004656A2">
      <w:pPr>
        <w:rPr>
          <w:lang w:val="es-ES"/>
        </w:rPr>
      </w:pPr>
    </w:p>
    <w:p w:rsidR="004656A2" w:rsidRDefault="004656A2" w:rsidP="004656A2">
      <w:pPr>
        <w:rPr>
          <w:lang w:val="es-ES"/>
        </w:rPr>
      </w:pPr>
    </w:p>
    <w:p w:rsidR="004656A2" w:rsidRDefault="004656A2" w:rsidP="004656A2">
      <w:pPr>
        <w:rPr>
          <w:lang w:val="es-ES"/>
        </w:rPr>
      </w:pPr>
    </w:p>
    <w:p w:rsidR="002A4BB3" w:rsidRDefault="002A4BB3" w:rsidP="002A4BB3">
      <w:pPr>
        <w:rPr>
          <w:lang w:val="es-PE"/>
        </w:rPr>
      </w:pPr>
      <w:r>
        <w:rPr>
          <w:lang w:val="es-PE"/>
        </w:rPr>
        <w:br w:type="page"/>
      </w:r>
    </w:p>
    <w:bookmarkEnd w:id="7"/>
    <w:bookmarkEnd w:id="8"/>
    <w:p w:rsidR="00FA498B" w:rsidRPr="006F73FF" w:rsidRDefault="00FA498B" w:rsidP="00FA498B">
      <w:pPr>
        <w:pStyle w:val="Puesto"/>
        <w:rPr>
          <w:lang w:val="es-PE"/>
        </w:rPr>
      </w:pPr>
      <w:r w:rsidRPr="006F73FF">
        <w:rPr>
          <w:lang w:val="es-PE"/>
        </w:rPr>
        <w:lastRenderedPageBreak/>
        <w:t>Historia de las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Autor</w:t>
            </w:r>
          </w:p>
        </w:tc>
      </w:tr>
      <w:tr w:rsidR="00FA498B" w:rsidRPr="006F73FF">
        <w:tc>
          <w:tcPr>
            <w:tcW w:w="2304" w:type="dxa"/>
          </w:tcPr>
          <w:p w:rsidR="00FA498B" w:rsidRPr="006F73FF" w:rsidRDefault="003833C4" w:rsidP="002A4BB3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15</w:t>
            </w:r>
            <w:r w:rsidR="00FA498B" w:rsidRPr="006F73FF">
              <w:rPr>
                <w:lang w:val="es-PE"/>
              </w:rPr>
              <w:t>/</w:t>
            </w:r>
            <w:r>
              <w:rPr>
                <w:lang w:val="es-PE"/>
              </w:rPr>
              <w:t>06</w:t>
            </w:r>
            <w:r w:rsidR="00FA498B" w:rsidRPr="006F73FF">
              <w:rPr>
                <w:lang w:val="es-PE"/>
              </w:rPr>
              <w:t>/</w:t>
            </w:r>
            <w:r w:rsidR="002A4BB3">
              <w:rPr>
                <w:lang w:val="es-PE"/>
              </w:rPr>
              <w:t>2013</w:t>
            </w:r>
          </w:p>
        </w:tc>
        <w:tc>
          <w:tcPr>
            <w:tcW w:w="1152" w:type="dxa"/>
          </w:tcPr>
          <w:p w:rsidR="00FA498B" w:rsidRPr="006F73FF" w:rsidRDefault="003833C4" w:rsidP="00BF587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4</w:t>
            </w:r>
            <w:r w:rsidR="002A4BB3">
              <w:rPr>
                <w:lang w:val="es-PE"/>
              </w:rPr>
              <w:t>.0</w:t>
            </w:r>
          </w:p>
        </w:tc>
        <w:tc>
          <w:tcPr>
            <w:tcW w:w="3744" w:type="dxa"/>
          </w:tcPr>
          <w:p w:rsidR="00FA498B" w:rsidRPr="006F73FF" w:rsidRDefault="002A4BB3" w:rsidP="00C81180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 xml:space="preserve">Especificación de caso de uso de </w:t>
            </w:r>
            <w:r w:rsidR="00C81180">
              <w:rPr>
                <w:lang w:val="es-PE"/>
              </w:rPr>
              <w:t>reporte de Movimiento del Socio</w:t>
            </w:r>
          </w:p>
        </w:tc>
        <w:tc>
          <w:tcPr>
            <w:tcW w:w="2304" w:type="dxa"/>
          </w:tcPr>
          <w:p w:rsidR="00FA498B" w:rsidRPr="006F73FF" w:rsidRDefault="002A4BB3" w:rsidP="00BF587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 xml:space="preserve">Thania Heldy </w:t>
            </w:r>
            <w:r w:rsidR="00C81180">
              <w:rPr>
                <w:lang w:val="es-PE"/>
              </w:rPr>
              <w:t>Hernández</w:t>
            </w:r>
            <w:r>
              <w:rPr>
                <w:lang w:val="es-PE"/>
              </w:rPr>
              <w:t xml:space="preserve"> </w:t>
            </w:r>
            <w:r w:rsidR="00C81180">
              <w:rPr>
                <w:lang w:val="es-PE"/>
              </w:rPr>
              <w:t>Pérez</w:t>
            </w: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</w:tbl>
    <w:p w:rsidR="00FA498B" w:rsidRPr="006F73FF" w:rsidRDefault="00FA498B" w:rsidP="00FA498B">
      <w:pPr>
        <w:rPr>
          <w:lang w:val="es-PE"/>
        </w:rPr>
      </w:pPr>
    </w:p>
    <w:p w:rsidR="00FA498B" w:rsidRPr="006F73FF" w:rsidRDefault="00FA498B" w:rsidP="00FA498B">
      <w:pPr>
        <w:rPr>
          <w:lang w:val="es-PE"/>
        </w:rPr>
      </w:pPr>
    </w:p>
    <w:p w:rsidR="006F73FF" w:rsidRPr="006F73FF" w:rsidRDefault="00FA498B" w:rsidP="00FA498B">
      <w:pPr>
        <w:pStyle w:val="Puesto"/>
        <w:tabs>
          <w:tab w:val="right" w:pos="8789"/>
        </w:tabs>
        <w:rPr>
          <w:lang w:val="es-PE"/>
        </w:rPr>
      </w:pPr>
      <w:r w:rsidRPr="006F73FF">
        <w:rPr>
          <w:lang w:val="es-PE"/>
        </w:rPr>
        <w:t xml:space="preserve"> </w:t>
      </w:r>
    </w:p>
    <w:p w:rsidR="006F73FF" w:rsidRPr="006F73FF" w:rsidRDefault="006F73FF" w:rsidP="006F73FF">
      <w:pPr>
        <w:rPr>
          <w:lang w:val="es-PE"/>
        </w:rPr>
      </w:pPr>
    </w:p>
    <w:sectPr w:rsidR="006F73FF" w:rsidRPr="006F73FF" w:rsidSect="006D1AE8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64A" w:rsidRDefault="00C1164A">
      <w:r>
        <w:separator/>
      </w:r>
    </w:p>
  </w:endnote>
  <w:endnote w:type="continuationSeparator" w:id="0">
    <w:p w:rsidR="00C1164A" w:rsidRDefault="00C1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08195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498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98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98B" w:rsidRDefault="00FA49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6A3" w:rsidRDefault="000026A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6A3" w:rsidRDefault="000026A3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FA498B">
      <w:tc>
        <w:tcPr>
          <w:tcW w:w="3369" w:type="dxa"/>
        </w:tcPr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7C0909">
            <w:fldChar w:fldCharType="begin"/>
          </w:r>
          <w:r w:rsidR="007C0909" w:rsidRPr="000B78F7">
            <w:rPr>
              <w:lang w:val="es-PE"/>
            </w:rPr>
            <w:instrText xml:space="preserve"> DOCPROPERTY  "Elaborado Por"  \* MERGEFORMAT </w:instrText>
          </w:r>
          <w:r w:rsidR="007C0909">
            <w:fldChar w:fldCharType="separate"/>
          </w:r>
          <w:r>
            <w:rPr>
              <w:rFonts w:ascii="Arial" w:hAnsi="Arial" w:cs="Arial"/>
              <w:sz w:val="18"/>
              <w:szCs w:val="18"/>
              <w:lang w:val="es-ES"/>
            </w:rPr>
            <w:t>&lt;Elaborado Por&gt;</w:t>
          </w:r>
          <w:r w:rsidR="007C0909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7C0909">
            <w:fldChar w:fldCharType="begin"/>
          </w:r>
          <w:r w:rsidR="007C0909" w:rsidRPr="000B78F7">
            <w:rPr>
              <w:lang w:val="es-PE"/>
            </w:rPr>
            <w:instrText xml:space="preserve"> DOCPROPERTY  "Revisado Por"  \* MERGEFORMAT </w:instrText>
          </w:r>
          <w:r w:rsidR="007C0909">
            <w:fldChar w:fldCharType="separate"/>
          </w:r>
          <w:r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7C0909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6F73FF" w:rsidRDefault="00FA498B">
          <w:pPr>
            <w:ind w:right="360"/>
            <w:rPr>
              <w:rFonts w:ascii="Arial" w:hAnsi="Arial" w:cs="Arial"/>
              <w:sz w:val="16"/>
              <w:szCs w:val="16"/>
            </w:rPr>
          </w:pPr>
          <w:r w:rsidRPr="004A6A11">
            <w:rPr>
              <w:rFonts w:ascii="Arial" w:hAnsi="Arial" w:cs="Arial"/>
              <w:sz w:val="18"/>
              <w:szCs w:val="18"/>
            </w:rPr>
            <w:t xml:space="preserve">Aprobado por: </w:t>
          </w:r>
          <w:fldSimple w:instr=" DOCPROPERTY  &quot;Aprobado Por&quot;  \* MERGEFORMAT ">
            <w:r>
              <w:rPr>
                <w:rFonts w:ascii="Arial" w:hAnsi="Arial" w:cs="Arial"/>
                <w:sz w:val="18"/>
                <w:szCs w:val="18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FA498B" w:rsidRPr="006F73FF" w:rsidRDefault="004D1BB2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val="es-PE" w:eastAsia="es-PE"/>
            </w:rPr>
            <w:drawing>
              <wp:inline distT="0" distB="0" distL="0" distR="0">
                <wp:extent cx="1485900" cy="51435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FA498B" w:rsidRPr="006F73FF" w:rsidRDefault="00FA498B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15E9E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A15E9E" w:rsidRPr="00A15E9E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5</w:t>
            </w:r>
          </w:fldSimple>
        </w:p>
      </w:tc>
    </w:tr>
  </w:tbl>
  <w:p w:rsidR="00FA498B" w:rsidRDefault="00FA498B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64A" w:rsidRDefault="00C1164A">
      <w:r>
        <w:separator/>
      </w:r>
    </w:p>
  </w:footnote>
  <w:footnote w:type="continuationSeparator" w:id="0">
    <w:p w:rsidR="00C1164A" w:rsidRDefault="00C116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6A3" w:rsidRDefault="000026A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rPr>
        <w:sz w:val="24"/>
      </w:rPr>
    </w:pPr>
  </w:p>
  <w:p w:rsidR="00FA498B" w:rsidRDefault="00DC21E8" w:rsidP="00E04359">
    <w:pPr>
      <w:pStyle w:val="Encabezado"/>
      <w:jc w:val="right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513080</wp:posOffset>
              </wp:positionV>
              <wp:extent cx="5372100" cy="0"/>
              <wp:effectExtent l="9525" t="8255" r="9525" b="107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B7AEA2" id="Line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6FeGgIAADI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"/>
          </w:pict>
        </mc:Fallback>
      </mc:AlternateContent>
    </w:r>
    <w:r w:rsidR="004D1BB2">
      <w:rPr>
        <w:noProof/>
        <w:lang w:val="es-PE" w:eastAsia="es-PE"/>
      </w:rPr>
      <w:drawing>
        <wp:inline distT="0" distB="0" distL="0" distR="0">
          <wp:extent cx="1485900" cy="51435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6A3" w:rsidRDefault="000026A3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A498B">
      <w:tc>
        <w:tcPr>
          <w:tcW w:w="6379" w:type="dxa"/>
        </w:tcPr>
        <w:p w:rsidR="00FA498B" w:rsidRPr="006F73FF" w:rsidRDefault="007C0909">
          <w:pPr>
            <w:rPr>
              <w:lang w:val="es-MX"/>
            </w:rPr>
          </w:pPr>
          <w:r>
            <w:fldChar w:fldCharType="begin"/>
          </w:r>
          <w:r w:rsidRPr="000B78F7">
            <w:rPr>
              <w:lang w:val="es-PE"/>
            </w:rPr>
            <w:instrText xml:space="preserve"> DOCPROPERTY  "Codigo del Proyecto"  \* MERGEFORMAT </w:instrText>
          </w:r>
          <w:r>
            <w:fldChar w:fldCharType="separate"/>
          </w:r>
          <w:r w:rsidR="00FA498B">
            <w:rPr>
              <w:lang w:val="es-MX"/>
            </w:rPr>
            <w:t>&lt;</w:t>
          </w:r>
          <w:r w:rsidR="00AC4F58">
            <w:rPr>
              <w:lang w:val="es-ES"/>
            </w:rPr>
            <w:t xml:space="preserve"> RQECUG4v1</w:t>
          </w:r>
          <w:r w:rsidR="00FA498B">
            <w:rPr>
              <w:lang w:val="es-MX"/>
            </w:rPr>
            <w:t>&gt;</w:t>
          </w:r>
          <w:r>
            <w:rPr>
              <w:lang w:val="es-MX"/>
            </w:rPr>
            <w:fldChar w:fldCharType="end"/>
          </w:r>
          <w:r w:rsidR="00FA498B">
            <w:rPr>
              <w:lang w:val="es-MX"/>
            </w:rPr>
            <w:t xml:space="preserve"> </w:t>
          </w:r>
          <w:r>
            <w:fldChar w:fldCharType="begin"/>
          </w:r>
          <w:r w:rsidRPr="000B78F7">
            <w:rPr>
              <w:lang w:val="es-PE"/>
            </w:rPr>
            <w:instrText xml:space="preserve"> SUBJECT  \* MERGEFORMAT </w:instrText>
          </w:r>
          <w:r>
            <w:fldChar w:fldCharType="separate"/>
          </w:r>
          <w:r w:rsidR="00FA498B">
            <w:rPr>
              <w:lang w:val="es-MX"/>
            </w:rPr>
            <w:t xml:space="preserve">&lt;Nombre del </w:t>
          </w:r>
          <w:fldSimple w:instr=" SUBJECT  \* MERGEFORMAT ">
            <w:r w:rsidR="00AC4F58">
              <w:rPr>
                <w:lang w:val="es-ES"/>
              </w:rPr>
              <w:t>AEAS</w:t>
            </w:r>
            <w:r w:rsidR="00AC4F58" w:rsidRPr="000B78F7">
              <w:rPr>
                <w:lang w:val="es-ES"/>
              </w:rPr>
              <w:t>online</w:t>
            </w:r>
          </w:fldSimple>
          <w:r w:rsidR="00FA498B">
            <w:rPr>
              <w:lang w:val="es-MX"/>
            </w:rPr>
            <w:t>Proyecto&gt;</w:t>
          </w:r>
          <w:r>
            <w:rPr>
              <w:lang w:val="es-MX"/>
            </w:rPr>
            <w:fldChar w:fldCharType="end"/>
          </w:r>
        </w:p>
      </w:tc>
      <w:tc>
        <w:tcPr>
          <w:tcW w:w="2660" w:type="dxa"/>
        </w:tcPr>
        <w:p w:rsidR="00FA498B" w:rsidRPr="006F73FF" w:rsidRDefault="004656A2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>
            <w:rPr>
              <w:lang w:val="es-MX"/>
            </w:rPr>
            <w:t xml:space="preserve">  Versión:           4</w:t>
          </w:r>
          <w:r w:rsidR="00AC4F58">
            <w:rPr>
              <w:lang w:val="es-MX"/>
            </w:rPr>
            <w:t>.0</w:t>
          </w:r>
        </w:p>
      </w:tc>
    </w:tr>
    <w:tr w:rsidR="00FA498B">
      <w:tc>
        <w:tcPr>
          <w:tcW w:w="6379" w:type="dxa"/>
        </w:tcPr>
        <w:p w:rsidR="004656A2" w:rsidRPr="006F73FF" w:rsidRDefault="007C0909" w:rsidP="004656A2">
          <w:pPr>
            <w:rPr>
              <w:lang w:val="es-MX"/>
            </w:rPr>
          </w:pPr>
          <w:r>
            <w:fldChar w:fldCharType="begin"/>
          </w:r>
          <w:r w:rsidRPr="000B78F7">
            <w:rPr>
              <w:lang w:val="es-PE"/>
            </w:rPr>
            <w:instrText xml:space="preserve"> TITLE  \* MERGEFORMAT </w:instrText>
          </w:r>
          <w:r>
            <w:fldChar w:fldCharType="separate"/>
          </w:r>
          <w:r w:rsidR="00FA498B">
            <w:rPr>
              <w:lang w:val="es-MX"/>
            </w:rPr>
            <w:t>Especificación de</w:t>
          </w:r>
          <w:r w:rsidR="00EA5A25">
            <w:rPr>
              <w:lang w:val="es-MX"/>
            </w:rPr>
            <w:t xml:space="preserve"> Caso de Uso</w:t>
          </w:r>
          <w:r>
            <w:rPr>
              <w:lang w:val="es-MX"/>
            </w:rPr>
            <w:fldChar w:fldCharType="end"/>
          </w:r>
          <w:r w:rsidR="00F51C1D">
            <w:rPr>
              <w:lang w:val="es-MX"/>
            </w:rPr>
            <w:t xml:space="preserve"> </w:t>
          </w:r>
          <w:r w:rsidR="004656A2">
            <w:rPr>
              <w:lang w:val="es-MX"/>
            </w:rPr>
            <w:t>Movimiento del Socio</w:t>
          </w:r>
        </w:p>
      </w:tc>
      <w:tc>
        <w:tcPr>
          <w:tcW w:w="2660" w:type="dxa"/>
        </w:tcPr>
        <w:p w:rsidR="00FA498B" w:rsidRPr="006F73FF" w:rsidRDefault="000026A3" w:rsidP="00AC4F58">
          <w:pPr>
            <w:rPr>
              <w:lang w:val="es-MX"/>
            </w:rPr>
          </w:pPr>
          <w:r>
            <w:rPr>
              <w:lang w:val="es-MX"/>
            </w:rPr>
            <w:t xml:space="preserve">  Fecha:  15/06</w:t>
          </w:r>
          <w:r w:rsidR="00FA498B" w:rsidRPr="006F73FF">
            <w:rPr>
              <w:lang w:val="es-MX"/>
            </w:rPr>
            <w:t>/</w:t>
          </w:r>
          <w:r w:rsidR="00AC4F58">
            <w:rPr>
              <w:lang w:val="es-MX"/>
            </w:rPr>
            <w:t>2013</w:t>
          </w:r>
        </w:p>
      </w:tc>
    </w:tr>
    <w:tr w:rsidR="00FA498B" w:rsidRPr="00E04359">
      <w:tc>
        <w:tcPr>
          <w:tcW w:w="9039" w:type="dxa"/>
          <w:gridSpan w:val="2"/>
        </w:tcPr>
        <w:p w:rsidR="00FA498B" w:rsidRPr="00A15E9E" w:rsidRDefault="00D43FE1" w:rsidP="00D43FE1">
          <w:pPr>
            <w:rPr>
              <w:u w:val="single"/>
              <w:lang w:val="es-MX"/>
            </w:rPr>
          </w:pPr>
          <w:r>
            <w:rPr>
              <w:lang w:val="es-MX"/>
            </w:rPr>
            <w:t>RQ</w:t>
          </w:r>
          <w:r w:rsidR="001D4A47">
            <w:rPr>
              <w:lang w:val="es-MX"/>
            </w:rPr>
            <w:t>E</w:t>
          </w:r>
          <w:r w:rsidR="00A15E9E">
            <w:rPr>
              <w:lang w:val="es-MX"/>
            </w:rPr>
            <w:t>CUG4v4</w:t>
          </w:r>
          <w:bookmarkStart w:id="10" w:name="_GoBack"/>
          <w:bookmarkEnd w:id="10"/>
        </w:p>
      </w:tc>
    </w:tr>
  </w:tbl>
  <w:p w:rsidR="00FA498B" w:rsidRPr="00E04359" w:rsidRDefault="00FA498B">
    <w:pPr>
      <w:pStyle w:val="Encabezado"/>
      <w:rPr>
        <w:lang w:val="es-E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E10988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8023BD"/>
    <w:multiLevelType w:val="multilevel"/>
    <w:tmpl w:val="62F4B0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EC3479"/>
    <w:multiLevelType w:val="multilevel"/>
    <w:tmpl w:val="2F58A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1"/>
  </w:num>
  <w:num w:numId="13">
    <w:abstractNumId w:val="24"/>
  </w:num>
  <w:num w:numId="14">
    <w:abstractNumId w:val="10"/>
  </w:num>
  <w:num w:numId="15">
    <w:abstractNumId w:val="5"/>
  </w:num>
  <w:num w:numId="16">
    <w:abstractNumId w:val="23"/>
  </w:num>
  <w:num w:numId="17">
    <w:abstractNumId w:val="19"/>
  </w:num>
  <w:num w:numId="18">
    <w:abstractNumId w:val="7"/>
  </w:num>
  <w:num w:numId="19">
    <w:abstractNumId w:val="18"/>
  </w:num>
  <w:num w:numId="20">
    <w:abstractNumId w:val="8"/>
  </w:num>
  <w:num w:numId="21">
    <w:abstractNumId w:val="22"/>
  </w:num>
  <w:num w:numId="22">
    <w:abstractNumId w:val="1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9"/>
  </w:num>
  <w:num w:numId="31">
    <w:abstractNumId w:val="17"/>
  </w:num>
  <w:num w:numId="32">
    <w:abstractNumId w:val="28"/>
  </w:num>
  <w:num w:numId="33">
    <w:abstractNumId w:val="16"/>
  </w:num>
  <w:num w:numId="34">
    <w:abstractNumId w:val="3"/>
  </w:num>
  <w:num w:numId="35">
    <w:abstractNumId w:val="26"/>
  </w:num>
  <w:num w:numId="36">
    <w:abstractNumId w:val="0"/>
  </w:num>
  <w:num w:numId="37">
    <w:abstractNumId w:val="6"/>
  </w:num>
  <w:num w:numId="38">
    <w:abstractNumId w:val="15"/>
  </w:num>
  <w:num w:numId="39">
    <w:abstractNumId w:val="0"/>
  </w:num>
  <w:num w:numId="40">
    <w:abstractNumId w:val="0"/>
  </w:num>
  <w:num w:numId="41">
    <w:abstractNumId w:val="0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ED"/>
    <w:rsid w:val="000026A3"/>
    <w:rsid w:val="0000369A"/>
    <w:rsid w:val="00016B2F"/>
    <w:rsid w:val="00076CDA"/>
    <w:rsid w:val="00081952"/>
    <w:rsid w:val="00086C49"/>
    <w:rsid w:val="00095CF7"/>
    <w:rsid w:val="00097ACE"/>
    <w:rsid w:val="000B78F7"/>
    <w:rsid w:val="000C5055"/>
    <w:rsid w:val="000D236C"/>
    <w:rsid w:val="000D4CE6"/>
    <w:rsid w:val="000F148C"/>
    <w:rsid w:val="001178D3"/>
    <w:rsid w:val="00145E90"/>
    <w:rsid w:val="00146AA0"/>
    <w:rsid w:val="00150F32"/>
    <w:rsid w:val="00190F75"/>
    <w:rsid w:val="001D4A47"/>
    <w:rsid w:val="001F4A04"/>
    <w:rsid w:val="00221B4E"/>
    <w:rsid w:val="00244E8C"/>
    <w:rsid w:val="00254C21"/>
    <w:rsid w:val="00270DFE"/>
    <w:rsid w:val="002A4BB3"/>
    <w:rsid w:val="002C3014"/>
    <w:rsid w:val="002D2272"/>
    <w:rsid w:val="002D6622"/>
    <w:rsid w:val="002E05B4"/>
    <w:rsid w:val="002E162B"/>
    <w:rsid w:val="002E49E8"/>
    <w:rsid w:val="00310337"/>
    <w:rsid w:val="0031122F"/>
    <w:rsid w:val="00311AFC"/>
    <w:rsid w:val="003274D8"/>
    <w:rsid w:val="003833C4"/>
    <w:rsid w:val="003A1A18"/>
    <w:rsid w:val="003A6C37"/>
    <w:rsid w:val="003B6408"/>
    <w:rsid w:val="003E0D6F"/>
    <w:rsid w:val="003E4817"/>
    <w:rsid w:val="00416EF6"/>
    <w:rsid w:val="00426D50"/>
    <w:rsid w:val="004570F7"/>
    <w:rsid w:val="004656A2"/>
    <w:rsid w:val="00466E87"/>
    <w:rsid w:val="0048397C"/>
    <w:rsid w:val="004A12E4"/>
    <w:rsid w:val="004A6A11"/>
    <w:rsid w:val="004D1351"/>
    <w:rsid w:val="004D1BB2"/>
    <w:rsid w:val="004E004E"/>
    <w:rsid w:val="004E47E9"/>
    <w:rsid w:val="004F4877"/>
    <w:rsid w:val="00500997"/>
    <w:rsid w:val="0052335C"/>
    <w:rsid w:val="0054460F"/>
    <w:rsid w:val="0056315C"/>
    <w:rsid w:val="00573613"/>
    <w:rsid w:val="005844AC"/>
    <w:rsid w:val="0059347E"/>
    <w:rsid w:val="005D7A32"/>
    <w:rsid w:val="005F2CF5"/>
    <w:rsid w:val="005F770A"/>
    <w:rsid w:val="00620644"/>
    <w:rsid w:val="00624E40"/>
    <w:rsid w:val="006439E2"/>
    <w:rsid w:val="006467CC"/>
    <w:rsid w:val="00682BC2"/>
    <w:rsid w:val="00683EA6"/>
    <w:rsid w:val="006B603A"/>
    <w:rsid w:val="006B649D"/>
    <w:rsid w:val="006B6B3A"/>
    <w:rsid w:val="006D1AE8"/>
    <w:rsid w:val="006D236E"/>
    <w:rsid w:val="006F73FF"/>
    <w:rsid w:val="00730D8B"/>
    <w:rsid w:val="00736184"/>
    <w:rsid w:val="007421CE"/>
    <w:rsid w:val="007464C0"/>
    <w:rsid w:val="0075643B"/>
    <w:rsid w:val="00773E4D"/>
    <w:rsid w:val="007C0909"/>
    <w:rsid w:val="007D3A9E"/>
    <w:rsid w:val="007D608D"/>
    <w:rsid w:val="007E1C3B"/>
    <w:rsid w:val="007E47B4"/>
    <w:rsid w:val="007F6095"/>
    <w:rsid w:val="007F70F6"/>
    <w:rsid w:val="008D19B9"/>
    <w:rsid w:val="009048C8"/>
    <w:rsid w:val="009705B3"/>
    <w:rsid w:val="009869F0"/>
    <w:rsid w:val="009971BA"/>
    <w:rsid w:val="009A6A18"/>
    <w:rsid w:val="009D56C7"/>
    <w:rsid w:val="009E79F2"/>
    <w:rsid w:val="00A15E9E"/>
    <w:rsid w:val="00A41DC9"/>
    <w:rsid w:val="00A44DDA"/>
    <w:rsid w:val="00A733D8"/>
    <w:rsid w:val="00A9180C"/>
    <w:rsid w:val="00AB0D38"/>
    <w:rsid w:val="00AB143D"/>
    <w:rsid w:val="00AB6F54"/>
    <w:rsid w:val="00AC3EF7"/>
    <w:rsid w:val="00AC4B2E"/>
    <w:rsid w:val="00AC4F58"/>
    <w:rsid w:val="00AD7CC1"/>
    <w:rsid w:val="00B006AE"/>
    <w:rsid w:val="00B1060F"/>
    <w:rsid w:val="00B126F6"/>
    <w:rsid w:val="00B21238"/>
    <w:rsid w:val="00B259C4"/>
    <w:rsid w:val="00B25A98"/>
    <w:rsid w:val="00B33286"/>
    <w:rsid w:val="00B34B9A"/>
    <w:rsid w:val="00B413BD"/>
    <w:rsid w:val="00B46731"/>
    <w:rsid w:val="00B53159"/>
    <w:rsid w:val="00B56FB4"/>
    <w:rsid w:val="00B57067"/>
    <w:rsid w:val="00B827D1"/>
    <w:rsid w:val="00BC750A"/>
    <w:rsid w:val="00BE02ED"/>
    <w:rsid w:val="00BE6E1A"/>
    <w:rsid w:val="00BF5872"/>
    <w:rsid w:val="00C1164A"/>
    <w:rsid w:val="00C216B0"/>
    <w:rsid w:val="00C23E33"/>
    <w:rsid w:val="00C60726"/>
    <w:rsid w:val="00C677D2"/>
    <w:rsid w:val="00C81180"/>
    <w:rsid w:val="00C85D84"/>
    <w:rsid w:val="00C91F29"/>
    <w:rsid w:val="00CA7A25"/>
    <w:rsid w:val="00CB43D8"/>
    <w:rsid w:val="00CD3CA0"/>
    <w:rsid w:val="00CE268D"/>
    <w:rsid w:val="00D01E5A"/>
    <w:rsid w:val="00D13B07"/>
    <w:rsid w:val="00D24BF8"/>
    <w:rsid w:val="00D334AA"/>
    <w:rsid w:val="00D43FE1"/>
    <w:rsid w:val="00D457D4"/>
    <w:rsid w:val="00D7751D"/>
    <w:rsid w:val="00DA37FE"/>
    <w:rsid w:val="00DB4146"/>
    <w:rsid w:val="00DC21E8"/>
    <w:rsid w:val="00DD613A"/>
    <w:rsid w:val="00DD62D8"/>
    <w:rsid w:val="00DF0665"/>
    <w:rsid w:val="00E04359"/>
    <w:rsid w:val="00E14376"/>
    <w:rsid w:val="00E44895"/>
    <w:rsid w:val="00E74F30"/>
    <w:rsid w:val="00E95670"/>
    <w:rsid w:val="00EA5A25"/>
    <w:rsid w:val="00EC0509"/>
    <w:rsid w:val="00ED2C1C"/>
    <w:rsid w:val="00EF57A3"/>
    <w:rsid w:val="00F14E95"/>
    <w:rsid w:val="00F41E40"/>
    <w:rsid w:val="00F45AD4"/>
    <w:rsid w:val="00F465F2"/>
    <w:rsid w:val="00F51C1D"/>
    <w:rsid w:val="00F53F68"/>
    <w:rsid w:val="00F66B6F"/>
    <w:rsid w:val="00F90378"/>
    <w:rsid w:val="00F94EF2"/>
    <w:rsid w:val="00FA498B"/>
    <w:rsid w:val="00FB06AA"/>
    <w:rsid w:val="00FC148F"/>
    <w:rsid w:val="00FC3331"/>
    <w:rsid w:val="00FC541C"/>
    <w:rsid w:val="00FC6B78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67C50D-1130-4E74-AE67-A5D66FDE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4D1BB2"/>
    <w:pPr>
      <w:keepNext/>
      <w:numPr>
        <w:numId w:val="1"/>
      </w:numPr>
      <w:spacing w:before="120" w:after="60"/>
      <w:ind w:left="720" w:hanging="72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qFormat/>
    <w:rsid w:val="004D1B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81952"/>
    <w:pPr>
      <w:ind w:left="900" w:hanging="900"/>
    </w:pPr>
  </w:style>
  <w:style w:type="paragraph" w:styleId="TD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uiPriority w:val="39"/>
    <w:rsid w:val="00081952"/>
    <w:pPr>
      <w:ind w:left="200"/>
    </w:pPr>
    <w:rPr>
      <w:rFonts w:asciiTheme="minorHAnsi" w:hAnsiTheme="minorHAnsi" w:cstheme="minorHAnsi"/>
    </w:rPr>
  </w:style>
  <w:style w:type="paragraph" w:styleId="Encabezado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Textoindependiente">
    <w:name w:val="Body Text"/>
    <w:basedOn w:val="Normal"/>
    <w:rsid w:val="0008195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81952"/>
    <w:rPr>
      <w:sz w:val="20"/>
      <w:vertAlign w:val="superscript"/>
    </w:rPr>
  </w:style>
  <w:style w:type="paragraph" w:styleId="Textonotapie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81952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semiHidden/>
    <w:rsid w:val="00081952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semiHidden/>
    <w:rsid w:val="00081952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semiHidden/>
    <w:rsid w:val="00081952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semiHidden/>
    <w:rsid w:val="00081952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semiHidden/>
    <w:rsid w:val="00081952"/>
    <w:pPr>
      <w:ind w:left="1400"/>
    </w:pPr>
    <w:rPr>
      <w:rFonts w:asciiTheme="minorHAnsi" w:hAnsiTheme="minorHAnsi" w:cstheme="minorHAnsi"/>
    </w:rPr>
  </w:style>
  <w:style w:type="paragraph" w:styleId="Textoindependiente2">
    <w:name w:val="Body Text 2"/>
    <w:basedOn w:val="Normal"/>
    <w:rsid w:val="00081952"/>
    <w:rPr>
      <w:i/>
      <w:color w:val="0000FF"/>
    </w:rPr>
  </w:style>
  <w:style w:type="paragraph" w:styleId="Sangradetextonormal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3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81952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08195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C4F58"/>
    <w:pPr>
      <w:ind w:left="720"/>
      <w:contextualSpacing/>
    </w:pPr>
  </w:style>
  <w:style w:type="paragraph" w:customStyle="1" w:styleId="MTemaNormal">
    <w:name w:val="MTemaNormal"/>
    <w:basedOn w:val="Normal"/>
    <w:rsid w:val="00B006AE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character" w:styleId="nfasis">
    <w:name w:val="Emphasis"/>
    <w:basedOn w:val="Fuentedeprrafopredeter"/>
    <w:qFormat/>
    <w:rsid w:val="00A41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9826F-5855-438A-9686-DB80038D6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v1.0.dot</Template>
  <TotalTime>53</TotalTime>
  <Pages>5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 (SRS)</vt:lpstr>
    </vt:vector>
  </TitlesOfParts>
  <Company>QBan Consulting SAC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Thania</cp:lastModifiedBy>
  <cp:revision>18</cp:revision>
  <cp:lastPrinted>2006-05-27T17:43:00Z</cp:lastPrinted>
  <dcterms:created xsi:type="dcterms:W3CDTF">2013-04-17T14:36:00Z</dcterms:created>
  <dcterms:modified xsi:type="dcterms:W3CDTF">2013-07-10T08:47:00Z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