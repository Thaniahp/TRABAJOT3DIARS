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06" w:rsidRPr="00244D50" w:rsidRDefault="00CC3306" w:rsidP="00390AE1">
      <w:pPr>
        <w:pStyle w:val="ListParagraph"/>
        <w:numPr>
          <w:ilvl w:val="0"/>
          <w:numId w:val="8"/>
        </w:numPr>
        <w:rPr>
          <w:rFonts w:ascii="Arial" w:hAnsi="Arial" w:cs="Arial"/>
          <w:b/>
          <w:lang w:val="es-PE"/>
        </w:rPr>
      </w:pPr>
      <w:r w:rsidRPr="00244D50">
        <w:rPr>
          <w:rFonts w:ascii="Arial" w:hAnsi="Arial" w:cs="Arial"/>
          <w:b/>
          <w:lang w:val="es-PE"/>
        </w:rPr>
        <w:t xml:space="preserve">ESPECIFICACIÓN DE CASO DE USO </w:t>
      </w:r>
      <w:r w:rsidR="005B1D8E">
        <w:rPr>
          <w:rFonts w:ascii="Arial" w:hAnsi="Arial" w:cs="Arial"/>
          <w:b/>
          <w:lang w:val="es-PE"/>
        </w:rPr>
        <w:t>ACTUALIZAR PAGOS</w:t>
      </w:r>
    </w:p>
    <w:p w:rsidR="002A505A" w:rsidRPr="00244D50" w:rsidRDefault="002A505A" w:rsidP="002A505A">
      <w:pPr>
        <w:pStyle w:val="Heading1"/>
        <w:numPr>
          <w:ilvl w:val="0"/>
          <w:numId w:val="13"/>
        </w:numPr>
        <w:rPr>
          <w:rFonts w:ascii="Arial" w:hAnsi="Arial" w:cs="Arial"/>
          <w:sz w:val="20"/>
        </w:rPr>
      </w:pPr>
      <w:bookmarkStart w:id="0" w:name="_Toc341336164"/>
      <w:r w:rsidRPr="00244D50">
        <w:rPr>
          <w:rFonts w:ascii="Arial" w:hAnsi="Arial" w:cs="Arial"/>
          <w:sz w:val="20"/>
        </w:rPr>
        <w:t>Descripción breve</w:t>
      </w:r>
      <w:bookmarkEnd w:id="0"/>
      <w:r w:rsidRPr="00244D50">
        <w:rPr>
          <w:rFonts w:ascii="Arial" w:hAnsi="Arial" w:cs="Arial"/>
          <w:sz w:val="20"/>
        </w:rPr>
        <w:t xml:space="preserve"> </w:t>
      </w: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C56299" w:rsidRPr="005F3998" w:rsidRDefault="00244D50" w:rsidP="00244D50">
      <w:pPr>
        <w:pStyle w:val="MTemaNormal"/>
        <w:spacing w:line="360" w:lineRule="auto"/>
        <w:ind w:left="720"/>
        <w:rPr>
          <w:rFonts w:ascii="Arial" w:hAnsi="Arial"/>
          <w:szCs w:val="20"/>
        </w:rPr>
      </w:pPr>
      <w:r w:rsidRPr="005F3998">
        <w:rPr>
          <w:rFonts w:ascii="Arial" w:hAnsi="Arial"/>
          <w:szCs w:val="20"/>
        </w:rPr>
        <w:t>Este caso de uso permite al usuario, la actualización de los pagos por el concepto de las cuotas de inscripción y mensualidad del socio con la AEAS.</w:t>
      </w:r>
    </w:p>
    <w:p w:rsidR="002A505A" w:rsidRPr="00244D50" w:rsidRDefault="002A505A" w:rsidP="00F16CAA">
      <w:pPr>
        <w:pStyle w:val="MTemaNormal"/>
        <w:spacing w:line="360" w:lineRule="auto"/>
        <w:ind w:firstLine="153"/>
        <w:rPr>
          <w:rFonts w:ascii="Arial" w:hAnsi="Arial"/>
          <w:szCs w:val="20"/>
        </w:rPr>
      </w:pPr>
      <w:r w:rsidRPr="00244D50">
        <w:rPr>
          <w:rFonts w:ascii="Arial" w:hAnsi="Arial"/>
          <w:b/>
          <w:szCs w:val="20"/>
        </w:rPr>
        <w:t>Actor principal:</w:t>
      </w:r>
      <w:r w:rsidRPr="00244D50">
        <w:rPr>
          <w:rFonts w:ascii="Arial" w:hAnsi="Arial"/>
          <w:szCs w:val="20"/>
        </w:rPr>
        <w:t xml:space="preserve"> </w:t>
      </w:r>
      <w:r w:rsidR="00F16CAA">
        <w:rPr>
          <w:rFonts w:ascii="Arial" w:hAnsi="Arial"/>
          <w:szCs w:val="20"/>
        </w:rPr>
        <w:t>Administrador</w:t>
      </w:r>
      <w:r w:rsidRPr="00244D50">
        <w:rPr>
          <w:rFonts w:ascii="Arial" w:hAnsi="Arial"/>
          <w:szCs w:val="20"/>
        </w:rPr>
        <w:t>.</w:t>
      </w:r>
    </w:p>
    <w:p w:rsidR="002A505A" w:rsidRPr="00244D50" w:rsidRDefault="002A505A" w:rsidP="002A505A">
      <w:pPr>
        <w:pStyle w:val="Heading1"/>
        <w:numPr>
          <w:ilvl w:val="0"/>
          <w:numId w:val="13"/>
        </w:numPr>
        <w:rPr>
          <w:rFonts w:ascii="Arial" w:hAnsi="Arial" w:cs="Arial"/>
          <w:sz w:val="20"/>
        </w:rPr>
      </w:pPr>
      <w:bookmarkStart w:id="1" w:name="_Toc341336165"/>
      <w:r w:rsidRPr="00244D50">
        <w:rPr>
          <w:rFonts w:ascii="Arial" w:hAnsi="Arial" w:cs="Arial"/>
          <w:sz w:val="20"/>
        </w:rPr>
        <w:t>Flujo de Eventos</w:t>
      </w:r>
      <w:bookmarkEnd w:id="1"/>
    </w:p>
    <w:p w:rsidR="002A505A" w:rsidRPr="00244D50" w:rsidRDefault="002A505A" w:rsidP="002A505A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2A505A" w:rsidRPr="00244D50" w:rsidRDefault="002A505A" w:rsidP="005F3998">
      <w:pPr>
        <w:pStyle w:val="MTemaNormal"/>
        <w:spacing w:line="360" w:lineRule="auto"/>
        <w:ind w:left="720"/>
        <w:rPr>
          <w:rFonts w:ascii="Arial" w:hAnsi="Arial"/>
          <w:szCs w:val="20"/>
        </w:rPr>
      </w:pPr>
      <w:r w:rsidRPr="00244D50">
        <w:rPr>
          <w:rFonts w:ascii="Arial" w:hAnsi="Arial"/>
          <w:szCs w:val="20"/>
        </w:rPr>
        <w:t>El caso de uso inicio cuando ingresan nue</w:t>
      </w:r>
      <w:r w:rsidR="00C56299" w:rsidRPr="00244D50">
        <w:rPr>
          <w:rFonts w:ascii="Arial" w:hAnsi="Arial"/>
          <w:szCs w:val="20"/>
        </w:rPr>
        <w:t>vos productos y el Almacenero tiene</w:t>
      </w:r>
      <w:r w:rsidRPr="00244D50">
        <w:rPr>
          <w:rFonts w:ascii="Arial" w:hAnsi="Arial"/>
          <w:szCs w:val="20"/>
        </w:rPr>
        <w:t xml:space="preserve"> que hacer registro correspondiente  </w:t>
      </w:r>
    </w:p>
    <w:p w:rsidR="002A505A" w:rsidRPr="00244D50" w:rsidRDefault="002A505A" w:rsidP="002A505A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2A505A" w:rsidRPr="00244D50" w:rsidRDefault="002A505A" w:rsidP="002A505A">
      <w:pPr>
        <w:pStyle w:val="Heading1"/>
        <w:numPr>
          <w:ilvl w:val="0"/>
          <w:numId w:val="13"/>
        </w:numPr>
        <w:rPr>
          <w:rFonts w:ascii="Arial" w:hAnsi="Arial" w:cs="Arial"/>
          <w:sz w:val="20"/>
        </w:rPr>
      </w:pPr>
      <w:bookmarkStart w:id="2" w:name="_Toc341336166"/>
      <w:r w:rsidRPr="00244D50">
        <w:rPr>
          <w:rFonts w:ascii="Arial" w:hAnsi="Arial" w:cs="Arial"/>
          <w:sz w:val="20"/>
        </w:rPr>
        <w:t>Flujo Básico</w:t>
      </w:r>
      <w:bookmarkEnd w:id="2"/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pStyle w:val="ListParagraph"/>
        <w:widowControl/>
        <w:numPr>
          <w:ilvl w:val="0"/>
          <w:numId w:val="3"/>
        </w:numPr>
        <w:spacing w:before="120" w:after="120" w:line="240" w:lineRule="auto"/>
        <w:contextualSpacing w:val="0"/>
        <w:jc w:val="both"/>
        <w:outlineLvl w:val="0"/>
        <w:rPr>
          <w:rFonts w:ascii="Arial" w:hAnsi="Arial" w:cs="Arial"/>
          <w:b/>
          <w:bCs/>
          <w:vanish/>
          <w:lang w:val="es-ES" w:eastAsia="es-ES"/>
        </w:rPr>
      </w:pPr>
      <w:bookmarkStart w:id="3" w:name="_Toc340710776"/>
      <w:bookmarkStart w:id="4" w:name="_Toc340732310"/>
      <w:bookmarkStart w:id="5" w:name="_Toc341336167"/>
      <w:bookmarkEnd w:id="3"/>
      <w:bookmarkEnd w:id="4"/>
      <w:bookmarkEnd w:id="5"/>
    </w:p>
    <w:p w:rsidR="002A505A" w:rsidRPr="00244D50" w:rsidRDefault="002A505A" w:rsidP="002A505A">
      <w:pPr>
        <w:pStyle w:val="ListParagraph"/>
        <w:widowControl/>
        <w:numPr>
          <w:ilvl w:val="0"/>
          <w:numId w:val="3"/>
        </w:numPr>
        <w:spacing w:before="120" w:after="120" w:line="240" w:lineRule="auto"/>
        <w:contextualSpacing w:val="0"/>
        <w:jc w:val="both"/>
        <w:outlineLvl w:val="0"/>
        <w:rPr>
          <w:rFonts w:ascii="Arial" w:hAnsi="Arial" w:cs="Arial"/>
          <w:b/>
          <w:bCs/>
          <w:vanish/>
          <w:lang w:val="es-ES" w:eastAsia="es-ES"/>
        </w:rPr>
      </w:pPr>
      <w:bookmarkStart w:id="6" w:name="_Toc340710777"/>
      <w:bookmarkStart w:id="7" w:name="_Toc340732311"/>
      <w:bookmarkStart w:id="8" w:name="_Toc341336168"/>
      <w:bookmarkEnd w:id="6"/>
      <w:bookmarkEnd w:id="7"/>
      <w:bookmarkEnd w:id="8"/>
    </w:p>
    <w:p w:rsidR="002A505A" w:rsidRPr="00244D50" w:rsidRDefault="002A505A" w:rsidP="002A505A">
      <w:pPr>
        <w:pStyle w:val="ListParagraph"/>
        <w:widowControl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 w:val="0"/>
        <w:outlineLvl w:val="1"/>
        <w:rPr>
          <w:rFonts w:ascii="Arial" w:hAnsi="Arial" w:cs="Arial"/>
          <w:b/>
          <w:bCs/>
          <w:vanish/>
          <w:lang w:val="es-ES" w:eastAsia="es-ES"/>
        </w:rPr>
      </w:pPr>
      <w:bookmarkStart w:id="9" w:name="_Toc340710778"/>
      <w:bookmarkStart w:id="10" w:name="_Toc340732312"/>
      <w:bookmarkStart w:id="11" w:name="_Toc341336169"/>
      <w:bookmarkEnd w:id="9"/>
      <w:bookmarkEnd w:id="10"/>
      <w:bookmarkEnd w:id="11"/>
    </w:p>
    <w:p w:rsidR="002A505A" w:rsidRPr="00244D50" w:rsidRDefault="003C0C71" w:rsidP="005F3998">
      <w:pPr>
        <w:pStyle w:val="MTemaNormal"/>
        <w:numPr>
          <w:ilvl w:val="1"/>
          <w:numId w:val="14"/>
        </w:numPr>
        <w:spacing w:line="360" w:lineRule="auto"/>
        <w:ind w:left="2127" w:hanging="567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El usuario debe estar validado como Administrador</w:t>
      </w:r>
    </w:p>
    <w:p w:rsidR="00620059" w:rsidRDefault="00620059" w:rsidP="002A505A">
      <w:pPr>
        <w:pStyle w:val="MTemaNormal"/>
        <w:numPr>
          <w:ilvl w:val="1"/>
          <w:numId w:val="14"/>
        </w:numPr>
        <w:spacing w:line="360" w:lineRule="auto"/>
        <w:ind w:left="2127" w:hanging="567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El usuario elige el tipo de pago a realizar (Afiliación, servicio o curso)</w:t>
      </w:r>
    </w:p>
    <w:p w:rsidR="002A505A" w:rsidRPr="00244D50" w:rsidRDefault="005F3998" w:rsidP="002A505A">
      <w:pPr>
        <w:pStyle w:val="MTemaNormal"/>
        <w:numPr>
          <w:ilvl w:val="1"/>
          <w:numId w:val="14"/>
        </w:numPr>
        <w:spacing w:line="360" w:lineRule="auto"/>
        <w:ind w:left="2127" w:hanging="567"/>
        <w:rPr>
          <w:rFonts w:ascii="Arial" w:hAnsi="Arial"/>
          <w:szCs w:val="20"/>
        </w:rPr>
      </w:pPr>
      <w:r w:rsidRPr="005F3998">
        <w:rPr>
          <w:rFonts w:ascii="Arial" w:hAnsi="Arial"/>
          <w:szCs w:val="20"/>
        </w:rPr>
        <w:t>El usuario ingresará el código del socio o los apellidos y nombres para realizar una búsqueda del socio que se desea actualizar</w:t>
      </w:r>
      <w:r>
        <w:rPr>
          <w:rFonts w:ascii="Arial" w:hAnsi="Arial"/>
          <w:szCs w:val="20"/>
        </w:rPr>
        <w:t xml:space="preserve"> el pago</w:t>
      </w:r>
      <w:r w:rsidRPr="005F3998">
        <w:rPr>
          <w:rFonts w:ascii="Arial" w:hAnsi="Arial"/>
          <w:szCs w:val="20"/>
        </w:rPr>
        <w:t>.</w:t>
      </w:r>
      <w:r w:rsidR="002A505A" w:rsidRPr="00244D50">
        <w:rPr>
          <w:rFonts w:ascii="Arial" w:hAnsi="Arial"/>
          <w:szCs w:val="20"/>
        </w:rPr>
        <w:t xml:space="preserve"> </w:t>
      </w:r>
    </w:p>
    <w:p w:rsidR="00620059" w:rsidRDefault="00620059" w:rsidP="002A505A">
      <w:pPr>
        <w:pStyle w:val="MTemaNormal"/>
        <w:numPr>
          <w:ilvl w:val="1"/>
          <w:numId w:val="14"/>
        </w:numPr>
        <w:spacing w:line="360" w:lineRule="auto"/>
        <w:ind w:left="2127" w:hanging="567"/>
        <w:rPr>
          <w:rFonts w:ascii="Arial" w:hAnsi="Arial"/>
          <w:szCs w:val="20"/>
        </w:rPr>
      </w:pPr>
      <w:r w:rsidRPr="00620059">
        <w:rPr>
          <w:rFonts w:ascii="Arial" w:hAnsi="Arial"/>
          <w:szCs w:val="20"/>
        </w:rPr>
        <w:t xml:space="preserve">El sistema muestra una pantalla con los siguientes detalles: Código del socio, nombres </w:t>
      </w:r>
      <w:r>
        <w:rPr>
          <w:rFonts w:ascii="Arial" w:hAnsi="Arial"/>
          <w:szCs w:val="20"/>
        </w:rPr>
        <w:t xml:space="preserve">y apellidos </w:t>
      </w:r>
      <w:r w:rsidRPr="00620059">
        <w:rPr>
          <w:rFonts w:ascii="Arial" w:hAnsi="Arial"/>
          <w:szCs w:val="20"/>
        </w:rPr>
        <w:t>del socio, cuota de inscripción o membrecía anual que se va a pagar</w:t>
      </w:r>
      <w:r>
        <w:rPr>
          <w:rFonts w:ascii="Arial" w:hAnsi="Arial"/>
          <w:szCs w:val="20"/>
        </w:rPr>
        <w:t>, pago del servicio o pago del curso, según la opción elegida en el paso 3.2</w:t>
      </w:r>
    </w:p>
    <w:p w:rsidR="00620059" w:rsidRDefault="002A505A" w:rsidP="002A505A">
      <w:pPr>
        <w:pStyle w:val="MTemaNormal"/>
        <w:numPr>
          <w:ilvl w:val="1"/>
          <w:numId w:val="14"/>
        </w:numPr>
        <w:spacing w:line="360" w:lineRule="auto"/>
        <w:ind w:left="2127" w:hanging="567"/>
        <w:rPr>
          <w:rFonts w:ascii="Arial" w:hAnsi="Arial"/>
          <w:szCs w:val="20"/>
        </w:rPr>
      </w:pPr>
      <w:r w:rsidRPr="00620059">
        <w:rPr>
          <w:rFonts w:ascii="Arial" w:hAnsi="Arial"/>
          <w:szCs w:val="20"/>
        </w:rPr>
        <w:t xml:space="preserve">El sistema muestra </w:t>
      </w:r>
      <w:r w:rsidR="00620059" w:rsidRPr="00620059">
        <w:rPr>
          <w:rFonts w:ascii="Arial" w:hAnsi="Arial"/>
          <w:szCs w:val="20"/>
        </w:rPr>
        <w:t>una rejilla</w:t>
      </w:r>
      <w:r w:rsidRPr="00620059">
        <w:rPr>
          <w:rFonts w:ascii="Arial" w:hAnsi="Arial"/>
          <w:szCs w:val="20"/>
        </w:rPr>
        <w:t xml:space="preserve"> en donde le permite </w:t>
      </w:r>
      <w:r w:rsidR="00620059">
        <w:rPr>
          <w:rFonts w:ascii="Arial" w:hAnsi="Arial"/>
          <w:szCs w:val="20"/>
        </w:rPr>
        <w:t>habilitar o eliminar el ítem</w:t>
      </w:r>
      <w:r w:rsidR="00620059" w:rsidRPr="00620059">
        <w:rPr>
          <w:rFonts w:ascii="Arial" w:hAnsi="Arial"/>
          <w:szCs w:val="20"/>
        </w:rPr>
        <w:t xml:space="preserve"> </w:t>
      </w:r>
      <w:r w:rsidR="008D58AB">
        <w:rPr>
          <w:rFonts w:ascii="Arial" w:hAnsi="Arial"/>
          <w:szCs w:val="20"/>
        </w:rPr>
        <w:t>del tipo de pago</w:t>
      </w:r>
    </w:p>
    <w:p w:rsidR="00620059" w:rsidRDefault="00620059" w:rsidP="002A505A">
      <w:pPr>
        <w:pStyle w:val="MTemaNormal"/>
        <w:numPr>
          <w:ilvl w:val="1"/>
          <w:numId w:val="14"/>
        </w:numPr>
        <w:spacing w:line="360" w:lineRule="auto"/>
        <w:ind w:left="2127" w:hanging="567"/>
        <w:rPr>
          <w:rFonts w:ascii="Arial" w:hAnsi="Arial"/>
          <w:szCs w:val="20"/>
        </w:rPr>
      </w:pPr>
      <w:r w:rsidRPr="00620059">
        <w:rPr>
          <w:rFonts w:ascii="Arial" w:hAnsi="Arial"/>
          <w:szCs w:val="20"/>
        </w:rPr>
        <w:t xml:space="preserve">El usuario, verifica que los datos pertenezcan al </w:t>
      </w:r>
      <w:r>
        <w:rPr>
          <w:rFonts w:ascii="Arial" w:hAnsi="Arial"/>
          <w:szCs w:val="20"/>
        </w:rPr>
        <w:t>socio</w:t>
      </w:r>
      <w:r w:rsidRPr="00620059">
        <w:rPr>
          <w:rFonts w:ascii="Arial" w:hAnsi="Arial"/>
          <w:szCs w:val="20"/>
        </w:rPr>
        <w:t xml:space="preserve"> que realiza el pago.</w:t>
      </w:r>
    </w:p>
    <w:p w:rsidR="00620059" w:rsidRDefault="00620059" w:rsidP="002A505A">
      <w:pPr>
        <w:pStyle w:val="MTemaNormal"/>
        <w:numPr>
          <w:ilvl w:val="1"/>
          <w:numId w:val="14"/>
        </w:numPr>
        <w:spacing w:line="360" w:lineRule="auto"/>
        <w:ind w:left="2127" w:hanging="567"/>
        <w:rPr>
          <w:rFonts w:ascii="Arial" w:hAnsi="Arial"/>
          <w:szCs w:val="20"/>
        </w:rPr>
      </w:pPr>
      <w:r w:rsidRPr="00620059">
        <w:rPr>
          <w:rFonts w:ascii="Arial" w:hAnsi="Arial"/>
          <w:szCs w:val="20"/>
        </w:rPr>
        <w:t>El usuario, elige la opción de “Grabar”.</w:t>
      </w:r>
    </w:p>
    <w:p w:rsidR="00620059" w:rsidRDefault="00620059" w:rsidP="00620059">
      <w:pPr>
        <w:pStyle w:val="MTemaNormal"/>
        <w:numPr>
          <w:ilvl w:val="1"/>
          <w:numId w:val="14"/>
        </w:numPr>
        <w:spacing w:line="360" w:lineRule="auto"/>
        <w:ind w:left="2127" w:hanging="567"/>
        <w:rPr>
          <w:rFonts w:ascii="Arial" w:hAnsi="Arial"/>
          <w:szCs w:val="20"/>
        </w:rPr>
      </w:pPr>
      <w:r w:rsidRPr="00620059">
        <w:rPr>
          <w:rFonts w:ascii="Arial" w:hAnsi="Arial"/>
          <w:szCs w:val="20"/>
        </w:rPr>
        <w:t>El sistema verifica los datos. Si se encuentran correctos se actualizan las tablas relacionadas y se registra el pago correctamente.</w:t>
      </w:r>
      <w:r w:rsidR="002A505A" w:rsidRPr="00244D50">
        <w:rPr>
          <w:rFonts w:ascii="Arial" w:hAnsi="Arial"/>
          <w:szCs w:val="20"/>
        </w:rPr>
        <w:t xml:space="preserve"> </w:t>
      </w:r>
    </w:p>
    <w:p w:rsidR="002F68C3" w:rsidRPr="002F68C3" w:rsidRDefault="002F68C3" w:rsidP="002A505A">
      <w:pPr>
        <w:pStyle w:val="MTemaNormal"/>
        <w:numPr>
          <w:ilvl w:val="1"/>
          <w:numId w:val="14"/>
        </w:numPr>
        <w:tabs>
          <w:tab w:val="left" w:pos="1701"/>
        </w:tabs>
        <w:spacing w:line="360" w:lineRule="auto"/>
        <w:ind w:left="1985" w:hanging="425"/>
        <w:rPr>
          <w:rFonts w:ascii="Arial" w:hAnsi="Arial"/>
          <w:szCs w:val="20"/>
        </w:rPr>
      </w:pPr>
      <w:r w:rsidRPr="00E0778B">
        <w:rPr>
          <w:rFonts w:ascii="Arial" w:hAnsi="Arial"/>
        </w:rPr>
        <w:t>El sistema muestra un mensaje de “Pago realizado satisfactoriamente”, y el caso de uso finaliza.</w:t>
      </w:r>
    </w:p>
    <w:p w:rsidR="002A505A" w:rsidRPr="00244D50" w:rsidRDefault="002A505A" w:rsidP="002A505A">
      <w:pPr>
        <w:pStyle w:val="MTemaNormal"/>
        <w:numPr>
          <w:ilvl w:val="1"/>
          <w:numId w:val="14"/>
        </w:numPr>
        <w:tabs>
          <w:tab w:val="left" w:pos="1701"/>
        </w:tabs>
        <w:spacing w:line="360" w:lineRule="auto"/>
        <w:ind w:left="1985" w:hanging="425"/>
        <w:rPr>
          <w:rFonts w:ascii="Arial" w:hAnsi="Arial"/>
          <w:szCs w:val="20"/>
        </w:rPr>
      </w:pPr>
      <w:r w:rsidRPr="00244D50">
        <w:rPr>
          <w:rFonts w:ascii="Arial" w:hAnsi="Arial"/>
          <w:szCs w:val="20"/>
        </w:rPr>
        <w:t xml:space="preserve">El caso de uso termina </w:t>
      </w:r>
    </w:p>
    <w:p w:rsidR="002A505A" w:rsidRPr="00244D50" w:rsidRDefault="002A505A" w:rsidP="002A505A">
      <w:pPr>
        <w:pStyle w:val="MTemaNormal"/>
        <w:tabs>
          <w:tab w:val="left" w:pos="1701"/>
        </w:tabs>
        <w:spacing w:line="360" w:lineRule="auto"/>
        <w:rPr>
          <w:rFonts w:ascii="Arial" w:hAnsi="Arial"/>
          <w:szCs w:val="20"/>
        </w:rPr>
      </w:pPr>
    </w:p>
    <w:p w:rsidR="002A505A" w:rsidRPr="00244D50" w:rsidRDefault="002A505A" w:rsidP="002A505A">
      <w:pPr>
        <w:pStyle w:val="MTemaNormal"/>
        <w:tabs>
          <w:tab w:val="left" w:pos="1701"/>
        </w:tabs>
        <w:spacing w:line="360" w:lineRule="auto"/>
        <w:rPr>
          <w:rFonts w:ascii="Arial" w:hAnsi="Arial"/>
          <w:szCs w:val="20"/>
        </w:rPr>
      </w:pPr>
    </w:p>
    <w:p w:rsidR="00D40423" w:rsidRDefault="00D40423">
      <w:pPr>
        <w:widowControl/>
        <w:spacing w:line="240" w:lineRule="auto"/>
        <w:rPr>
          <w:rFonts w:ascii="Arial" w:hAnsi="Arial" w:cs="Arial"/>
          <w:b/>
          <w:bCs/>
          <w:lang w:val="es-ES" w:eastAsia="es-ES"/>
        </w:rPr>
      </w:pPr>
      <w:bookmarkStart w:id="12" w:name="_Toc341336170"/>
      <w:r>
        <w:rPr>
          <w:rFonts w:ascii="Arial" w:hAnsi="Arial"/>
        </w:rPr>
        <w:br w:type="page"/>
      </w:r>
    </w:p>
    <w:p w:rsidR="002A505A" w:rsidRPr="00244D50" w:rsidRDefault="002A505A" w:rsidP="002A505A">
      <w:pPr>
        <w:pStyle w:val="MTema1"/>
        <w:numPr>
          <w:ilvl w:val="0"/>
          <w:numId w:val="14"/>
        </w:numPr>
        <w:rPr>
          <w:rFonts w:ascii="Arial" w:hAnsi="Arial"/>
          <w:sz w:val="20"/>
          <w:szCs w:val="20"/>
        </w:rPr>
      </w:pPr>
      <w:r w:rsidRPr="00244D50">
        <w:rPr>
          <w:rFonts w:ascii="Arial" w:hAnsi="Arial"/>
          <w:sz w:val="20"/>
          <w:szCs w:val="20"/>
        </w:rPr>
        <w:lastRenderedPageBreak/>
        <w:t>Flujos Alternativos</w:t>
      </w:r>
      <w:bookmarkEnd w:id="12"/>
    </w:p>
    <w:p w:rsidR="002A505A" w:rsidRPr="00244D50" w:rsidRDefault="002A505A" w:rsidP="002A505A">
      <w:pPr>
        <w:pStyle w:val="MTema2"/>
        <w:numPr>
          <w:ilvl w:val="0"/>
          <w:numId w:val="0"/>
        </w:numPr>
        <w:rPr>
          <w:rFonts w:ascii="Arial" w:hAnsi="Arial"/>
          <w:szCs w:val="20"/>
        </w:rPr>
      </w:pPr>
    </w:p>
    <w:p w:rsidR="002F68C3" w:rsidRPr="00AA5365" w:rsidRDefault="002F68C3" w:rsidP="002F68C3">
      <w:pPr>
        <w:pStyle w:val="MTema2"/>
        <w:numPr>
          <w:ilvl w:val="1"/>
          <w:numId w:val="14"/>
        </w:numPr>
        <w:tabs>
          <w:tab w:val="clear" w:pos="720"/>
        </w:tabs>
        <w:spacing w:line="360" w:lineRule="auto"/>
        <w:ind w:left="1134" w:hanging="425"/>
        <w:rPr>
          <w:rFonts w:ascii="Arial" w:hAnsi="Arial"/>
          <w:szCs w:val="20"/>
        </w:rPr>
      </w:pPr>
      <w:bookmarkStart w:id="13" w:name="_Toc341336171"/>
      <w:r w:rsidRPr="00AA5365">
        <w:rPr>
          <w:rFonts w:ascii="Arial" w:hAnsi="Arial"/>
          <w:szCs w:val="20"/>
          <w:u w:val="single"/>
        </w:rPr>
        <w:t>Elegir TIPO DE PAGO</w:t>
      </w:r>
      <w:r w:rsidR="00721843">
        <w:rPr>
          <w:rFonts w:ascii="Arial" w:hAnsi="Arial"/>
          <w:szCs w:val="20"/>
          <w:u w:val="single"/>
        </w:rPr>
        <w:t>:</w:t>
      </w:r>
    </w:p>
    <w:p w:rsidR="002A505A" w:rsidRPr="00244D50" w:rsidRDefault="002F68C3" w:rsidP="002F68C3">
      <w:pPr>
        <w:pStyle w:val="MTema2"/>
        <w:numPr>
          <w:ilvl w:val="0"/>
          <w:numId w:val="0"/>
        </w:numPr>
        <w:tabs>
          <w:tab w:val="clear" w:pos="720"/>
        </w:tabs>
        <w:spacing w:line="360" w:lineRule="auto"/>
        <w:ind w:left="1134"/>
        <w:rPr>
          <w:rFonts w:ascii="Arial" w:hAnsi="Arial"/>
          <w:b w:val="0"/>
          <w:szCs w:val="20"/>
        </w:rPr>
      </w:pPr>
      <w:r w:rsidRPr="002F68C3">
        <w:rPr>
          <w:rFonts w:ascii="Arial" w:hAnsi="Arial"/>
          <w:b w:val="0"/>
          <w:bCs w:val="0"/>
          <w:szCs w:val="20"/>
        </w:rPr>
        <w:t>En el evento 3.2</w:t>
      </w:r>
      <w:r w:rsidR="002A505A" w:rsidRPr="002F68C3">
        <w:rPr>
          <w:rFonts w:ascii="Arial" w:hAnsi="Arial"/>
          <w:b w:val="0"/>
          <w:bCs w:val="0"/>
          <w:szCs w:val="20"/>
        </w:rPr>
        <w:t xml:space="preserve"> luego de elegir la opción </w:t>
      </w:r>
      <w:r w:rsidRPr="002F68C3">
        <w:rPr>
          <w:rFonts w:ascii="Arial" w:hAnsi="Arial"/>
          <w:b w:val="0"/>
          <w:bCs w:val="0"/>
          <w:szCs w:val="20"/>
        </w:rPr>
        <w:t xml:space="preserve">Actualizar pago, </w:t>
      </w:r>
      <w:r w:rsidR="002A505A" w:rsidRPr="002F68C3">
        <w:rPr>
          <w:rFonts w:ascii="Arial" w:hAnsi="Arial"/>
          <w:b w:val="0"/>
          <w:bCs w:val="0"/>
          <w:szCs w:val="20"/>
        </w:rPr>
        <w:t>administrado</w:t>
      </w:r>
      <w:r w:rsidRPr="002F68C3">
        <w:rPr>
          <w:rFonts w:ascii="Arial" w:hAnsi="Arial"/>
          <w:b w:val="0"/>
          <w:bCs w:val="0"/>
          <w:szCs w:val="20"/>
        </w:rPr>
        <w:t>r</w:t>
      </w:r>
      <w:r w:rsidR="002A505A" w:rsidRPr="002F68C3">
        <w:rPr>
          <w:rFonts w:ascii="Arial" w:hAnsi="Arial"/>
          <w:b w:val="0"/>
          <w:bCs w:val="0"/>
          <w:szCs w:val="20"/>
        </w:rPr>
        <w:t xml:space="preserve"> hace cli</w:t>
      </w:r>
      <w:r w:rsidR="00F722E8" w:rsidRPr="002F68C3">
        <w:rPr>
          <w:rFonts w:ascii="Arial" w:hAnsi="Arial"/>
          <w:b w:val="0"/>
          <w:bCs w:val="0"/>
          <w:szCs w:val="20"/>
        </w:rPr>
        <w:t xml:space="preserve">c en la opción </w:t>
      </w:r>
      <w:r w:rsidRPr="002F68C3">
        <w:rPr>
          <w:rFonts w:ascii="Arial" w:hAnsi="Arial"/>
          <w:b w:val="0"/>
          <w:bCs w:val="0"/>
          <w:szCs w:val="20"/>
        </w:rPr>
        <w:t>Tipo de pago</w:t>
      </w:r>
      <w:bookmarkEnd w:id="13"/>
      <w:r w:rsidR="002A505A" w:rsidRPr="00244D50">
        <w:rPr>
          <w:rFonts w:ascii="Arial" w:hAnsi="Arial"/>
          <w:b w:val="0"/>
          <w:szCs w:val="20"/>
        </w:rPr>
        <w:t xml:space="preserve"> </w:t>
      </w:r>
    </w:p>
    <w:p w:rsidR="002A505A" w:rsidRPr="00244D50" w:rsidRDefault="002A505A" w:rsidP="002F68C3">
      <w:pPr>
        <w:pStyle w:val="MTema2"/>
        <w:numPr>
          <w:ilvl w:val="2"/>
          <w:numId w:val="14"/>
        </w:numPr>
        <w:tabs>
          <w:tab w:val="clear" w:pos="720"/>
        </w:tabs>
        <w:spacing w:line="360" w:lineRule="auto"/>
        <w:ind w:left="1843" w:hanging="709"/>
        <w:rPr>
          <w:rFonts w:ascii="Arial" w:hAnsi="Arial"/>
          <w:b w:val="0"/>
          <w:szCs w:val="20"/>
        </w:rPr>
      </w:pPr>
      <w:r w:rsidRPr="00244D50">
        <w:rPr>
          <w:rFonts w:ascii="Arial" w:hAnsi="Arial"/>
          <w:b w:val="0"/>
          <w:szCs w:val="20"/>
        </w:rPr>
        <w:t xml:space="preserve"> </w:t>
      </w:r>
      <w:bookmarkStart w:id="14" w:name="_Toc341336172"/>
      <w:r w:rsidRPr="00244D50">
        <w:rPr>
          <w:rFonts w:ascii="Arial" w:hAnsi="Arial"/>
          <w:b w:val="0"/>
          <w:szCs w:val="20"/>
        </w:rPr>
        <w:t xml:space="preserve">El sistema muestra una lista de </w:t>
      </w:r>
      <w:r w:rsidR="008D58AB">
        <w:rPr>
          <w:rFonts w:ascii="Arial" w:hAnsi="Arial"/>
          <w:b w:val="0"/>
          <w:szCs w:val="20"/>
        </w:rPr>
        <w:t>los tipos de pagos</w:t>
      </w:r>
      <w:bookmarkEnd w:id="14"/>
    </w:p>
    <w:p w:rsidR="002A505A" w:rsidRDefault="002A505A" w:rsidP="002F68C3">
      <w:pPr>
        <w:pStyle w:val="MTema2"/>
        <w:numPr>
          <w:ilvl w:val="2"/>
          <w:numId w:val="14"/>
        </w:numPr>
        <w:tabs>
          <w:tab w:val="clear" w:pos="720"/>
        </w:tabs>
        <w:spacing w:line="360" w:lineRule="auto"/>
        <w:ind w:left="1843" w:hanging="709"/>
        <w:rPr>
          <w:rFonts w:ascii="Arial" w:hAnsi="Arial"/>
          <w:b w:val="0"/>
          <w:szCs w:val="20"/>
        </w:rPr>
      </w:pPr>
      <w:r w:rsidRPr="00244D50">
        <w:rPr>
          <w:rFonts w:ascii="Arial" w:hAnsi="Arial"/>
          <w:b w:val="0"/>
          <w:szCs w:val="20"/>
        </w:rPr>
        <w:t xml:space="preserve"> </w:t>
      </w:r>
      <w:bookmarkStart w:id="15" w:name="_Toc341336173"/>
      <w:r w:rsidRPr="00244D50">
        <w:rPr>
          <w:rFonts w:ascii="Arial" w:hAnsi="Arial"/>
          <w:b w:val="0"/>
          <w:szCs w:val="20"/>
        </w:rPr>
        <w:t xml:space="preserve">El administrador selecciona un </w:t>
      </w:r>
      <w:bookmarkEnd w:id="15"/>
      <w:r w:rsidR="008D58AB">
        <w:rPr>
          <w:rFonts w:ascii="Arial" w:hAnsi="Arial"/>
          <w:b w:val="0"/>
          <w:szCs w:val="20"/>
        </w:rPr>
        <w:t>tipo de pago.</w:t>
      </w:r>
    </w:p>
    <w:p w:rsidR="008D58AB" w:rsidRDefault="008D58AB" w:rsidP="008D58AB">
      <w:pPr>
        <w:pStyle w:val="MTema2"/>
        <w:numPr>
          <w:ilvl w:val="2"/>
          <w:numId w:val="14"/>
        </w:numPr>
        <w:tabs>
          <w:tab w:val="clear" w:pos="720"/>
        </w:tabs>
        <w:spacing w:line="360" w:lineRule="auto"/>
        <w:ind w:left="1843" w:hanging="709"/>
        <w:rPr>
          <w:rFonts w:ascii="Arial" w:hAnsi="Arial"/>
          <w:b w:val="0"/>
          <w:szCs w:val="20"/>
        </w:rPr>
      </w:pPr>
      <w:r>
        <w:rPr>
          <w:rFonts w:ascii="Arial" w:hAnsi="Arial"/>
          <w:b w:val="0"/>
          <w:szCs w:val="20"/>
        </w:rPr>
        <w:t>El sistema se prepara para</w:t>
      </w:r>
      <w:r w:rsidR="000A0536">
        <w:rPr>
          <w:rFonts w:ascii="Arial" w:hAnsi="Arial"/>
          <w:b w:val="0"/>
          <w:szCs w:val="20"/>
        </w:rPr>
        <w:t xml:space="preserve"> mostrar los datos del usuario vinculados a ese tipo de pago</w:t>
      </w:r>
    </w:p>
    <w:p w:rsidR="00721843" w:rsidRPr="00AA5365" w:rsidRDefault="00721843" w:rsidP="00721843">
      <w:pPr>
        <w:pStyle w:val="MTema2"/>
        <w:numPr>
          <w:ilvl w:val="1"/>
          <w:numId w:val="14"/>
        </w:numPr>
        <w:tabs>
          <w:tab w:val="clear" w:pos="720"/>
        </w:tabs>
        <w:spacing w:line="360" w:lineRule="auto"/>
        <w:ind w:left="1134" w:hanging="425"/>
        <w:rPr>
          <w:rFonts w:ascii="Arial" w:hAnsi="Arial"/>
          <w:szCs w:val="20"/>
          <w:u w:val="single"/>
        </w:rPr>
      </w:pPr>
      <w:bookmarkStart w:id="16" w:name="_Toc341336179"/>
      <w:r>
        <w:rPr>
          <w:rFonts w:ascii="Arial" w:hAnsi="Arial"/>
          <w:szCs w:val="20"/>
          <w:u w:val="single"/>
        </w:rPr>
        <w:t>Eliminar ITEM CONCEPTO DE PAGO</w:t>
      </w:r>
      <w:r w:rsidRPr="00AA5365">
        <w:rPr>
          <w:rFonts w:ascii="Arial" w:hAnsi="Arial"/>
          <w:szCs w:val="20"/>
          <w:u w:val="single"/>
        </w:rPr>
        <w:t xml:space="preserve">: </w:t>
      </w:r>
    </w:p>
    <w:p w:rsidR="008D58AB" w:rsidRPr="00244D50" w:rsidRDefault="008D58AB" w:rsidP="008D58AB">
      <w:pPr>
        <w:pStyle w:val="MTema2"/>
        <w:numPr>
          <w:ilvl w:val="0"/>
          <w:numId w:val="0"/>
        </w:numPr>
        <w:tabs>
          <w:tab w:val="clear" w:pos="720"/>
        </w:tabs>
        <w:spacing w:line="360" w:lineRule="auto"/>
        <w:ind w:left="1134"/>
        <w:rPr>
          <w:rFonts w:ascii="Arial" w:hAnsi="Arial"/>
          <w:b w:val="0"/>
          <w:szCs w:val="20"/>
        </w:rPr>
      </w:pPr>
      <w:r w:rsidRPr="00244D50">
        <w:rPr>
          <w:rFonts w:ascii="Arial" w:hAnsi="Arial"/>
          <w:b w:val="0"/>
          <w:szCs w:val="20"/>
        </w:rPr>
        <w:t>En el evento 3.</w:t>
      </w:r>
      <w:r w:rsidR="00721843">
        <w:rPr>
          <w:rFonts w:ascii="Arial" w:hAnsi="Arial"/>
          <w:b w:val="0"/>
          <w:szCs w:val="20"/>
        </w:rPr>
        <w:t>5</w:t>
      </w:r>
      <w:r w:rsidRPr="00244D50">
        <w:rPr>
          <w:rFonts w:ascii="Arial" w:hAnsi="Arial"/>
          <w:b w:val="0"/>
          <w:szCs w:val="20"/>
        </w:rPr>
        <w:t xml:space="preserve"> luego de que el   sistema muestra una nueva ventana con los datos del producto también muestra la opción </w:t>
      </w:r>
      <w:r w:rsidR="00721843">
        <w:rPr>
          <w:rFonts w:ascii="Arial" w:hAnsi="Arial"/>
          <w:b w:val="0"/>
          <w:szCs w:val="20"/>
        </w:rPr>
        <w:t>modificar</w:t>
      </w:r>
      <w:r w:rsidRPr="00244D50">
        <w:rPr>
          <w:rFonts w:ascii="Arial" w:hAnsi="Arial"/>
          <w:b w:val="0"/>
          <w:szCs w:val="20"/>
        </w:rPr>
        <w:t xml:space="preserve"> </w:t>
      </w:r>
      <w:r w:rsidR="00721843">
        <w:rPr>
          <w:rFonts w:ascii="Arial" w:hAnsi="Arial"/>
          <w:b w:val="0"/>
          <w:szCs w:val="20"/>
        </w:rPr>
        <w:t>ítem concepto de pago</w:t>
      </w:r>
      <w:r w:rsidRPr="00244D50">
        <w:rPr>
          <w:rFonts w:ascii="Arial" w:hAnsi="Arial"/>
          <w:b w:val="0"/>
          <w:szCs w:val="20"/>
        </w:rPr>
        <w:t>.</w:t>
      </w:r>
      <w:bookmarkEnd w:id="16"/>
    </w:p>
    <w:p w:rsidR="008D58AB" w:rsidRDefault="008D58AB" w:rsidP="008D58AB">
      <w:pPr>
        <w:pStyle w:val="MTema2"/>
        <w:numPr>
          <w:ilvl w:val="2"/>
          <w:numId w:val="14"/>
        </w:numPr>
        <w:tabs>
          <w:tab w:val="clear" w:pos="720"/>
        </w:tabs>
        <w:spacing w:line="360" w:lineRule="auto"/>
        <w:ind w:left="1843" w:hanging="709"/>
        <w:rPr>
          <w:rFonts w:ascii="Arial" w:hAnsi="Arial"/>
          <w:b w:val="0"/>
          <w:szCs w:val="20"/>
        </w:rPr>
      </w:pPr>
      <w:bookmarkStart w:id="17" w:name="_Toc341336180"/>
      <w:r w:rsidRPr="00244D50">
        <w:rPr>
          <w:rFonts w:ascii="Arial" w:hAnsi="Arial"/>
          <w:b w:val="0"/>
          <w:szCs w:val="20"/>
        </w:rPr>
        <w:t xml:space="preserve">El administrador selecciona </w:t>
      </w:r>
      <w:r w:rsidR="00721843">
        <w:rPr>
          <w:rFonts w:ascii="Arial" w:hAnsi="Arial"/>
          <w:b w:val="0"/>
          <w:szCs w:val="20"/>
        </w:rPr>
        <w:t>el ítem concepto de pago</w:t>
      </w:r>
      <w:r w:rsidRPr="00244D50">
        <w:rPr>
          <w:rFonts w:ascii="Arial" w:hAnsi="Arial"/>
          <w:b w:val="0"/>
          <w:szCs w:val="20"/>
        </w:rPr>
        <w:t>.</w:t>
      </w:r>
      <w:bookmarkEnd w:id="17"/>
    </w:p>
    <w:p w:rsidR="00721843" w:rsidRDefault="00721843" w:rsidP="00721843">
      <w:pPr>
        <w:pStyle w:val="MTema2"/>
        <w:numPr>
          <w:ilvl w:val="2"/>
          <w:numId w:val="14"/>
        </w:numPr>
        <w:tabs>
          <w:tab w:val="clear" w:pos="720"/>
        </w:tabs>
        <w:spacing w:line="360" w:lineRule="auto"/>
        <w:ind w:left="1843" w:hanging="709"/>
        <w:rPr>
          <w:rFonts w:ascii="Arial" w:hAnsi="Arial"/>
          <w:b w:val="0"/>
          <w:szCs w:val="20"/>
        </w:rPr>
      </w:pPr>
      <w:r w:rsidRPr="00244D50">
        <w:rPr>
          <w:rFonts w:ascii="Arial" w:hAnsi="Arial"/>
          <w:b w:val="0"/>
          <w:szCs w:val="20"/>
        </w:rPr>
        <w:t>El administrador</w:t>
      </w:r>
      <w:r>
        <w:rPr>
          <w:rFonts w:ascii="Arial" w:hAnsi="Arial"/>
          <w:b w:val="0"/>
          <w:szCs w:val="20"/>
        </w:rPr>
        <w:t xml:space="preserve"> tiene la </w:t>
      </w:r>
      <w:r w:rsidRPr="00244D50">
        <w:rPr>
          <w:rFonts w:ascii="Arial" w:hAnsi="Arial"/>
          <w:b w:val="0"/>
          <w:szCs w:val="20"/>
        </w:rPr>
        <w:t xml:space="preserve"> </w:t>
      </w:r>
      <w:r>
        <w:rPr>
          <w:rFonts w:ascii="Arial" w:hAnsi="Arial"/>
          <w:b w:val="0"/>
          <w:szCs w:val="20"/>
        </w:rPr>
        <w:t>opción de modificar directamente en la rejilla el ítem concepto de pago y elegir la opción guardar</w:t>
      </w:r>
    </w:p>
    <w:p w:rsidR="00721843" w:rsidRPr="00244D50" w:rsidRDefault="00721843" w:rsidP="00721843">
      <w:pPr>
        <w:pStyle w:val="MTema2"/>
        <w:numPr>
          <w:ilvl w:val="2"/>
          <w:numId w:val="14"/>
        </w:numPr>
        <w:tabs>
          <w:tab w:val="clear" w:pos="720"/>
        </w:tabs>
        <w:spacing w:line="360" w:lineRule="auto"/>
        <w:ind w:left="1843" w:hanging="709"/>
        <w:rPr>
          <w:rFonts w:ascii="Arial" w:hAnsi="Arial"/>
          <w:b w:val="0"/>
          <w:szCs w:val="20"/>
        </w:rPr>
      </w:pPr>
      <w:bookmarkStart w:id="18" w:name="_Toc341336175"/>
      <w:r w:rsidRPr="00244D50">
        <w:rPr>
          <w:rFonts w:ascii="Arial" w:hAnsi="Arial"/>
          <w:b w:val="0"/>
          <w:szCs w:val="20"/>
        </w:rPr>
        <w:t>El sistema guarda la nueva información en la base de datos.</w:t>
      </w:r>
    </w:p>
    <w:p w:rsidR="002F68C3" w:rsidRPr="00AA5365" w:rsidRDefault="008D58AB" w:rsidP="002F68C3">
      <w:pPr>
        <w:pStyle w:val="MTema2"/>
        <w:numPr>
          <w:ilvl w:val="1"/>
          <w:numId w:val="14"/>
        </w:numPr>
        <w:tabs>
          <w:tab w:val="clear" w:pos="720"/>
        </w:tabs>
        <w:spacing w:line="360" w:lineRule="auto"/>
        <w:ind w:left="1134" w:hanging="425"/>
        <w:rPr>
          <w:rFonts w:ascii="Arial" w:hAnsi="Arial"/>
          <w:szCs w:val="20"/>
          <w:u w:val="single"/>
        </w:rPr>
      </w:pPr>
      <w:r>
        <w:rPr>
          <w:rFonts w:ascii="Arial" w:hAnsi="Arial"/>
          <w:szCs w:val="20"/>
          <w:u w:val="single"/>
        </w:rPr>
        <w:t>Eliminar</w:t>
      </w:r>
      <w:r w:rsidR="00721843">
        <w:rPr>
          <w:rFonts w:ascii="Arial" w:hAnsi="Arial"/>
          <w:szCs w:val="20"/>
          <w:u w:val="single"/>
        </w:rPr>
        <w:t xml:space="preserve"> </w:t>
      </w:r>
      <w:r>
        <w:rPr>
          <w:rFonts w:ascii="Arial" w:hAnsi="Arial"/>
          <w:szCs w:val="20"/>
          <w:u w:val="single"/>
        </w:rPr>
        <w:t xml:space="preserve">ITEM </w:t>
      </w:r>
      <w:r w:rsidR="00721843">
        <w:rPr>
          <w:rFonts w:ascii="Arial" w:hAnsi="Arial"/>
          <w:szCs w:val="20"/>
          <w:u w:val="single"/>
        </w:rPr>
        <w:t xml:space="preserve">CONCEPTO </w:t>
      </w:r>
      <w:r>
        <w:rPr>
          <w:rFonts w:ascii="Arial" w:hAnsi="Arial"/>
          <w:szCs w:val="20"/>
          <w:u w:val="single"/>
        </w:rPr>
        <w:t>DE PAGO</w:t>
      </w:r>
      <w:r w:rsidR="002A505A" w:rsidRPr="00AA5365">
        <w:rPr>
          <w:rFonts w:ascii="Arial" w:hAnsi="Arial"/>
          <w:szCs w:val="20"/>
          <w:u w:val="single"/>
        </w:rPr>
        <w:t xml:space="preserve">: </w:t>
      </w:r>
    </w:p>
    <w:p w:rsidR="002A505A" w:rsidRPr="002F68C3" w:rsidRDefault="008D58AB" w:rsidP="002F68C3">
      <w:pPr>
        <w:pStyle w:val="MTema2"/>
        <w:numPr>
          <w:ilvl w:val="0"/>
          <w:numId w:val="0"/>
        </w:numPr>
        <w:tabs>
          <w:tab w:val="clear" w:pos="720"/>
        </w:tabs>
        <w:spacing w:line="360" w:lineRule="auto"/>
        <w:ind w:left="1134"/>
        <w:rPr>
          <w:rFonts w:ascii="Arial" w:hAnsi="Arial"/>
          <w:b w:val="0"/>
          <w:szCs w:val="20"/>
        </w:rPr>
      </w:pPr>
      <w:r>
        <w:rPr>
          <w:rFonts w:ascii="Arial" w:hAnsi="Arial"/>
          <w:b w:val="0"/>
          <w:szCs w:val="20"/>
        </w:rPr>
        <w:t>En el evento 3.5</w:t>
      </w:r>
      <w:r w:rsidR="002A505A" w:rsidRPr="002F68C3">
        <w:rPr>
          <w:rFonts w:ascii="Arial" w:hAnsi="Arial"/>
          <w:b w:val="0"/>
          <w:szCs w:val="20"/>
        </w:rPr>
        <w:t xml:space="preserve">  luego de que el sistema muestra una nueva </w:t>
      </w:r>
      <w:r>
        <w:rPr>
          <w:rFonts w:ascii="Arial" w:hAnsi="Arial"/>
          <w:b w:val="0"/>
          <w:szCs w:val="20"/>
        </w:rPr>
        <w:t>rejilla</w:t>
      </w:r>
      <w:r w:rsidR="002A505A" w:rsidRPr="002F68C3">
        <w:rPr>
          <w:rFonts w:ascii="Arial" w:hAnsi="Arial"/>
          <w:b w:val="0"/>
          <w:szCs w:val="20"/>
        </w:rPr>
        <w:t xml:space="preserve"> con los datos del </w:t>
      </w:r>
      <w:r>
        <w:rPr>
          <w:rFonts w:ascii="Arial" w:hAnsi="Arial"/>
          <w:b w:val="0"/>
          <w:szCs w:val="20"/>
        </w:rPr>
        <w:t>tipo de pago</w:t>
      </w:r>
      <w:r w:rsidR="002A505A" w:rsidRPr="002F68C3">
        <w:rPr>
          <w:rFonts w:ascii="Arial" w:hAnsi="Arial"/>
          <w:b w:val="0"/>
          <w:szCs w:val="20"/>
        </w:rPr>
        <w:t xml:space="preserve"> también muestra la opción </w:t>
      </w:r>
      <w:r w:rsidR="00721843">
        <w:rPr>
          <w:rFonts w:ascii="Arial" w:hAnsi="Arial"/>
          <w:b w:val="0"/>
          <w:szCs w:val="20"/>
        </w:rPr>
        <w:t>modificar</w:t>
      </w:r>
      <w:r w:rsidR="00721843" w:rsidRPr="00244D50">
        <w:rPr>
          <w:rFonts w:ascii="Arial" w:hAnsi="Arial"/>
          <w:b w:val="0"/>
          <w:szCs w:val="20"/>
        </w:rPr>
        <w:t xml:space="preserve"> </w:t>
      </w:r>
      <w:r w:rsidR="00721843">
        <w:rPr>
          <w:rFonts w:ascii="Arial" w:hAnsi="Arial"/>
          <w:b w:val="0"/>
          <w:szCs w:val="20"/>
        </w:rPr>
        <w:t>ítem concepto de pago</w:t>
      </w:r>
      <w:r w:rsidR="002A505A" w:rsidRPr="002F68C3">
        <w:rPr>
          <w:rFonts w:ascii="Arial" w:hAnsi="Arial"/>
          <w:b w:val="0"/>
          <w:szCs w:val="20"/>
        </w:rPr>
        <w:t>.</w:t>
      </w:r>
      <w:bookmarkEnd w:id="18"/>
    </w:p>
    <w:p w:rsidR="00FE6C6C" w:rsidRPr="00FE6C6C" w:rsidRDefault="00FE6C6C" w:rsidP="00FE6C6C">
      <w:pPr>
        <w:pStyle w:val="MTema2"/>
        <w:numPr>
          <w:ilvl w:val="2"/>
          <w:numId w:val="14"/>
        </w:numPr>
        <w:tabs>
          <w:tab w:val="clear" w:pos="720"/>
        </w:tabs>
        <w:spacing w:line="360" w:lineRule="auto"/>
        <w:ind w:left="1843" w:hanging="709"/>
        <w:rPr>
          <w:rFonts w:ascii="Arial" w:hAnsi="Arial"/>
          <w:b w:val="0"/>
          <w:szCs w:val="20"/>
        </w:rPr>
      </w:pPr>
      <w:bookmarkStart w:id="19" w:name="_Toc341336177"/>
      <w:r w:rsidRPr="00244D50">
        <w:rPr>
          <w:rFonts w:ascii="Arial" w:hAnsi="Arial"/>
          <w:b w:val="0"/>
          <w:szCs w:val="20"/>
        </w:rPr>
        <w:t xml:space="preserve">El administrador selecciona </w:t>
      </w:r>
      <w:r>
        <w:rPr>
          <w:rFonts w:ascii="Arial" w:hAnsi="Arial"/>
          <w:b w:val="0"/>
          <w:szCs w:val="20"/>
        </w:rPr>
        <w:t>el ítem concepto de pago</w:t>
      </w:r>
      <w:r w:rsidRPr="00244D50">
        <w:rPr>
          <w:rFonts w:ascii="Arial" w:hAnsi="Arial"/>
          <w:b w:val="0"/>
          <w:szCs w:val="20"/>
        </w:rPr>
        <w:t>.</w:t>
      </w:r>
    </w:p>
    <w:p w:rsidR="002A505A" w:rsidRPr="00244D50" w:rsidRDefault="002A505A" w:rsidP="002F68C3">
      <w:pPr>
        <w:pStyle w:val="MTema2"/>
        <w:numPr>
          <w:ilvl w:val="2"/>
          <w:numId w:val="14"/>
        </w:numPr>
        <w:tabs>
          <w:tab w:val="clear" w:pos="720"/>
        </w:tabs>
        <w:spacing w:line="360" w:lineRule="auto"/>
        <w:ind w:left="1843" w:hanging="709"/>
        <w:rPr>
          <w:rFonts w:ascii="Arial" w:hAnsi="Arial"/>
          <w:b w:val="0"/>
          <w:szCs w:val="20"/>
        </w:rPr>
      </w:pPr>
      <w:r w:rsidRPr="00244D50">
        <w:rPr>
          <w:rFonts w:ascii="Arial" w:hAnsi="Arial"/>
          <w:b w:val="0"/>
          <w:szCs w:val="20"/>
        </w:rPr>
        <w:t xml:space="preserve">El administrador </w:t>
      </w:r>
      <w:r w:rsidR="008D58AB">
        <w:rPr>
          <w:rFonts w:ascii="Arial" w:hAnsi="Arial"/>
          <w:b w:val="0"/>
          <w:szCs w:val="20"/>
        </w:rPr>
        <w:t xml:space="preserve"> tiene  la opción de eliminar el ítem por el concepto de pago</w:t>
      </w:r>
      <w:r w:rsidRPr="00244D50">
        <w:rPr>
          <w:rFonts w:ascii="Arial" w:hAnsi="Arial"/>
          <w:b w:val="0"/>
          <w:szCs w:val="20"/>
        </w:rPr>
        <w:t xml:space="preserve"> </w:t>
      </w:r>
      <w:r w:rsidR="00721843">
        <w:rPr>
          <w:rFonts w:ascii="Arial" w:hAnsi="Arial"/>
          <w:b w:val="0"/>
          <w:szCs w:val="20"/>
        </w:rPr>
        <w:t xml:space="preserve">directamente desde la rejilla </w:t>
      </w:r>
      <w:r w:rsidRPr="00244D50">
        <w:rPr>
          <w:rFonts w:ascii="Arial" w:hAnsi="Arial"/>
          <w:b w:val="0"/>
          <w:szCs w:val="20"/>
        </w:rPr>
        <w:t xml:space="preserve">y </w:t>
      </w:r>
      <w:r w:rsidR="00721843" w:rsidRPr="00244D50">
        <w:rPr>
          <w:rFonts w:ascii="Arial" w:hAnsi="Arial"/>
          <w:b w:val="0"/>
          <w:szCs w:val="20"/>
        </w:rPr>
        <w:t>eleg</w:t>
      </w:r>
      <w:r w:rsidR="00721843">
        <w:rPr>
          <w:rFonts w:ascii="Arial" w:hAnsi="Arial"/>
          <w:b w:val="0"/>
          <w:szCs w:val="20"/>
        </w:rPr>
        <w:t>ir</w:t>
      </w:r>
      <w:r w:rsidRPr="00244D50">
        <w:rPr>
          <w:rFonts w:ascii="Arial" w:hAnsi="Arial"/>
          <w:b w:val="0"/>
          <w:szCs w:val="20"/>
        </w:rPr>
        <w:t xml:space="preserve"> la opción guardar.</w:t>
      </w:r>
      <w:bookmarkEnd w:id="19"/>
    </w:p>
    <w:p w:rsidR="002A505A" w:rsidRPr="00244D50" w:rsidRDefault="002A505A" w:rsidP="002F68C3">
      <w:pPr>
        <w:pStyle w:val="MTema2"/>
        <w:numPr>
          <w:ilvl w:val="2"/>
          <w:numId w:val="14"/>
        </w:numPr>
        <w:tabs>
          <w:tab w:val="clear" w:pos="720"/>
        </w:tabs>
        <w:spacing w:line="360" w:lineRule="auto"/>
        <w:ind w:left="1843" w:hanging="709"/>
        <w:rPr>
          <w:rFonts w:ascii="Arial" w:hAnsi="Arial"/>
          <w:b w:val="0"/>
          <w:szCs w:val="20"/>
        </w:rPr>
      </w:pPr>
      <w:bookmarkStart w:id="20" w:name="_Toc341336178"/>
      <w:r w:rsidRPr="00244D50">
        <w:rPr>
          <w:rFonts w:ascii="Arial" w:hAnsi="Arial"/>
          <w:b w:val="0"/>
          <w:szCs w:val="20"/>
        </w:rPr>
        <w:t>El sistema guarda la nueva información en la base de datos.</w:t>
      </w:r>
      <w:bookmarkEnd w:id="20"/>
    </w:p>
    <w:p w:rsidR="002A505A" w:rsidRPr="00244D50" w:rsidRDefault="002A505A" w:rsidP="002A505A">
      <w:pPr>
        <w:pStyle w:val="MTemaNormal"/>
        <w:spacing w:line="360" w:lineRule="auto"/>
        <w:ind w:left="0"/>
        <w:rPr>
          <w:rFonts w:ascii="Arial" w:hAnsi="Arial"/>
          <w:szCs w:val="20"/>
        </w:rPr>
      </w:pPr>
    </w:p>
    <w:p w:rsidR="00105BD7" w:rsidRDefault="00105BD7">
      <w:pPr>
        <w:widowControl/>
        <w:spacing w:line="240" w:lineRule="auto"/>
        <w:rPr>
          <w:rFonts w:ascii="Arial" w:hAnsi="Arial" w:cs="Arial"/>
          <w:b/>
          <w:bCs/>
          <w:lang w:val="es-ES" w:eastAsia="es-ES"/>
        </w:rPr>
      </w:pPr>
      <w:bookmarkStart w:id="21" w:name="_Toc341336183"/>
      <w:r w:rsidRPr="005B1D8E">
        <w:rPr>
          <w:rFonts w:ascii="Arial" w:hAnsi="Arial"/>
          <w:lang w:val="es-PE"/>
        </w:rPr>
        <w:br w:type="page"/>
      </w:r>
    </w:p>
    <w:p w:rsidR="002A505A" w:rsidRPr="00244D50" w:rsidRDefault="002A505A" w:rsidP="002A505A">
      <w:pPr>
        <w:pStyle w:val="MTema1"/>
        <w:rPr>
          <w:rFonts w:ascii="Arial" w:hAnsi="Arial"/>
          <w:sz w:val="20"/>
          <w:szCs w:val="20"/>
        </w:rPr>
      </w:pPr>
      <w:r w:rsidRPr="00244D50">
        <w:rPr>
          <w:rFonts w:ascii="Arial" w:hAnsi="Arial"/>
          <w:sz w:val="20"/>
          <w:szCs w:val="20"/>
        </w:rPr>
        <w:lastRenderedPageBreak/>
        <w:t>Grafo – Escenario</w:t>
      </w:r>
      <w:bookmarkEnd w:id="21"/>
    </w:p>
    <w:p w:rsidR="002A505A" w:rsidRPr="00244D50" w:rsidRDefault="008B2FB4" w:rsidP="002A505A">
      <w:pPr>
        <w:pStyle w:val="Heading1"/>
        <w:numPr>
          <w:ilvl w:val="0"/>
          <w:numId w:val="0"/>
        </w:numPr>
        <w:rPr>
          <w:rFonts w:ascii="Arial" w:hAnsi="Arial" w:cs="Arial"/>
          <w:sz w:val="20"/>
        </w:rPr>
      </w:pPr>
      <w:bookmarkStart w:id="22" w:name="_Toc341336184"/>
      <w:r w:rsidRPr="008B2FB4">
        <w:rPr>
          <w:rFonts w:ascii="Arial" w:hAnsi="Arial" w:cs="Arial"/>
          <w:noProof/>
          <w:sz w:val="20"/>
          <w:lang w:val="es-MX" w:eastAsia="es-MX"/>
        </w:rPr>
        <w:pict>
          <v:group id="_x0000_s1117" style="position:absolute;margin-left:0;margin-top:0;width:392.8pt;height:514.85pt;z-index:251746304;mso-position-horizontal:center;mso-position-horizontal-relative:page;mso-position-vertical:center;mso-position-vertical-relative:page" coordorigin="1691,2366" coordsize="7856,10297">
            <v:group id="_x0000_s1112" style="position:absolute;left:3533;top:2722;width:6014;height:9941" coordorigin="2279,2588" coordsize="6014,9941">
              <v:group id="_x0000_s1111" style="position:absolute;left:4811;top:2588;width:987;height:8717" coordorigin="4811,2588" coordsize="987,8717">
                <v:oval id="17 Elipse" o:spid="_x0000_s1029" style="position:absolute;left:4811;top:2588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" fillcolor="white [3201]" strokecolor="#9bbb59 [3206]" strokeweight="2pt">
                  <v:textbox style="mso-next-textbox:#17 Elipse">
                    <w:txbxContent>
                      <w:p w:rsidR="002A505A" w:rsidRPr="007217E1" w:rsidRDefault="002A505A" w:rsidP="002A505A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3.1</w:t>
                        </w:r>
                      </w:p>
                    </w:txbxContent>
                  </v:textbox>
                </v:oval>
                <v:oval id="18 Elipse" o:spid="_x0000_s1030" style="position:absolute;left:4833;top:3453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" fillcolor="white [3201]" strokecolor="#9bbb59 [3206]" strokeweight="2pt">
                  <v:textbox style="mso-next-textbox:#18 Elipse">
                    <w:txbxContent>
                      <w:p w:rsidR="002A505A" w:rsidRPr="007217E1" w:rsidRDefault="002A505A" w:rsidP="002A505A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3.2</w:t>
                        </w:r>
                      </w:p>
                    </w:txbxContent>
                  </v:textbox>
                </v:oval>
                <v:oval id="19 Elipse" o:spid="_x0000_s1035" style="position:absolute;left:4894;top:7863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" fillcolor="white [3201]" strokecolor="#9bbb59 [3206]" strokeweight="2pt">
                  <v:textbox style="mso-next-textbox:#19 Elipse">
                    <w:txbxContent>
                      <w:p w:rsidR="002A505A" w:rsidRPr="007217E1" w:rsidRDefault="002A505A" w:rsidP="002A505A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3.7</w:t>
                        </w:r>
                      </w:p>
                    </w:txbxContent>
                  </v:textbox>
                </v:oval>
                <v:oval id="20 Elipse" o:spid="_x0000_s1034" style="position:absolute;left:4892;top:6949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" fillcolor="white [3201]" strokecolor="#9bbb59 [3206]" strokeweight="2pt">
                  <v:textbox style="mso-next-textbox:#20 Elipse">
                    <w:txbxContent>
                      <w:p w:rsidR="002A505A" w:rsidRPr="007217E1" w:rsidRDefault="002A505A" w:rsidP="002A505A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3.6</w:t>
                        </w:r>
                      </w:p>
                    </w:txbxContent>
                  </v:textbox>
                </v:oval>
                <v:oval id="21 Elipse" o:spid="_x0000_s1031" style="position:absolute;left:4856;top:4304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" fillcolor="white [3201]" strokecolor="#9bbb59 [3206]" strokeweight="2pt">
                  <v:textbox style="mso-next-textbox:#21 Elipse">
                    <w:txbxContent>
                      <w:p w:rsidR="002A505A" w:rsidRPr="007217E1" w:rsidRDefault="002A505A" w:rsidP="002A505A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3.3</w:t>
                        </w:r>
                      </w:p>
                    </w:txbxContent>
                  </v:textbox>
                </v:oval>
                <v:oval id="22 Elipse" o:spid="_x0000_s1033" style="position:absolute;left:4873;top:6102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" fillcolor="white [3201]" strokecolor="#9bbb59 [3206]" strokeweight="2pt">
                  <v:textbox style="mso-next-textbox:#22 Elipse">
                    <w:txbxContent>
                      <w:p w:rsidR="002A505A" w:rsidRPr="007217E1" w:rsidRDefault="002A505A" w:rsidP="002A505A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3.5</w:t>
                        </w:r>
                      </w:p>
                    </w:txbxContent>
                  </v:textbox>
                </v:oval>
                <v:oval id="23 Elipse" o:spid="_x0000_s1032" style="position:absolute;left:4868;top:5187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" fillcolor="white [3201]" strokecolor="#9bbb59 [3206]" strokeweight="2pt">
                  <v:textbox style="mso-next-textbox:#23 Elipse">
                    <w:txbxContent>
                      <w:p w:rsidR="002A505A" w:rsidRPr="007217E1" w:rsidRDefault="002A505A" w:rsidP="002A505A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4 Conector recto de flecha" o:spid="_x0000_s1061" type="#_x0000_t32" style="position:absolute;left:5323;top:6740;width:0;height: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" strokecolor="#4579b8 [3044]">
                  <v:stroke endarrow="open"/>
                </v:shape>
                <v:shape id="25 Conector recto de flecha" o:spid="_x0000_s1062" type="#_x0000_t32" style="position:absolute;left:5332;top:5934;width:0;height: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" strokecolor="#4579b8 [3044]">
                  <v:stroke endarrow="open"/>
                </v:shape>
                <v:shape id="26 Conector recto de flecha" o:spid="_x0000_s1065" type="#_x0000_t32" style="position:absolute;left:5328;top:4967;width:0;height: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" strokecolor="#4579b8 [3044]">
                  <v:stroke endarrow="open"/>
                </v:shape>
                <v:shape id="27 Conector recto de flecha" o:spid="_x0000_s1067" type="#_x0000_t32" style="position:absolute;left:5255;top:4091;width:0;height: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" strokecolor="#4579b8 [3044]">
                  <v:stroke endarrow="open"/>
                </v:shape>
                <v:shape id="28 Conector recto de flecha" o:spid="_x0000_s1068" type="#_x0000_t32" style="position:absolute;left:5305;top:3353;width:0;height: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" strokecolor="#4579b8 [3044]">
                  <v:stroke endarrow="open"/>
                </v:shape>
                <v:shape id="30 Conector recto de flecha" o:spid="_x0000_s1059" type="#_x0000_t32" style="position:absolute;left:5322;top:8602;width:0;height: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" strokecolor="#4579b8 [3044]">
                  <v:stroke endarrow="open"/>
                </v:shape>
                <v:shape id="31 Conector recto de flecha" o:spid="_x0000_s1060" type="#_x0000_t32" style="position:absolute;left:5363;top:7692;width:0;height: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" strokecolor="#4579b8 [3044]">
                  <v:stroke endarrow="open"/>
                </v:shape>
                <v:oval id="19 Elipse" o:spid="_x0000_s1073" style="position:absolute;left:4902;top:10558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" fillcolor="white [3201]" strokecolor="#9bbb59 [3206]" strokeweight="2pt">
                  <v:textbox>
                    <w:txbxContent>
                      <w:p w:rsidR="00950267" w:rsidRPr="007217E1" w:rsidRDefault="00950267" w:rsidP="00950267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3.10</w:t>
                        </w:r>
                      </w:p>
                    </w:txbxContent>
                  </v:textbox>
                </v:oval>
                <v:oval id="20 Elipse" o:spid="_x0000_s1074" style="position:absolute;left:4900;top:9644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" fillcolor="white [3201]" strokecolor="#9bbb59 [3206]" strokeweight="2pt">
                  <v:textbox>
                    <w:txbxContent>
                      <w:p w:rsidR="00950267" w:rsidRPr="007217E1" w:rsidRDefault="00950267" w:rsidP="00950267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3.9</w:t>
                        </w:r>
                      </w:p>
                    </w:txbxContent>
                  </v:textbox>
                </v:oval>
                <v:oval id="22 Elipse" o:spid="_x0000_s1075" style="position:absolute;left:4881;top:8797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" fillcolor="white [3201]" strokecolor="#9bbb59 [3206]" strokeweight="2pt">
                  <v:textbox>
                    <w:txbxContent>
                      <w:p w:rsidR="00950267" w:rsidRPr="007217E1" w:rsidRDefault="00950267" w:rsidP="00950267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3.8</w:t>
                        </w:r>
                      </w:p>
                    </w:txbxContent>
                  </v:textbox>
                </v:oval>
                <v:shape id="24 Conector recto de flecha" o:spid="_x0000_s1076" type="#_x0000_t32" style="position:absolute;left:5331;top:9435;width:0;height: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" strokecolor="#4579b8 [3044]">
                  <v:stroke endarrow="open"/>
                </v:shape>
                <v:shape id="31 Conector recto de flecha" o:spid="_x0000_s1077" type="#_x0000_t32" style="position:absolute;left:5371;top:10387;width:0;height: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" strokecolor="#4579b8 [3044]">
                  <v:stroke endarrow="open"/>
                </v:shape>
              </v:group>
              <v:group id="_x0000_s1110" style="position:absolute;left:2279;top:3473;width:6014;height:9056" coordorigin="2279,3473" coordsize="6014,9056">
                <v:group id="_x0000_s1096" style="position:absolute;left:7180;top:6102;width:1113;height:4398" coordorigin="8847,8282" coordsize="1113,4398">
                  <v:oval id="35 Elipse" o:spid="_x0000_s1041" style="position:absolute;left:8955;top:8282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" fillcolor="white [3201]" strokecolor="#9bbb59 [3206]" strokeweight="2pt">
                    <v:textbox style="mso-next-textbox:#35 Elipse">
                      <w:txbxContent>
                        <w:p w:rsidR="002A505A" w:rsidRPr="007217E1" w:rsidRDefault="002A505A" w:rsidP="002A505A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4.2</w:t>
                          </w:r>
                        </w:p>
                      </w:txbxContent>
                    </v:textbox>
                  </v:oval>
                  <v:oval id="62 Elipse" o:spid="_x0000_s1044" style="position:absolute;left:8847;top:9499;width:1113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" fillcolor="white [3201]" strokecolor="#9bbb59 [3206]" strokeweight="2pt">
                    <v:textbox style="mso-next-textbox:#62 Elipse">
                      <w:txbxContent>
                        <w:p w:rsidR="002A505A" w:rsidRPr="007217E1" w:rsidRDefault="002A505A" w:rsidP="002A505A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4.2.1</w:t>
                          </w:r>
                        </w:p>
                      </w:txbxContent>
                    </v:textbox>
                  </v:oval>
                  <v:oval id="63 Elipse" o:spid="_x0000_s1043" style="position:absolute;left:8847;top:10716;width:1113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" fillcolor="white [3201]" strokecolor="#9bbb59 [3206]" strokeweight="2pt">
                    <v:textbox style="mso-next-textbox:#63 Elipse">
                      <w:txbxContent>
                        <w:p w:rsidR="002A505A" w:rsidRPr="007217E1" w:rsidRDefault="002A505A" w:rsidP="002A505A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4.2.2</w:t>
                          </w:r>
                        </w:p>
                      </w:txbxContent>
                    </v:textbox>
                  </v:oval>
                  <v:oval id="64 Elipse" o:spid="_x0000_s1042" style="position:absolute;left:8847;top:11933;width:1113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" fillcolor="white [3201]" strokecolor="#9bbb59 [3206]" strokeweight="2pt">
                    <v:textbox style="mso-next-textbox:#64 Elipse">
                      <w:txbxContent>
                        <w:p w:rsidR="002A505A" w:rsidRPr="007217E1" w:rsidRDefault="002A505A" w:rsidP="002A505A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4.2.3</w:t>
                          </w:r>
                        </w:p>
                      </w:txbxContent>
                    </v:textbox>
                  </v:oval>
                  <v:shape id="_x0000_s1093" type="#_x0000_t32" style="position:absolute;left:9410;top:9029;width:0;height:615" o:connectortype="straight" strokecolor="#4f81bd [3204]">
                    <v:stroke endarrow="block"/>
                  </v:shape>
                  <v:shape id="_x0000_s1094" type="#_x0000_t32" style="position:absolute;left:9410;top:10167;width:0;height:615" o:connectortype="straight" strokecolor="#4f81bd [3204]">
                    <v:stroke endarrow="block"/>
                  </v:shape>
                  <v:shape id="_x0000_s1095" type="#_x0000_t32" style="position:absolute;left:9410;top:11350;width:0;height:615" o:connectortype="straight" strokecolor="#4f81bd [3204]">
                    <v:stroke endarrow="block"/>
                  </v:shape>
                </v:group>
                <v:group id="_x0000_s1100" style="position:absolute;left:2279;top:8188;width:1114;height:4341" coordorigin="2284,9215" coordsize="1114,4341">
                  <v:oval id="39 Elipse" o:spid="_x0000_s1045" style="position:absolute;left:2393;top:9215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" fillcolor="white [3201]" strokecolor="#9bbb59 [3206]" strokeweight="2pt">
                    <v:textbox style="mso-next-textbox:#39 Elipse">
                      <w:txbxContent>
                        <w:p w:rsidR="002A505A" w:rsidRPr="007217E1" w:rsidRDefault="002A505A" w:rsidP="002A505A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4.3</w:t>
                          </w:r>
                        </w:p>
                      </w:txbxContent>
                    </v:textbox>
                  </v:oval>
                  <v:oval id="73 Elipse" o:spid="_x0000_s1047" style="position:absolute;left:2284;top:10413;width:1113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" fillcolor="white [3201]" strokecolor="#9bbb59 [3206]" strokeweight="2pt">
                    <v:textbox style="mso-next-textbox:#73 Elipse">
                      <w:txbxContent>
                        <w:p w:rsidR="002A505A" w:rsidRPr="007217E1" w:rsidRDefault="002A505A" w:rsidP="002A505A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4.3.1</w:t>
                          </w:r>
                        </w:p>
                      </w:txbxContent>
                    </v:textbox>
                  </v:oval>
                  <v:oval id="74 Elipse" o:spid="_x0000_s1046" style="position:absolute;left:2284;top:11611;width:1113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" fillcolor="white [3201]" strokecolor="#9bbb59 [3206]" strokeweight="2pt">
                    <v:textbox style="mso-next-textbox:#74 Elipse">
                      <w:txbxContent>
                        <w:p w:rsidR="002A505A" w:rsidRPr="007217E1" w:rsidRDefault="002A505A" w:rsidP="002A505A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4.3.2</w:t>
                          </w:r>
                        </w:p>
                      </w:txbxContent>
                    </v:textbox>
                  </v:oval>
                  <v:oval id="74 Elipse" o:spid="_x0000_s1086" style="position:absolute;left:2285;top:12809;width:1113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" fillcolor="white [3201]" strokecolor="#9bbb59 [3206]" strokeweight="2pt">
                    <v:textbox>
                      <w:txbxContent>
                        <w:p w:rsidR="00FE6C6C" w:rsidRPr="007217E1" w:rsidRDefault="00FE6C6C" w:rsidP="00FE6C6C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4.3.2</w:t>
                          </w:r>
                        </w:p>
                      </w:txbxContent>
                    </v:textbox>
                  </v:oval>
                  <v:shape id="_x0000_s1097" type="#_x0000_t32" style="position:absolute;left:2854;top:9962;width:0;height:451" o:connectortype="straight" strokecolor="#4f81bd [3204]">
                    <v:stroke endarrow="block"/>
                  </v:shape>
                  <v:shape id="_x0000_s1098" type="#_x0000_t32" style="position:absolute;left:2854;top:11160;width:0;height:451" o:connectortype="straight" strokecolor="#4f81bd [3204]">
                    <v:stroke endarrow="block"/>
                  </v:shape>
                  <v:shape id="_x0000_s1099" type="#_x0000_t32" style="position:absolute;left:2854;top:12358;width:0;height:451" o:connectortype="straight" strokecolor="#4f81bd [3204]">
                    <v:stroke endarrow="block"/>
                  </v:shape>
                </v:group>
                <v:group id="_x0000_s1102" style="position:absolute;left:2280;top:3473;width:1113;height:4104" coordorigin="2280,3473" coordsize="1113,4104">
                  <v:oval id="35 Elipse" o:spid="_x0000_s1078" style="position:absolute;left:2393;top:3473;width:896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" fillcolor="white [3201]" strokecolor="#9bbb59 [3206]" strokeweight="2pt">
                    <v:textbox>
                      <w:txbxContent>
                        <w:p w:rsidR="00B17CB4" w:rsidRPr="007217E1" w:rsidRDefault="00B17CB4" w:rsidP="00B17CB4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4.1</w:t>
                          </w:r>
                        </w:p>
                      </w:txbxContent>
                    </v:textbox>
                  </v:oval>
                  <v:group id="_x0000_s1092" style="position:absolute;left:2280;top:4620;width:1113;height:2957" coordorigin="6393,11034" coordsize="1113,2957">
                    <v:oval id="74 Elipse" o:spid="_x0000_s1087" style="position:absolute;left:6393;top:11034;width:1113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" fillcolor="white [3201]" strokecolor="#9bbb59 [3206]" strokeweight="2pt">
                      <v:textbox>
                        <w:txbxContent>
                          <w:p w:rsidR="00FE6C6C" w:rsidRPr="007217E1" w:rsidRDefault="00FE6C6C" w:rsidP="00FE6C6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4.1.1</w:t>
                            </w:r>
                          </w:p>
                        </w:txbxContent>
                      </v:textbox>
                    </v:oval>
                    <v:oval id="74 Elipse" o:spid="_x0000_s1088" style="position:absolute;left:6393;top:12125;width:1113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" fillcolor="white [3201]" strokecolor="#9bbb59 [3206]" strokeweight="2pt">
                      <v:textbox>
                        <w:txbxContent>
                          <w:p w:rsidR="00FE6C6C" w:rsidRPr="007217E1" w:rsidRDefault="00FE6C6C" w:rsidP="00FE6C6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4.1.2</w:t>
                            </w:r>
                          </w:p>
                        </w:txbxContent>
                      </v:textbox>
                    </v:oval>
                    <v:oval id="74 Elipse" o:spid="_x0000_s1089" style="position:absolute;left:6393;top:13244;width:1113;height:7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" fillcolor="white [3201]" strokecolor="#9bbb59 [3206]" strokeweight="2pt">
                      <v:textbox>
                        <w:txbxContent>
                          <w:p w:rsidR="00FE6C6C" w:rsidRPr="007217E1" w:rsidRDefault="00FE6C6C" w:rsidP="00FE6C6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4.1.3</w:t>
                            </w:r>
                          </w:p>
                        </w:txbxContent>
                      </v:textbox>
                    </v:oval>
                    <v:shape id="_x0000_s1090" type="#_x0000_t32" style="position:absolute;left:6949;top:11673;width:17;height:567;flip:x" o:connectortype="straight" strokecolor="#4f81bd [3204]">
                      <v:stroke endarrow="block"/>
                    </v:shape>
                    <v:shape id="_x0000_s1091" type="#_x0000_t32" style="position:absolute;left:6932;top:12809;width:17;height:567;flip:x" o:connectortype="straight" strokecolor="#4f81bd [3204]">
                      <v:stroke endarrow="block"/>
                    </v:shape>
                  </v:group>
                  <v:shape id="_x0000_s1101" type="#_x0000_t32" style="position:absolute;left:2853;top:4200;width:1;height:522" o:connectortype="straight" strokecolor="#4f81bd [3204]">
                    <v:stroke endarrow="block"/>
                  </v:shape>
                </v:group>
                <v:shape id="_x0000_s1104" type="#_x0000_t32" style="position:absolute;left:3289;top:3818;width:1613;height:0;flip:x" o:connectortype="straight" strokecolor="#4f81bd [3204]">
                  <v:stroke endarrow="block"/>
                </v:shape>
                <v:shape id="_x0000_s1105" type="#_x0000_t32" style="position:absolute;left:3393;top:4091;width:1509;height:2992;flip:y" o:connectortype="straight" strokecolor="#4f81bd [3204]">
                  <v:stroke endarrow="block"/>
                </v:shape>
                <v:shape id="_x0000_s1106" type="#_x0000_t32" style="position:absolute;left:3194;top:6740;width:1708;height:1648;flip:x" o:connectortype="straight" strokecolor="#4f81bd [3204]">
                  <v:stroke endarrow="block"/>
                </v:shape>
                <v:shape id="_x0000_s1107" type="#_x0000_t32" style="position:absolute;left:3289;top:8388;width:1701;height:3701;flip:y" o:connectortype="straight" strokecolor="#4f81bd [3204]">
                  <v:stroke endarrow="block"/>
                </v:shape>
                <v:shape id="_x0000_s1108" type="#_x0000_t32" style="position:absolute;left:5729;top:6458;width:1559;height:0" o:connectortype="straight" strokecolor="#4f81bd [3204]">
                  <v:stroke endarrow="block"/>
                </v:shape>
                <v:shape id="_x0000_s1109" type="#_x0000_t32" style="position:absolute;left:5796;top:8388;width:1384;height:1745;flip:x y" o:connectortype="straight" strokecolor="#4f81bd [3204]">
                  <v:stroke endarrow="block"/>
                </v:shape>
              </v:group>
            </v:group>
            <v:group id="_x0000_s1116" style="position:absolute;left:1691;top:2366;width:4396;height:715" coordorigin="1691,2366" coordsize="4396,715">
              <v:oval id="6 Elipse" o:spid="_x0000_s1027" style="position:absolute;left:2818;top:2366;width:597;height: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" fillcolor="white [3201]" strokecolor="#9bbb59 [3206]" strokeweight="2pt">
                <v:textbox style="mso-next-textbox:#6 Elipse">
                  <w:txbxContent>
                    <w:p w:rsidR="002A505A" w:rsidRPr="007217E1" w:rsidRDefault="002A505A" w:rsidP="002A505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</w:t>
                      </w:r>
                    </w:p>
                  </w:txbxContent>
                </v:textbox>
              </v:oval>
              <v:oval id="10 Elipse" o:spid="_x0000_s1026" style="position:absolute;left:1691;top:2366;width:597;height: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" fillcolor="white [3201]" strokecolor="#9bbb59 [3206]" strokeweight="2pt">
                <v:textbox style="mso-next-textbox:#10 Elipse">
                  <w:txbxContent>
                    <w:p w:rsidR="002A505A" w:rsidRPr="007217E1" w:rsidRDefault="002A505A" w:rsidP="002A505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1</w:t>
                      </w:r>
                    </w:p>
                  </w:txbxContent>
                </v:textbox>
              </v:oval>
              <v:oval id="14 Elipse" o:spid="_x0000_s1028" style="position:absolute;left:3946;top:2366;width:597;height: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" fillcolor="white [3201]" strokecolor="#9bbb59 [3206]" strokeweight="2pt">
                <v:textbox style="mso-next-textbox:#14 Elipse">
                  <w:txbxContent>
                    <w:p w:rsidR="002A505A" w:rsidRPr="007217E1" w:rsidRDefault="002A505A" w:rsidP="002A505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3</w:t>
                      </w:r>
                    </w:p>
                  </w:txbxContent>
                </v:textbox>
              </v:oval>
              <v:shape id="_x0000_s1113" type="#_x0000_t32" style="position:absolute;left:2288;top:2654;width:530;height:0" o:connectortype="straight" strokecolor="#4f81bd [3204]">
                <v:stroke endarrow="block"/>
              </v:shape>
              <v:shape id="_x0000_s1114" type="#_x0000_t32" style="position:absolute;left:3391;top:2629;width:530;height:0" o:connectortype="straight" strokecolor="#4f81bd [3204]">
                <v:stroke endarrow="block"/>
              </v:shape>
              <v:shape id="_x0000_s1115" type="#_x0000_t32" style="position:absolute;left:4538;top:2722;width:1549;height:359" o:connectortype="straight" strokecolor="#4f81bd [3204]">
                <v:stroke endarrow="block"/>
              </v:shape>
            </v:group>
            <w10:wrap anchorx="page" anchory="page"/>
          </v:group>
        </w:pict>
      </w:r>
      <w:bookmarkEnd w:id="22"/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2A505A" w:rsidRPr="00244D50" w:rsidRDefault="002A505A" w:rsidP="002A505A">
      <w:pPr>
        <w:rPr>
          <w:rFonts w:ascii="Arial" w:hAnsi="Arial" w:cs="Arial"/>
          <w:lang w:val="es-ES"/>
        </w:rPr>
      </w:pPr>
    </w:p>
    <w:p w:rsidR="00105BD7" w:rsidRDefault="00105BD7">
      <w:pPr>
        <w:widowControl/>
        <w:spacing w:line="240" w:lineRule="auto"/>
        <w:rPr>
          <w:rFonts w:ascii="Arial" w:hAnsi="Arial" w:cs="Arial"/>
          <w:b/>
          <w:bCs/>
          <w:lang w:val="es-ES" w:eastAsia="es-ES"/>
        </w:rPr>
      </w:pPr>
      <w:bookmarkStart w:id="23" w:name="_Toc341336185"/>
      <w:r>
        <w:rPr>
          <w:rFonts w:ascii="Arial" w:hAnsi="Arial"/>
        </w:rPr>
        <w:br w:type="page"/>
      </w:r>
    </w:p>
    <w:p w:rsidR="002A505A" w:rsidRPr="00244D50" w:rsidRDefault="002A505A" w:rsidP="002A505A">
      <w:pPr>
        <w:pStyle w:val="MTema1"/>
        <w:rPr>
          <w:rFonts w:ascii="Arial" w:hAnsi="Arial"/>
          <w:sz w:val="20"/>
          <w:szCs w:val="20"/>
        </w:rPr>
      </w:pPr>
      <w:r w:rsidRPr="00244D50">
        <w:rPr>
          <w:rFonts w:ascii="Arial" w:hAnsi="Arial"/>
          <w:sz w:val="20"/>
          <w:szCs w:val="20"/>
        </w:rPr>
        <w:lastRenderedPageBreak/>
        <w:t>GUI</w:t>
      </w:r>
      <w:bookmarkEnd w:id="23"/>
    </w:p>
    <w:p w:rsidR="002A505A" w:rsidRDefault="006610DB" w:rsidP="002A505A">
      <w:pPr>
        <w:rPr>
          <w:rFonts w:ascii="Arial" w:hAnsi="Arial" w:cs="Arial"/>
          <w:i/>
          <w:lang w:val="es-ES" w:eastAsia="es-ES"/>
        </w:rPr>
      </w:pPr>
      <w:r w:rsidRPr="00C030C6">
        <w:rPr>
          <w:rFonts w:ascii="Arial" w:hAnsi="Arial" w:cs="Arial"/>
          <w:i/>
          <w:lang w:val="es-ES" w:eastAsia="es-ES"/>
        </w:rPr>
        <w:t>Pantalla Principal</w:t>
      </w:r>
      <w:r w:rsidR="00C030C6">
        <w:rPr>
          <w:rFonts w:ascii="Arial" w:hAnsi="Arial" w:cs="Arial"/>
          <w:i/>
          <w:lang w:val="es-ES" w:eastAsia="es-ES"/>
        </w:rPr>
        <w:t xml:space="preserve"> – </w:t>
      </w:r>
      <w:proofErr w:type="spellStart"/>
      <w:r w:rsidR="00C030C6">
        <w:rPr>
          <w:rFonts w:ascii="Arial" w:hAnsi="Arial" w:cs="Arial"/>
          <w:i/>
          <w:lang w:val="es-ES" w:eastAsia="es-ES"/>
        </w:rPr>
        <w:t>Login</w:t>
      </w:r>
      <w:proofErr w:type="spellEnd"/>
    </w:p>
    <w:p w:rsidR="00AF3469" w:rsidRDefault="00AF3469" w:rsidP="002A505A">
      <w:pPr>
        <w:rPr>
          <w:rFonts w:ascii="Arial" w:hAnsi="Arial" w:cs="Arial"/>
          <w:lang w:val="es-ES" w:eastAsia="es-ES"/>
        </w:rPr>
      </w:pPr>
    </w:p>
    <w:p w:rsidR="00AF3469" w:rsidRDefault="00AF3469" w:rsidP="002A505A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80380" cy="3002317"/>
            <wp:effectExtent l="19050" t="0" r="1270" b="0"/>
            <wp:docPr id="4" name="Imagen 1" descr="C:\Users\Evelyn\Desktop\Ivan - Clases\sistema Socios\Disof\Prototipo\aeas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yn\Desktop\Ivan - Clases\sistema Socios\Disof\Prototipo\aeas_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00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469" w:rsidRDefault="00AF3469" w:rsidP="002A505A">
      <w:pPr>
        <w:rPr>
          <w:rFonts w:ascii="Arial" w:hAnsi="Arial" w:cs="Arial"/>
          <w:lang w:val="es-ES" w:eastAsia="es-ES"/>
        </w:rPr>
      </w:pPr>
    </w:p>
    <w:p w:rsidR="00AF3469" w:rsidRDefault="00AF3469" w:rsidP="002A505A">
      <w:pPr>
        <w:rPr>
          <w:rFonts w:ascii="Arial" w:hAnsi="Arial" w:cs="Arial"/>
          <w:lang w:val="es-ES" w:eastAsia="es-ES"/>
        </w:rPr>
      </w:pPr>
      <w:r w:rsidRPr="00C030C6">
        <w:rPr>
          <w:rFonts w:ascii="Arial" w:hAnsi="Arial" w:cs="Arial"/>
          <w:i/>
          <w:lang w:val="es-ES" w:eastAsia="es-ES"/>
        </w:rPr>
        <w:t xml:space="preserve">Actualizar pagos </w:t>
      </w:r>
      <w:r w:rsidR="00C030C6">
        <w:rPr>
          <w:rFonts w:ascii="Arial" w:hAnsi="Arial" w:cs="Arial"/>
          <w:i/>
          <w:lang w:val="es-ES" w:eastAsia="es-ES"/>
        </w:rPr>
        <w:t>–</w:t>
      </w:r>
      <w:r w:rsidRPr="00C030C6">
        <w:rPr>
          <w:rFonts w:ascii="Arial" w:hAnsi="Arial" w:cs="Arial"/>
          <w:i/>
          <w:lang w:val="es-ES" w:eastAsia="es-ES"/>
        </w:rPr>
        <w:t xml:space="preserve"> Afiliació</w:t>
      </w:r>
      <w:r w:rsidR="006610DB" w:rsidRPr="00C030C6">
        <w:rPr>
          <w:rFonts w:ascii="Arial" w:hAnsi="Arial" w:cs="Arial"/>
          <w:i/>
          <w:lang w:val="es-ES" w:eastAsia="es-ES"/>
        </w:rPr>
        <w:t>n</w:t>
      </w:r>
    </w:p>
    <w:p w:rsidR="00C030C6" w:rsidRPr="00C030C6" w:rsidRDefault="00C030C6" w:rsidP="002A505A">
      <w:pPr>
        <w:rPr>
          <w:rFonts w:ascii="Arial" w:hAnsi="Arial" w:cs="Arial"/>
          <w:lang w:val="es-ES" w:eastAsia="es-ES"/>
        </w:rPr>
      </w:pPr>
    </w:p>
    <w:p w:rsidR="002A505A" w:rsidRDefault="00AF3469" w:rsidP="002A505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80380" cy="3002317"/>
            <wp:effectExtent l="19050" t="0" r="1270" b="0"/>
            <wp:docPr id="5" name="Imagen 2" descr="C:\Users\Evelyn\Desktop\Ivan - Clases\sistema Socios\Disof\Prototipo\a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yn\Desktop\Ivan - Clases\sistema Socios\Disof\Prototipo\ae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00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469" w:rsidRDefault="00AF3469" w:rsidP="002A505A">
      <w:pPr>
        <w:rPr>
          <w:rFonts w:ascii="Arial" w:hAnsi="Arial" w:cs="Arial"/>
          <w:lang w:val="es-ES"/>
        </w:rPr>
      </w:pPr>
    </w:p>
    <w:p w:rsidR="00C030C6" w:rsidRDefault="00C030C6">
      <w:pPr>
        <w:widowControl/>
        <w:spacing w:line="240" w:lineRule="auto"/>
        <w:rPr>
          <w:rFonts w:ascii="Arial" w:hAnsi="Arial" w:cs="Arial"/>
          <w:i/>
          <w:lang w:val="es-ES" w:eastAsia="es-ES"/>
        </w:rPr>
      </w:pPr>
      <w:r>
        <w:rPr>
          <w:rFonts w:ascii="Arial" w:hAnsi="Arial" w:cs="Arial"/>
          <w:i/>
          <w:lang w:val="es-ES" w:eastAsia="es-ES"/>
        </w:rPr>
        <w:br w:type="page"/>
      </w:r>
    </w:p>
    <w:p w:rsidR="00AF3469" w:rsidRDefault="00AF3469" w:rsidP="00AF3469">
      <w:pPr>
        <w:rPr>
          <w:rFonts w:ascii="Arial" w:hAnsi="Arial" w:cs="Arial"/>
          <w:lang w:val="es-ES" w:eastAsia="es-ES"/>
        </w:rPr>
      </w:pPr>
      <w:r w:rsidRPr="00C030C6">
        <w:rPr>
          <w:rFonts w:ascii="Arial" w:hAnsi="Arial" w:cs="Arial"/>
          <w:i/>
          <w:lang w:val="es-ES" w:eastAsia="es-ES"/>
        </w:rPr>
        <w:lastRenderedPageBreak/>
        <w:t xml:space="preserve">Actualizar pagos </w:t>
      </w:r>
      <w:r w:rsidR="00C030C6">
        <w:rPr>
          <w:rFonts w:ascii="Arial" w:hAnsi="Arial" w:cs="Arial"/>
          <w:i/>
          <w:lang w:val="es-ES" w:eastAsia="es-ES"/>
        </w:rPr>
        <w:t>–</w:t>
      </w:r>
      <w:r w:rsidRPr="00C030C6">
        <w:rPr>
          <w:rFonts w:ascii="Arial" w:hAnsi="Arial" w:cs="Arial"/>
          <w:i/>
          <w:lang w:val="es-ES" w:eastAsia="es-ES"/>
        </w:rPr>
        <w:t xml:space="preserve"> Servicios</w:t>
      </w:r>
    </w:p>
    <w:p w:rsidR="00C030C6" w:rsidRPr="00C030C6" w:rsidRDefault="00C030C6" w:rsidP="00AF3469">
      <w:pPr>
        <w:rPr>
          <w:rFonts w:ascii="Arial" w:hAnsi="Arial" w:cs="Arial"/>
          <w:lang w:val="es-ES" w:eastAsia="es-ES"/>
        </w:rPr>
      </w:pPr>
    </w:p>
    <w:p w:rsidR="00AF3469" w:rsidRDefault="00AF3469" w:rsidP="002A505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80380" cy="3002317"/>
            <wp:effectExtent l="19050" t="0" r="1270" b="0"/>
            <wp:docPr id="6" name="Imagen 3" descr="C:\Users\Evelyn\Desktop\Ivan - Clases\sistema Socios\Disof\Prototipo\ae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yn\Desktop\Ivan - Clases\sistema Socios\Disof\Prototipo\aeas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00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469" w:rsidRDefault="00AF3469" w:rsidP="002A505A">
      <w:pPr>
        <w:rPr>
          <w:rFonts w:ascii="Arial" w:hAnsi="Arial" w:cs="Arial"/>
          <w:lang w:val="es-ES"/>
        </w:rPr>
      </w:pPr>
    </w:p>
    <w:p w:rsidR="00AF3469" w:rsidRDefault="00AF3469" w:rsidP="00AF3469">
      <w:pPr>
        <w:rPr>
          <w:rFonts w:ascii="Arial" w:hAnsi="Arial" w:cs="Arial"/>
          <w:lang w:val="es-ES" w:eastAsia="es-ES"/>
        </w:rPr>
      </w:pPr>
      <w:r w:rsidRPr="00C030C6">
        <w:rPr>
          <w:rFonts w:ascii="Arial" w:hAnsi="Arial" w:cs="Arial"/>
          <w:i/>
          <w:lang w:val="es-ES" w:eastAsia="es-ES"/>
        </w:rPr>
        <w:t xml:space="preserve">Actualizar pagos </w:t>
      </w:r>
      <w:r w:rsidR="00C030C6">
        <w:rPr>
          <w:rFonts w:ascii="Arial" w:hAnsi="Arial" w:cs="Arial"/>
          <w:i/>
          <w:lang w:val="es-ES" w:eastAsia="es-ES"/>
        </w:rPr>
        <w:t>–</w:t>
      </w:r>
      <w:r w:rsidRPr="00C030C6">
        <w:rPr>
          <w:rFonts w:ascii="Arial" w:hAnsi="Arial" w:cs="Arial"/>
          <w:i/>
          <w:lang w:val="es-ES" w:eastAsia="es-ES"/>
        </w:rPr>
        <w:t xml:space="preserve"> Cursos</w:t>
      </w:r>
    </w:p>
    <w:p w:rsidR="00C030C6" w:rsidRPr="00C030C6" w:rsidRDefault="00C030C6" w:rsidP="00AF3469">
      <w:pPr>
        <w:rPr>
          <w:rFonts w:ascii="Arial" w:hAnsi="Arial" w:cs="Arial"/>
          <w:lang w:val="es-ES" w:eastAsia="es-ES"/>
        </w:rPr>
      </w:pPr>
    </w:p>
    <w:p w:rsidR="00AF3469" w:rsidRDefault="00AF3469" w:rsidP="002A505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80380" cy="3002317"/>
            <wp:effectExtent l="19050" t="0" r="1270" b="0"/>
            <wp:docPr id="10" name="Imagen 4" descr="C:\Users\Evelyn\Desktop\Ivan - Clases\sistema Socios\Disof\Prototipo\ae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yn\Desktop\Ivan - Clases\sistema Socios\Disof\Prototipo\aeas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00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469" w:rsidRPr="00244D50" w:rsidRDefault="00AF3469" w:rsidP="002A505A">
      <w:pPr>
        <w:rPr>
          <w:rFonts w:ascii="Arial" w:hAnsi="Arial" w:cs="Arial"/>
          <w:lang w:val="es-ES"/>
        </w:rPr>
      </w:pPr>
    </w:p>
    <w:p w:rsidR="00AF3469" w:rsidRDefault="00AF3469">
      <w:pPr>
        <w:widowControl/>
        <w:spacing w:line="240" w:lineRule="auto"/>
        <w:rPr>
          <w:rFonts w:ascii="Arial" w:hAnsi="Arial" w:cs="Arial"/>
          <w:b/>
          <w:lang w:val="es-PE"/>
        </w:rPr>
      </w:pPr>
      <w:r>
        <w:rPr>
          <w:rFonts w:cs="Arial"/>
          <w:lang w:val="es-PE"/>
        </w:rPr>
        <w:br w:type="page"/>
      </w:r>
    </w:p>
    <w:p w:rsidR="00FA498B" w:rsidRPr="00244D50" w:rsidRDefault="00FA498B" w:rsidP="00FA498B">
      <w:pPr>
        <w:pStyle w:val="Title"/>
        <w:rPr>
          <w:rFonts w:cs="Arial"/>
          <w:sz w:val="20"/>
          <w:lang w:val="es-PE"/>
        </w:rPr>
      </w:pPr>
      <w:r w:rsidRPr="00244D50">
        <w:rPr>
          <w:rFonts w:cs="Arial"/>
          <w:sz w:val="20"/>
          <w:lang w:val="es-PE"/>
        </w:rPr>
        <w:lastRenderedPageBreak/>
        <w:t>Historia de las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A498B" w:rsidRPr="00244D50" w:rsidTr="00C030C6">
        <w:tc>
          <w:tcPr>
            <w:tcW w:w="2304" w:type="dxa"/>
            <w:vAlign w:val="center"/>
          </w:tcPr>
          <w:p w:rsidR="00FA498B" w:rsidRPr="00244D50" w:rsidRDefault="00FA498B" w:rsidP="00C030C6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244D5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:rsidR="00FA498B" w:rsidRPr="00244D50" w:rsidRDefault="00FA498B" w:rsidP="00C030C6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244D5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  <w:vAlign w:val="center"/>
          </w:tcPr>
          <w:p w:rsidR="00FA498B" w:rsidRPr="00244D50" w:rsidRDefault="00FA498B" w:rsidP="00C030C6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244D5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  <w:vAlign w:val="center"/>
          </w:tcPr>
          <w:p w:rsidR="00FA498B" w:rsidRPr="00244D50" w:rsidRDefault="00FA498B" w:rsidP="00C030C6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244D5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FA498B" w:rsidRPr="00244D50" w:rsidTr="00C030C6">
        <w:tc>
          <w:tcPr>
            <w:tcW w:w="230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  <w:r w:rsidRPr="00244D50">
              <w:rPr>
                <w:rFonts w:ascii="Arial" w:hAnsi="Arial" w:cs="Arial"/>
                <w:lang w:val="es-PE"/>
              </w:rPr>
              <w:t>&lt;</w:t>
            </w:r>
            <w:r w:rsidR="00C030C6">
              <w:rPr>
                <w:rFonts w:ascii="Arial" w:hAnsi="Arial" w:cs="Arial"/>
                <w:lang w:val="es-PE"/>
              </w:rPr>
              <w:t>14</w:t>
            </w:r>
            <w:r w:rsidRPr="00244D50">
              <w:rPr>
                <w:rFonts w:ascii="Arial" w:hAnsi="Arial" w:cs="Arial"/>
                <w:lang w:val="es-PE"/>
              </w:rPr>
              <w:t>/</w:t>
            </w:r>
            <w:r w:rsidR="00C030C6">
              <w:rPr>
                <w:rFonts w:ascii="Arial" w:hAnsi="Arial" w:cs="Arial"/>
                <w:lang w:val="es-PE"/>
              </w:rPr>
              <w:t>Abril</w:t>
            </w:r>
            <w:r w:rsidRPr="00244D50">
              <w:rPr>
                <w:rFonts w:ascii="Arial" w:hAnsi="Arial" w:cs="Arial"/>
                <w:lang w:val="es-PE"/>
              </w:rPr>
              <w:t>/</w:t>
            </w:r>
            <w:r w:rsidR="00C030C6">
              <w:rPr>
                <w:rFonts w:ascii="Arial" w:hAnsi="Arial" w:cs="Arial"/>
                <w:lang w:val="es-PE"/>
              </w:rPr>
              <w:t>13</w:t>
            </w:r>
            <w:r w:rsidRPr="00244D50">
              <w:rPr>
                <w:rFonts w:ascii="Arial" w:hAnsi="Arial" w:cs="Arial"/>
                <w:lang w:val="es-PE"/>
              </w:rPr>
              <w:t>&gt;</w:t>
            </w:r>
          </w:p>
        </w:tc>
        <w:tc>
          <w:tcPr>
            <w:tcW w:w="1152" w:type="dxa"/>
            <w:vAlign w:val="center"/>
          </w:tcPr>
          <w:p w:rsidR="00FA498B" w:rsidRPr="00244D50" w:rsidRDefault="00C030C6" w:rsidP="00C030C6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  <w:vAlign w:val="center"/>
          </w:tcPr>
          <w:p w:rsidR="00FA498B" w:rsidRPr="00244D50" w:rsidRDefault="00C030C6" w:rsidP="00C030C6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Actualización de pagos</w:t>
            </w:r>
          </w:p>
        </w:tc>
        <w:tc>
          <w:tcPr>
            <w:tcW w:w="2304" w:type="dxa"/>
            <w:vAlign w:val="center"/>
          </w:tcPr>
          <w:p w:rsidR="00FA498B" w:rsidRPr="00244D50" w:rsidRDefault="00C030C6" w:rsidP="00C030C6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Iván </w:t>
            </w:r>
            <w:proofErr w:type="spellStart"/>
            <w:r>
              <w:rPr>
                <w:rFonts w:ascii="Arial" w:hAnsi="Arial" w:cs="Arial"/>
                <w:lang w:val="es-PE"/>
              </w:rPr>
              <w:t>Cribilleros</w:t>
            </w:r>
            <w:proofErr w:type="spellEnd"/>
            <w:r>
              <w:rPr>
                <w:rFonts w:ascii="Arial" w:hAnsi="Arial" w:cs="Arial"/>
                <w:lang w:val="es-PE"/>
              </w:rPr>
              <w:t xml:space="preserve"> Barrenechea</w:t>
            </w:r>
          </w:p>
        </w:tc>
      </w:tr>
      <w:tr w:rsidR="00FA498B" w:rsidRPr="00244D50" w:rsidTr="00C030C6">
        <w:tc>
          <w:tcPr>
            <w:tcW w:w="230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FA498B" w:rsidRPr="00244D50" w:rsidTr="00C030C6">
        <w:tc>
          <w:tcPr>
            <w:tcW w:w="230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FA498B" w:rsidRPr="00244D50" w:rsidTr="00C030C6">
        <w:tc>
          <w:tcPr>
            <w:tcW w:w="230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  <w:vAlign w:val="center"/>
          </w:tcPr>
          <w:p w:rsidR="00FA498B" w:rsidRPr="00244D50" w:rsidRDefault="00FA498B" w:rsidP="00C030C6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D06CAE" w:rsidRPr="00244D50" w:rsidRDefault="00D06CAE" w:rsidP="007C6E7D">
      <w:pPr>
        <w:rPr>
          <w:rFonts w:ascii="Arial" w:hAnsi="Arial" w:cs="Arial"/>
          <w:lang w:val="es-PE"/>
        </w:rPr>
      </w:pPr>
    </w:p>
    <w:p w:rsidR="00D06CAE" w:rsidRPr="00244D50" w:rsidRDefault="00D06CAE" w:rsidP="00D06CAE">
      <w:pPr>
        <w:rPr>
          <w:rFonts w:ascii="Arial" w:hAnsi="Arial" w:cs="Arial"/>
          <w:lang w:val="es-PE"/>
        </w:rPr>
      </w:pPr>
    </w:p>
    <w:sectPr w:rsidR="00D06CAE" w:rsidRPr="00244D50" w:rsidSect="006D1AE8">
      <w:headerReference w:type="default" r:id="rId11"/>
      <w:footerReference w:type="default" r:id="rId12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8E4" w:rsidRDefault="00E768E4">
      <w:r>
        <w:separator/>
      </w:r>
    </w:p>
  </w:endnote>
  <w:endnote w:type="continuationSeparator" w:id="0">
    <w:p w:rsidR="00E768E4" w:rsidRDefault="00E76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999"/>
    </w:tblGrid>
    <w:tr w:rsidR="002A505A">
      <w:tc>
        <w:tcPr>
          <w:tcW w:w="3369" w:type="dxa"/>
        </w:tcPr>
        <w:p w:rsidR="002A505A" w:rsidRPr="004E004E" w:rsidRDefault="002A505A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fldSimple w:instr=" DOCPROPERTY  &quot;Elaborado Por&quot;  \* MERGEFORMAT ">
            <w:r w:rsidR="00672437" w:rsidRPr="00672437">
              <w:rPr>
                <w:rFonts w:ascii="Arial" w:hAnsi="Arial" w:cs="Arial"/>
                <w:sz w:val="18"/>
                <w:szCs w:val="18"/>
                <w:lang w:val="es-ES"/>
              </w:rPr>
              <w:t>&lt;Elaborado Por&gt;</w:t>
            </w:r>
          </w:fldSimple>
        </w:p>
        <w:p w:rsidR="002A505A" w:rsidRPr="004E004E" w:rsidRDefault="002A505A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 w:rsidR="00672437" w:rsidRPr="00672437"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2A505A" w:rsidRPr="006F73FF" w:rsidRDefault="002A505A">
          <w:pPr>
            <w:ind w:right="360"/>
            <w:rPr>
              <w:rFonts w:ascii="Arial" w:hAnsi="Arial" w:cs="Arial"/>
              <w:sz w:val="16"/>
              <w:szCs w:val="16"/>
            </w:rPr>
          </w:pPr>
          <w:proofErr w:type="spellStart"/>
          <w:r w:rsidRPr="004A6A11">
            <w:rPr>
              <w:rFonts w:ascii="Arial" w:hAnsi="Arial" w:cs="Arial"/>
              <w:sz w:val="18"/>
              <w:szCs w:val="18"/>
            </w:rPr>
            <w:t>Aprobado</w:t>
          </w:r>
          <w:proofErr w:type="spellEnd"/>
          <w:r w:rsidRPr="004A6A11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4A6A11">
            <w:rPr>
              <w:rFonts w:ascii="Arial" w:hAnsi="Arial" w:cs="Arial"/>
              <w:sz w:val="18"/>
              <w:szCs w:val="18"/>
            </w:rPr>
            <w:t>por</w:t>
          </w:r>
          <w:proofErr w:type="spellEnd"/>
          <w:r w:rsidRPr="004A6A11">
            <w:rPr>
              <w:rFonts w:ascii="Arial" w:hAnsi="Arial" w:cs="Arial"/>
              <w:sz w:val="18"/>
              <w:szCs w:val="18"/>
            </w:rPr>
            <w:t xml:space="preserve">: </w:t>
          </w:r>
          <w:r w:rsidR="008B2FB4">
            <w:fldChar w:fldCharType="begin"/>
          </w:r>
          <w:r>
            <w:instrText xml:space="preserve"> DOCPROPERTY  "Aprobado Por"  \* MERGEFORMAT </w:instrText>
          </w:r>
          <w:r w:rsidR="008B2FB4">
            <w:fldChar w:fldCharType="separate"/>
          </w:r>
          <w:r w:rsidR="00672437" w:rsidRPr="00672437">
            <w:rPr>
              <w:rFonts w:ascii="Arial" w:hAnsi="Arial" w:cs="Arial"/>
              <w:sz w:val="18"/>
              <w:szCs w:val="18"/>
            </w:rPr>
            <w:t>&lt;</w:t>
          </w:r>
          <w:proofErr w:type="spellStart"/>
          <w:r w:rsidR="00672437" w:rsidRPr="00672437">
            <w:rPr>
              <w:rFonts w:ascii="Arial" w:hAnsi="Arial" w:cs="Arial"/>
              <w:sz w:val="18"/>
              <w:szCs w:val="18"/>
            </w:rPr>
            <w:t>Aprobado</w:t>
          </w:r>
          <w:proofErr w:type="spellEnd"/>
          <w:r w:rsidR="00672437" w:rsidRPr="00672437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672437" w:rsidRPr="00672437">
            <w:rPr>
              <w:rFonts w:ascii="Arial" w:hAnsi="Arial" w:cs="Arial"/>
              <w:sz w:val="18"/>
              <w:szCs w:val="18"/>
            </w:rPr>
            <w:t>Por</w:t>
          </w:r>
          <w:proofErr w:type="spellEnd"/>
          <w:r w:rsidR="00672437" w:rsidRPr="00672437">
            <w:rPr>
              <w:rFonts w:ascii="Arial" w:hAnsi="Arial" w:cs="Arial"/>
              <w:sz w:val="18"/>
              <w:szCs w:val="18"/>
            </w:rPr>
            <w:t>&gt;</w:t>
          </w:r>
          <w:r w:rsidR="008B2FB4">
            <w:fldChar w:fldCharType="end"/>
          </w:r>
        </w:p>
      </w:tc>
      <w:tc>
        <w:tcPr>
          <w:tcW w:w="3118" w:type="dxa"/>
          <w:vAlign w:val="center"/>
        </w:tcPr>
        <w:p w:rsidR="002A505A" w:rsidRPr="006F73FF" w:rsidRDefault="002A505A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>
                <wp:extent cx="1485900" cy="51435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2A505A" w:rsidRPr="006F73FF" w:rsidRDefault="002A505A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8B2FB4" w:rsidRPr="006F73FF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="008B2FB4" w:rsidRPr="006F73FF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5B1D8E">
            <w:rPr>
              <w:rStyle w:val="PageNumber"/>
              <w:rFonts w:ascii="Arial" w:hAnsi="Arial" w:cs="Arial"/>
              <w:noProof/>
              <w:sz w:val="18"/>
              <w:szCs w:val="18"/>
            </w:rPr>
            <w:t>4</w:t>
          </w:r>
          <w:r w:rsidR="008B2FB4" w:rsidRPr="006F73FF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PageNumber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5B1D8E" w:rsidRPr="005B1D8E">
              <w:rPr>
                <w:rStyle w:val="PageNumber"/>
                <w:rFonts w:ascii="Arial" w:hAnsi="Arial" w:cs="Arial"/>
                <w:noProof/>
                <w:sz w:val="18"/>
                <w:szCs w:val="18"/>
              </w:rPr>
              <w:t>6</w:t>
            </w:r>
          </w:fldSimple>
        </w:p>
      </w:tc>
    </w:tr>
  </w:tbl>
  <w:p w:rsidR="002A505A" w:rsidRDefault="002A50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8E4" w:rsidRDefault="00E768E4">
      <w:r>
        <w:separator/>
      </w:r>
    </w:p>
  </w:footnote>
  <w:footnote w:type="continuationSeparator" w:id="0">
    <w:p w:rsidR="00E768E4" w:rsidRDefault="00E768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660"/>
    </w:tblGrid>
    <w:tr w:rsidR="002A505A">
      <w:tc>
        <w:tcPr>
          <w:tcW w:w="6379" w:type="dxa"/>
        </w:tcPr>
        <w:p w:rsidR="002A505A" w:rsidRPr="006F73FF" w:rsidRDefault="00C030C6" w:rsidP="00DC2770">
          <w:pPr>
            <w:rPr>
              <w:lang w:val="es-MX"/>
            </w:rPr>
          </w:pPr>
          <w:r w:rsidRPr="005B1D8E">
            <w:rPr>
              <w:lang w:val="es-PE"/>
            </w:rPr>
            <w:t>AEAS001 SISTEMA DE PADRON DE SOCIOS DEL AEAS</w:t>
          </w:r>
        </w:p>
      </w:tc>
      <w:tc>
        <w:tcPr>
          <w:tcW w:w="2660" w:type="dxa"/>
        </w:tcPr>
        <w:p w:rsidR="002A505A" w:rsidRPr="006F73FF" w:rsidRDefault="00C030C6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>
            <w:rPr>
              <w:lang w:val="es-MX"/>
            </w:rPr>
            <w:t xml:space="preserve">  Versión:           1</w:t>
          </w:r>
          <w:r w:rsidR="002A505A">
            <w:rPr>
              <w:lang w:val="es-MX"/>
            </w:rPr>
            <w:t>.0</w:t>
          </w:r>
        </w:p>
      </w:tc>
    </w:tr>
    <w:tr w:rsidR="002A505A">
      <w:tc>
        <w:tcPr>
          <w:tcW w:w="6379" w:type="dxa"/>
        </w:tcPr>
        <w:p w:rsidR="002A505A" w:rsidRPr="006F73FF" w:rsidRDefault="008B2FB4">
          <w:pPr>
            <w:rPr>
              <w:lang w:val="es-MX"/>
            </w:rPr>
          </w:pPr>
          <w:fldSimple w:instr=" TITLE  \* MERGEFORMAT ">
            <w:r w:rsidR="00672437" w:rsidRPr="00672437">
              <w:rPr>
                <w:lang w:val="es-MX"/>
              </w:rPr>
              <w:t>Especificación de Requerimientos del Software</w:t>
            </w:r>
            <w:r w:rsidR="00672437" w:rsidRPr="00672437">
              <w:rPr>
                <w:lang w:val="es-PE"/>
              </w:rPr>
              <w:t xml:space="preserve"> (SRS)</w:t>
            </w:r>
          </w:fldSimple>
        </w:p>
      </w:tc>
      <w:tc>
        <w:tcPr>
          <w:tcW w:w="2660" w:type="dxa"/>
        </w:tcPr>
        <w:p w:rsidR="002A505A" w:rsidRPr="006F73FF" w:rsidRDefault="002A505A" w:rsidP="00C030C6">
          <w:pPr>
            <w:rPr>
              <w:lang w:val="es-MX"/>
            </w:rPr>
          </w:pPr>
          <w:r>
            <w:rPr>
              <w:lang w:val="es-MX"/>
            </w:rPr>
            <w:t xml:space="preserve">  Fecha:  1</w:t>
          </w:r>
          <w:r w:rsidR="00C030C6">
            <w:rPr>
              <w:lang w:val="es-MX"/>
            </w:rPr>
            <w:t>4</w:t>
          </w:r>
          <w:r>
            <w:rPr>
              <w:lang w:val="es-MX"/>
            </w:rPr>
            <w:t>/</w:t>
          </w:r>
          <w:r w:rsidR="00C030C6">
            <w:rPr>
              <w:lang w:val="es-MX"/>
            </w:rPr>
            <w:t>Abril</w:t>
          </w:r>
          <w:r>
            <w:rPr>
              <w:lang w:val="es-MX"/>
            </w:rPr>
            <w:t>/</w:t>
          </w:r>
          <w:r w:rsidR="00C030C6">
            <w:rPr>
              <w:lang w:val="es-MX"/>
            </w:rPr>
            <w:t>13</w:t>
          </w:r>
        </w:p>
      </w:tc>
    </w:tr>
    <w:tr w:rsidR="002A505A" w:rsidRPr="00E04359">
      <w:tc>
        <w:tcPr>
          <w:tcW w:w="9039" w:type="dxa"/>
          <w:gridSpan w:val="2"/>
        </w:tcPr>
        <w:p w:rsidR="002A505A" w:rsidRPr="006F73FF" w:rsidRDefault="00C030C6" w:rsidP="00D43FE1">
          <w:pPr>
            <w:rPr>
              <w:lang w:val="es-MX"/>
            </w:rPr>
          </w:pPr>
          <w:r>
            <w:rPr>
              <w:lang w:val="es-MX"/>
            </w:rPr>
            <w:t>GES-ECU-001</w:t>
          </w:r>
        </w:p>
      </w:tc>
    </w:tr>
  </w:tbl>
  <w:p w:rsidR="002A505A" w:rsidRPr="00E04359" w:rsidRDefault="002A505A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E10988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DE42EC"/>
    <w:multiLevelType w:val="hybridMultilevel"/>
    <w:tmpl w:val="4C8865A4"/>
    <w:lvl w:ilvl="0" w:tplc="28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0D5E108C"/>
    <w:multiLevelType w:val="multilevel"/>
    <w:tmpl w:val="82C68A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8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8" w:hanging="2520"/>
      </w:pPr>
      <w:rPr>
        <w:rFonts w:hint="default"/>
      </w:rPr>
    </w:lvl>
  </w:abstractNum>
  <w:abstractNum w:abstractNumId="3">
    <w:nsid w:val="0DDC6BDB"/>
    <w:multiLevelType w:val="multilevel"/>
    <w:tmpl w:val="DCC2AA64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5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8" w:hanging="2160"/>
      </w:pPr>
      <w:rPr>
        <w:rFonts w:hint="default"/>
      </w:rPr>
    </w:lvl>
  </w:abstractNum>
  <w:abstractNum w:abstractNumId="4">
    <w:nsid w:val="18CE532F"/>
    <w:multiLevelType w:val="hybridMultilevel"/>
    <w:tmpl w:val="54F812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6EC3479"/>
    <w:multiLevelType w:val="multilevel"/>
    <w:tmpl w:val="2F58A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3D25789C"/>
    <w:multiLevelType w:val="hybridMultilevel"/>
    <w:tmpl w:val="90162C46"/>
    <w:lvl w:ilvl="0" w:tplc="080A0001">
      <w:start w:val="1"/>
      <w:numFmt w:val="decimal"/>
      <w:lvlText w:val="2.%1"/>
      <w:lvlJc w:val="left"/>
      <w:pPr>
        <w:ind w:left="3130" w:hanging="360"/>
      </w:pPr>
      <w:rPr>
        <w:rFonts w:hint="default"/>
      </w:rPr>
    </w:lvl>
    <w:lvl w:ilvl="1" w:tplc="080A0003">
      <w:start w:val="1"/>
      <w:numFmt w:val="lowerLetter"/>
      <w:lvlText w:val="%2."/>
      <w:lvlJc w:val="left"/>
      <w:pPr>
        <w:ind w:left="3850" w:hanging="360"/>
      </w:pPr>
    </w:lvl>
    <w:lvl w:ilvl="2" w:tplc="080A0005" w:tentative="1">
      <w:start w:val="1"/>
      <w:numFmt w:val="lowerRoman"/>
      <w:lvlText w:val="%3."/>
      <w:lvlJc w:val="right"/>
      <w:pPr>
        <w:ind w:left="4570" w:hanging="180"/>
      </w:pPr>
    </w:lvl>
    <w:lvl w:ilvl="3" w:tplc="080A0001" w:tentative="1">
      <w:start w:val="1"/>
      <w:numFmt w:val="decimal"/>
      <w:lvlText w:val="%4."/>
      <w:lvlJc w:val="left"/>
      <w:pPr>
        <w:ind w:left="5290" w:hanging="360"/>
      </w:pPr>
    </w:lvl>
    <w:lvl w:ilvl="4" w:tplc="080A0003" w:tentative="1">
      <w:start w:val="1"/>
      <w:numFmt w:val="lowerLetter"/>
      <w:lvlText w:val="%5."/>
      <w:lvlJc w:val="left"/>
      <w:pPr>
        <w:ind w:left="6010" w:hanging="360"/>
      </w:pPr>
    </w:lvl>
    <w:lvl w:ilvl="5" w:tplc="080A0005" w:tentative="1">
      <w:start w:val="1"/>
      <w:numFmt w:val="lowerRoman"/>
      <w:lvlText w:val="%6."/>
      <w:lvlJc w:val="right"/>
      <w:pPr>
        <w:ind w:left="6730" w:hanging="180"/>
      </w:pPr>
    </w:lvl>
    <w:lvl w:ilvl="6" w:tplc="080A0001" w:tentative="1">
      <w:start w:val="1"/>
      <w:numFmt w:val="decimal"/>
      <w:lvlText w:val="%7."/>
      <w:lvlJc w:val="left"/>
      <w:pPr>
        <w:ind w:left="7450" w:hanging="360"/>
      </w:pPr>
    </w:lvl>
    <w:lvl w:ilvl="7" w:tplc="080A0003" w:tentative="1">
      <w:start w:val="1"/>
      <w:numFmt w:val="lowerLetter"/>
      <w:lvlText w:val="%8."/>
      <w:lvlJc w:val="left"/>
      <w:pPr>
        <w:ind w:left="8170" w:hanging="360"/>
      </w:pPr>
    </w:lvl>
    <w:lvl w:ilvl="8" w:tplc="080A0005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8">
    <w:nsid w:val="3E503EC0"/>
    <w:multiLevelType w:val="hybridMultilevel"/>
    <w:tmpl w:val="90162C46"/>
    <w:lvl w:ilvl="0" w:tplc="080A0001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80A0003">
      <w:start w:val="1"/>
      <w:numFmt w:val="lowerLetter"/>
      <w:lvlText w:val="%2."/>
      <w:lvlJc w:val="left"/>
      <w:pPr>
        <w:ind w:left="3850" w:hanging="360"/>
      </w:pPr>
    </w:lvl>
    <w:lvl w:ilvl="2" w:tplc="080A0005" w:tentative="1">
      <w:start w:val="1"/>
      <w:numFmt w:val="lowerRoman"/>
      <w:lvlText w:val="%3."/>
      <w:lvlJc w:val="right"/>
      <w:pPr>
        <w:ind w:left="4570" w:hanging="180"/>
      </w:pPr>
    </w:lvl>
    <w:lvl w:ilvl="3" w:tplc="080A0001" w:tentative="1">
      <w:start w:val="1"/>
      <w:numFmt w:val="decimal"/>
      <w:lvlText w:val="%4."/>
      <w:lvlJc w:val="left"/>
      <w:pPr>
        <w:ind w:left="5290" w:hanging="360"/>
      </w:pPr>
    </w:lvl>
    <w:lvl w:ilvl="4" w:tplc="080A0003" w:tentative="1">
      <w:start w:val="1"/>
      <w:numFmt w:val="lowerLetter"/>
      <w:lvlText w:val="%5."/>
      <w:lvlJc w:val="left"/>
      <w:pPr>
        <w:ind w:left="6010" w:hanging="360"/>
      </w:pPr>
    </w:lvl>
    <w:lvl w:ilvl="5" w:tplc="080A0005" w:tentative="1">
      <w:start w:val="1"/>
      <w:numFmt w:val="lowerRoman"/>
      <w:lvlText w:val="%6."/>
      <w:lvlJc w:val="right"/>
      <w:pPr>
        <w:ind w:left="6730" w:hanging="180"/>
      </w:pPr>
    </w:lvl>
    <w:lvl w:ilvl="6" w:tplc="080A0001" w:tentative="1">
      <w:start w:val="1"/>
      <w:numFmt w:val="decimal"/>
      <w:lvlText w:val="%7."/>
      <w:lvlJc w:val="left"/>
      <w:pPr>
        <w:ind w:left="7450" w:hanging="360"/>
      </w:pPr>
    </w:lvl>
    <w:lvl w:ilvl="7" w:tplc="080A0003" w:tentative="1">
      <w:start w:val="1"/>
      <w:numFmt w:val="lowerLetter"/>
      <w:lvlText w:val="%8."/>
      <w:lvlJc w:val="left"/>
      <w:pPr>
        <w:ind w:left="8170" w:hanging="360"/>
      </w:pPr>
    </w:lvl>
    <w:lvl w:ilvl="8" w:tplc="080A0005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>
    <w:nsid w:val="42E93270"/>
    <w:multiLevelType w:val="multilevel"/>
    <w:tmpl w:val="F364DD8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872"/>
        </w:tabs>
        <w:ind w:left="1872" w:hanging="737"/>
      </w:pPr>
      <w:rPr>
        <w:rFonts w:hint="default"/>
        <w:b/>
      </w:rPr>
    </w:lvl>
    <w:lvl w:ilvl="2">
      <w:numFmt w:val="decimal"/>
      <w:pStyle w:val="MTema3"/>
      <w:lvlText w:val="%1.%2.%3."/>
      <w:lvlJc w:val="left"/>
      <w:pPr>
        <w:tabs>
          <w:tab w:val="num" w:pos="3063"/>
        </w:tabs>
        <w:ind w:left="3063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52F308E0"/>
    <w:multiLevelType w:val="multilevel"/>
    <w:tmpl w:val="187A7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5C50373A"/>
    <w:multiLevelType w:val="multilevel"/>
    <w:tmpl w:val="E176FF54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00" w:hanging="2160"/>
      </w:pPr>
      <w:rPr>
        <w:rFonts w:hint="default"/>
      </w:rPr>
    </w:lvl>
  </w:abstractNum>
  <w:abstractNum w:abstractNumId="12">
    <w:nsid w:val="5DA8376D"/>
    <w:multiLevelType w:val="multilevel"/>
    <w:tmpl w:val="2D1E25F4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64" w:hanging="2160"/>
      </w:pPr>
      <w:rPr>
        <w:rFonts w:hint="default"/>
      </w:rPr>
    </w:lvl>
  </w:abstractNum>
  <w:abstractNum w:abstractNumId="13">
    <w:nsid w:val="60D2118D"/>
    <w:multiLevelType w:val="hybridMultilevel"/>
    <w:tmpl w:val="21E6BC4C"/>
    <w:lvl w:ilvl="0" w:tplc="04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62AD5C80"/>
    <w:multiLevelType w:val="multilevel"/>
    <w:tmpl w:val="32565FC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639C17F5"/>
    <w:multiLevelType w:val="multilevel"/>
    <w:tmpl w:val="8D48A4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20" w:hanging="2160"/>
      </w:pPr>
      <w:rPr>
        <w:rFonts w:hint="default"/>
      </w:rPr>
    </w:lvl>
  </w:abstractNum>
  <w:abstractNum w:abstractNumId="16">
    <w:nsid w:val="70276805"/>
    <w:multiLevelType w:val="multilevel"/>
    <w:tmpl w:val="5B6CA13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13"/>
  </w:num>
  <w:num w:numId="10">
    <w:abstractNumId w:val="16"/>
  </w:num>
  <w:num w:numId="11">
    <w:abstractNumId w:val="1"/>
  </w:num>
  <w:num w:numId="12">
    <w:abstractNumId w:val="14"/>
  </w:num>
  <w:num w:numId="13">
    <w:abstractNumId w:val="4"/>
  </w:num>
  <w:num w:numId="14">
    <w:abstractNumId w:val="15"/>
  </w:num>
  <w:num w:numId="15">
    <w:abstractNumId w:val="3"/>
  </w:num>
  <w:num w:numId="16">
    <w:abstractNumId w:val="11"/>
  </w:num>
  <w:num w:numId="17">
    <w:abstractNumId w:val="12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>
      <o:colormenu v:ext="edit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BE02ED"/>
    <w:rsid w:val="0000369A"/>
    <w:rsid w:val="00016B2F"/>
    <w:rsid w:val="000513DA"/>
    <w:rsid w:val="000743B6"/>
    <w:rsid w:val="0007625C"/>
    <w:rsid w:val="00081952"/>
    <w:rsid w:val="00083091"/>
    <w:rsid w:val="00086C49"/>
    <w:rsid w:val="00094A75"/>
    <w:rsid w:val="0009684D"/>
    <w:rsid w:val="00097ACE"/>
    <w:rsid w:val="000A0536"/>
    <w:rsid w:val="000A4C77"/>
    <w:rsid w:val="000B0066"/>
    <w:rsid w:val="000D0E87"/>
    <w:rsid w:val="000D236C"/>
    <w:rsid w:val="000D3E1B"/>
    <w:rsid w:val="000D4CE6"/>
    <w:rsid w:val="000E6399"/>
    <w:rsid w:val="000F148C"/>
    <w:rsid w:val="000F3829"/>
    <w:rsid w:val="000F4129"/>
    <w:rsid w:val="000F5CE9"/>
    <w:rsid w:val="00105BD7"/>
    <w:rsid w:val="001178D3"/>
    <w:rsid w:val="00133289"/>
    <w:rsid w:val="00145E90"/>
    <w:rsid w:val="001466F1"/>
    <w:rsid w:val="00150F32"/>
    <w:rsid w:val="001553CB"/>
    <w:rsid w:val="00173589"/>
    <w:rsid w:val="001858CE"/>
    <w:rsid w:val="001A3900"/>
    <w:rsid w:val="001D4A47"/>
    <w:rsid w:val="00221B4E"/>
    <w:rsid w:val="0023183E"/>
    <w:rsid w:val="00236DD6"/>
    <w:rsid w:val="00244D50"/>
    <w:rsid w:val="00254C21"/>
    <w:rsid w:val="00270DFE"/>
    <w:rsid w:val="002A505A"/>
    <w:rsid w:val="002C3014"/>
    <w:rsid w:val="002C6844"/>
    <w:rsid w:val="002E05B4"/>
    <w:rsid w:val="002E162B"/>
    <w:rsid w:val="002F084C"/>
    <w:rsid w:val="002F68C3"/>
    <w:rsid w:val="003026F5"/>
    <w:rsid w:val="00310337"/>
    <w:rsid w:val="0031122F"/>
    <w:rsid w:val="00311AFC"/>
    <w:rsid w:val="003274D8"/>
    <w:rsid w:val="00377EB3"/>
    <w:rsid w:val="00390AE1"/>
    <w:rsid w:val="003A6C37"/>
    <w:rsid w:val="003B6408"/>
    <w:rsid w:val="003C0C71"/>
    <w:rsid w:val="003D4710"/>
    <w:rsid w:val="003F0F48"/>
    <w:rsid w:val="00402601"/>
    <w:rsid w:val="00411383"/>
    <w:rsid w:val="00416EF6"/>
    <w:rsid w:val="00426D50"/>
    <w:rsid w:val="0043417B"/>
    <w:rsid w:val="00451D33"/>
    <w:rsid w:val="004570F7"/>
    <w:rsid w:val="00460468"/>
    <w:rsid w:val="0046681D"/>
    <w:rsid w:val="0047231D"/>
    <w:rsid w:val="004A6A11"/>
    <w:rsid w:val="004B2232"/>
    <w:rsid w:val="004D1351"/>
    <w:rsid w:val="004D1BB2"/>
    <w:rsid w:val="004E004E"/>
    <w:rsid w:val="004E47E9"/>
    <w:rsid w:val="004F4877"/>
    <w:rsid w:val="004F49BD"/>
    <w:rsid w:val="00511CD7"/>
    <w:rsid w:val="00530E30"/>
    <w:rsid w:val="0054460F"/>
    <w:rsid w:val="00571824"/>
    <w:rsid w:val="00580C05"/>
    <w:rsid w:val="005B1D8E"/>
    <w:rsid w:val="005D26F0"/>
    <w:rsid w:val="005D7A32"/>
    <w:rsid w:val="005F3998"/>
    <w:rsid w:val="005F770A"/>
    <w:rsid w:val="00620059"/>
    <w:rsid w:val="00624E40"/>
    <w:rsid w:val="006439E2"/>
    <w:rsid w:val="006610DB"/>
    <w:rsid w:val="006721F9"/>
    <w:rsid w:val="00672437"/>
    <w:rsid w:val="006802AF"/>
    <w:rsid w:val="00682BC2"/>
    <w:rsid w:val="00683EA6"/>
    <w:rsid w:val="006935FB"/>
    <w:rsid w:val="006A76D2"/>
    <w:rsid w:val="006B603A"/>
    <w:rsid w:val="006B649D"/>
    <w:rsid w:val="006B6B3A"/>
    <w:rsid w:val="006D1AE8"/>
    <w:rsid w:val="006E1023"/>
    <w:rsid w:val="006F1AFA"/>
    <w:rsid w:val="006F73FF"/>
    <w:rsid w:val="00702219"/>
    <w:rsid w:val="00703093"/>
    <w:rsid w:val="007036D9"/>
    <w:rsid w:val="0071600D"/>
    <w:rsid w:val="00721843"/>
    <w:rsid w:val="007229F5"/>
    <w:rsid w:val="00727723"/>
    <w:rsid w:val="00730D8B"/>
    <w:rsid w:val="007343B0"/>
    <w:rsid w:val="00736184"/>
    <w:rsid w:val="00736BDD"/>
    <w:rsid w:val="007405CB"/>
    <w:rsid w:val="007421CE"/>
    <w:rsid w:val="007453DD"/>
    <w:rsid w:val="007464C0"/>
    <w:rsid w:val="0075251A"/>
    <w:rsid w:val="0075643B"/>
    <w:rsid w:val="00783095"/>
    <w:rsid w:val="00783139"/>
    <w:rsid w:val="0079070B"/>
    <w:rsid w:val="007C36DB"/>
    <w:rsid w:val="007C6E7D"/>
    <w:rsid w:val="007C6F22"/>
    <w:rsid w:val="007D3A9E"/>
    <w:rsid w:val="007D608D"/>
    <w:rsid w:val="007F6095"/>
    <w:rsid w:val="007F70F6"/>
    <w:rsid w:val="007F74A0"/>
    <w:rsid w:val="008058D9"/>
    <w:rsid w:val="00806A56"/>
    <w:rsid w:val="0081792D"/>
    <w:rsid w:val="0082306E"/>
    <w:rsid w:val="008579E3"/>
    <w:rsid w:val="00863204"/>
    <w:rsid w:val="00876547"/>
    <w:rsid w:val="00890BBE"/>
    <w:rsid w:val="00895D7A"/>
    <w:rsid w:val="008B2FB4"/>
    <w:rsid w:val="008D06AE"/>
    <w:rsid w:val="008D0E32"/>
    <w:rsid w:val="008D19B9"/>
    <w:rsid w:val="008D58AB"/>
    <w:rsid w:val="008F61E7"/>
    <w:rsid w:val="00921280"/>
    <w:rsid w:val="00950267"/>
    <w:rsid w:val="009705B3"/>
    <w:rsid w:val="009869F0"/>
    <w:rsid w:val="009971BA"/>
    <w:rsid w:val="009B6C2F"/>
    <w:rsid w:val="009D528F"/>
    <w:rsid w:val="009D56C7"/>
    <w:rsid w:val="009D627D"/>
    <w:rsid w:val="009E194C"/>
    <w:rsid w:val="009E79F2"/>
    <w:rsid w:val="009F7394"/>
    <w:rsid w:val="00A06415"/>
    <w:rsid w:val="00A078B2"/>
    <w:rsid w:val="00A44DDA"/>
    <w:rsid w:val="00A720E5"/>
    <w:rsid w:val="00A733D8"/>
    <w:rsid w:val="00A9180C"/>
    <w:rsid w:val="00AA5365"/>
    <w:rsid w:val="00AA5995"/>
    <w:rsid w:val="00AA7A4F"/>
    <w:rsid w:val="00AB4F4A"/>
    <w:rsid w:val="00AC3A48"/>
    <w:rsid w:val="00AC3AD8"/>
    <w:rsid w:val="00AC3EF7"/>
    <w:rsid w:val="00AC4B2E"/>
    <w:rsid w:val="00AD4C70"/>
    <w:rsid w:val="00AD7CC1"/>
    <w:rsid w:val="00AE6760"/>
    <w:rsid w:val="00AF3469"/>
    <w:rsid w:val="00B00C1E"/>
    <w:rsid w:val="00B056B3"/>
    <w:rsid w:val="00B05B2B"/>
    <w:rsid w:val="00B126F6"/>
    <w:rsid w:val="00B17CB4"/>
    <w:rsid w:val="00B21238"/>
    <w:rsid w:val="00B259C4"/>
    <w:rsid w:val="00B25A98"/>
    <w:rsid w:val="00B33286"/>
    <w:rsid w:val="00B34B9A"/>
    <w:rsid w:val="00B413BD"/>
    <w:rsid w:val="00B46731"/>
    <w:rsid w:val="00B53159"/>
    <w:rsid w:val="00B56FB4"/>
    <w:rsid w:val="00B57067"/>
    <w:rsid w:val="00B827D1"/>
    <w:rsid w:val="00BC750A"/>
    <w:rsid w:val="00BE02ED"/>
    <w:rsid w:val="00BF2CFE"/>
    <w:rsid w:val="00BF4566"/>
    <w:rsid w:val="00BF5872"/>
    <w:rsid w:val="00BF6277"/>
    <w:rsid w:val="00BF7201"/>
    <w:rsid w:val="00C030C6"/>
    <w:rsid w:val="00C035FA"/>
    <w:rsid w:val="00C05085"/>
    <w:rsid w:val="00C11719"/>
    <w:rsid w:val="00C216B0"/>
    <w:rsid w:val="00C23E33"/>
    <w:rsid w:val="00C26E98"/>
    <w:rsid w:val="00C449C8"/>
    <w:rsid w:val="00C46787"/>
    <w:rsid w:val="00C56299"/>
    <w:rsid w:val="00C60726"/>
    <w:rsid w:val="00C677D2"/>
    <w:rsid w:val="00C72034"/>
    <w:rsid w:val="00C77CFD"/>
    <w:rsid w:val="00C83D79"/>
    <w:rsid w:val="00CA5E82"/>
    <w:rsid w:val="00CA7A25"/>
    <w:rsid w:val="00CB43D8"/>
    <w:rsid w:val="00CB49F1"/>
    <w:rsid w:val="00CB6B0E"/>
    <w:rsid w:val="00CC3306"/>
    <w:rsid w:val="00CD0C68"/>
    <w:rsid w:val="00CD3CA0"/>
    <w:rsid w:val="00CE268D"/>
    <w:rsid w:val="00D06CAE"/>
    <w:rsid w:val="00D24BF8"/>
    <w:rsid w:val="00D40423"/>
    <w:rsid w:val="00D43FE1"/>
    <w:rsid w:val="00D447DD"/>
    <w:rsid w:val="00D457D4"/>
    <w:rsid w:val="00D52E2A"/>
    <w:rsid w:val="00D64D70"/>
    <w:rsid w:val="00D7751D"/>
    <w:rsid w:val="00DA37FE"/>
    <w:rsid w:val="00DA6EDA"/>
    <w:rsid w:val="00DB4146"/>
    <w:rsid w:val="00DC1422"/>
    <w:rsid w:val="00DC2770"/>
    <w:rsid w:val="00DC301B"/>
    <w:rsid w:val="00DD613A"/>
    <w:rsid w:val="00DD62D8"/>
    <w:rsid w:val="00DE32AF"/>
    <w:rsid w:val="00DF0665"/>
    <w:rsid w:val="00DF0EFA"/>
    <w:rsid w:val="00E04359"/>
    <w:rsid w:val="00E44895"/>
    <w:rsid w:val="00E50A3C"/>
    <w:rsid w:val="00E74F30"/>
    <w:rsid w:val="00E768E4"/>
    <w:rsid w:val="00E858E6"/>
    <w:rsid w:val="00E95670"/>
    <w:rsid w:val="00EA5A25"/>
    <w:rsid w:val="00EB485F"/>
    <w:rsid w:val="00EB6E13"/>
    <w:rsid w:val="00EC0509"/>
    <w:rsid w:val="00EC599F"/>
    <w:rsid w:val="00ED2C1C"/>
    <w:rsid w:val="00ED66B9"/>
    <w:rsid w:val="00ED6754"/>
    <w:rsid w:val="00EF57A3"/>
    <w:rsid w:val="00F127CF"/>
    <w:rsid w:val="00F15379"/>
    <w:rsid w:val="00F16CAA"/>
    <w:rsid w:val="00F23E0D"/>
    <w:rsid w:val="00F35E10"/>
    <w:rsid w:val="00F41E40"/>
    <w:rsid w:val="00F465F2"/>
    <w:rsid w:val="00F66B6F"/>
    <w:rsid w:val="00F722E8"/>
    <w:rsid w:val="00F90378"/>
    <w:rsid w:val="00F91DF5"/>
    <w:rsid w:val="00FA498B"/>
    <w:rsid w:val="00FB06AA"/>
    <w:rsid w:val="00FB76F3"/>
    <w:rsid w:val="00FC3331"/>
    <w:rsid w:val="00FC7E6E"/>
    <w:rsid w:val="00FD7083"/>
    <w:rsid w:val="00FE6C6C"/>
    <w:rsid w:val="00FF00D8"/>
    <w:rsid w:val="00FF0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o:colormenu v:ext="edit" strokecolor="none [3204]"/>
    </o:shapedefaults>
    <o:shapelayout v:ext="edit">
      <o:idmap v:ext="edit" data="1"/>
      <o:rules v:ext="edit">
        <o:r id="V:Rule8" type="connector" idref="#24 Conector recto de flecha"/>
        <o:r id="V:Rule9" type="connector" idref="#31 Conector recto de flecha"/>
        <o:r id="V:Rule28" type="connector" idref="#_x0000_s1099"/>
        <o:r id="V:Rule29" type="connector" idref="#_x0000_s1106"/>
        <o:r id="V:Rule30" type="connector" idref="#_x0000_s1107"/>
        <o:r id="V:Rule31" type="connector" idref="#_x0000_s1101"/>
        <o:r id="V:Rule32" type="connector" idref="#26 Conector recto de flecha"/>
        <o:r id="V:Rule33" type="connector" idref="#_x0000_s1109"/>
        <o:r id="V:Rule34" type="connector" idref="#_x0000_s1104"/>
        <o:r id="V:Rule35" type="connector" idref="#_x0000_s1098"/>
        <o:r id="V:Rule36" type="connector" idref="#28 Conector recto de flecha"/>
        <o:r id="V:Rule37" type="connector" idref="#27 Conector recto de flecha"/>
        <o:r id="V:Rule38" type="connector" idref="#_x0000_s1097"/>
        <o:r id="V:Rule39" type="connector" idref="#_x0000_s1108"/>
        <o:r id="V:Rule40" type="connector" idref="#_x0000_s1091"/>
        <o:r id="V:Rule41" type="connector" idref="#25 Conector recto de flecha"/>
        <o:r id="V:Rule43" type="connector" idref="#_x0000_s1090"/>
        <o:r id="V:Rule44" type="connector" idref="#30 Conector recto de flecha"/>
        <o:r id="V:Rule46" type="connector" idref="#_x0000_s1115"/>
        <o:r id="V:Rule47" type="connector" idref="#_x0000_s1105"/>
        <o:r id="V:Rule48" type="connector" idref="#31 Conector recto de flecha"/>
        <o:r id="V:Rule49" type="connector" idref="#_x0000_s1114"/>
        <o:r id="V:Rule50" type="connector" idref="#_x0000_s1094"/>
        <o:r id="V:Rule51" type="connector" idref="#_x0000_s1113"/>
        <o:r id="V:Rule52" type="connector" idref="#_x0000_s1093"/>
        <o:r id="V:Rule53" type="connector" idref="#_x0000_s1095"/>
        <o:r id="V:Rule54" type="connector" idref="#24 Conector recto de flecha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D1BB2"/>
    <w:pPr>
      <w:keepNext/>
      <w:numPr>
        <w:numId w:val="1"/>
      </w:numPr>
      <w:spacing w:before="120" w:after="60"/>
      <w:outlineLvl w:val="0"/>
    </w:pPr>
    <w:rPr>
      <w:rFonts w:ascii="Verdana" w:hAnsi="Verdana"/>
      <w:b/>
      <w:sz w:val="22"/>
      <w:lang w:val="es-ES"/>
    </w:rPr>
  </w:style>
  <w:style w:type="paragraph" w:styleId="Heading2">
    <w:name w:val="heading 2"/>
    <w:basedOn w:val="Heading1"/>
    <w:next w:val="Normal"/>
    <w:link w:val="Heading2Char"/>
    <w:qFormat/>
    <w:rsid w:val="004D1BB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081952"/>
    <w:pPr>
      <w:ind w:left="900" w:hanging="900"/>
    </w:pPr>
  </w:style>
  <w:style w:type="paragraph" w:styleId="TO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uiPriority w:val="39"/>
    <w:rsid w:val="00081952"/>
    <w:pPr>
      <w:ind w:left="200"/>
    </w:pPr>
    <w:rPr>
      <w:rFonts w:asciiTheme="minorHAnsi" w:hAnsiTheme="minorHAnsi" w:cstheme="minorHAnsi"/>
    </w:rPr>
  </w:style>
  <w:style w:type="paragraph" w:styleId="Header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BodyText">
    <w:name w:val="Body Text"/>
    <w:basedOn w:val="Normal"/>
    <w:link w:val="BodyTextChar"/>
    <w:rsid w:val="00081952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081952"/>
    <w:rPr>
      <w:sz w:val="20"/>
      <w:vertAlign w:val="superscript"/>
    </w:rPr>
  </w:style>
  <w:style w:type="paragraph" w:styleId="FootnoteText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081952"/>
    <w:pPr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rsid w:val="00081952"/>
    <w:pPr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rsid w:val="00081952"/>
    <w:pPr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rsid w:val="00081952"/>
    <w:pPr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rsid w:val="00081952"/>
    <w:pPr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rsid w:val="00081952"/>
    <w:pPr>
      <w:ind w:left="1400"/>
    </w:pPr>
    <w:rPr>
      <w:rFonts w:asciiTheme="minorHAnsi" w:hAnsiTheme="minorHAnsi" w:cstheme="minorHAnsi"/>
    </w:rPr>
  </w:style>
  <w:style w:type="paragraph" w:styleId="BodyText2">
    <w:name w:val="Body Text 2"/>
    <w:basedOn w:val="Normal"/>
    <w:rsid w:val="00081952"/>
    <w:rPr>
      <w:i/>
      <w:color w:val="0000FF"/>
    </w:rPr>
  </w:style>
  <w:style w:type="paragraph" w:styleId="BodyTextIndent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F0FCB"/>
    <w:pPr>
      <w:spacing w:after="120"/>
      <w:ind w:left="720"/>
    </w:pPr>
    <w:rPr>
      <w:i/>
      <w:lang w:val="es-PE"/>
    </w:rPr>
  </w:style>
  <w:style w:type="character" w:styleId="Hyperlink">
    <w:name w:val="Hyperlink"/>
    <w:basedOn w:val="DefaultParagraphFont"/>
    <w:uiPriority w:val="99"/>
    <w:rsid w:val="00081952"/>
    <w:rPr>
      <w:color w:val="0000FF"/>
      <w:u w:val="single"/>
    </w:rPr>
  </w:style>
  <w:style w:type="table" w:styleId="TableGrid">
    <w:name w:val="Table Grid"/>
    <w:basedOn w:val="Table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1">
    <w:name w:val="MTema1"/>
    <w:basedOn w:val="Normal"/>
    <w:next w:val="Normal"/>
    <w:rsid w:val="002F084C"/>
    <w:pPr>
      <w:widowControl/>
      <w:numPr>
        <w:numId w:val="3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2F084C"/>
    <w:pPr>
      <w:widowControl/>
      <w:numPr>
        <w:ilvl w:val="1"/>
        <w:numId w:val="3"/>
      </w:numPr>
      <w:tabs>
        <w:tab w:val="left" w:pos="720"/>
      </w:tabs>
      <w:spacing w:before="120" w:after="120" w:line="240" w:lineRule="auto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Normal">
    <w:name w:val="MTemaNormal"/>
    <w:basedOn w:val="Normal"/>
    <w:rsid w:val="002F084C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paragraph" w:customStyle="1" w:styleId="MTema3">
    <w:name w:val="MTema3"/>
    <w:basedOn w:val="MTema2"/>
    <w:next w:val="MTemaNormal"/>
    <w:rsid w:val="002F084C"/>
    <w:pPr>
      <w:numPr>
        <w:ilvl w:val="2"/>
      </w:numPr>
      <w:jc w:val="both"/>
      <w:outlineLvl w:val="2"/>
    </w:pPr>
  </w:style>
  <w:style w:type="paragraph" w:customStyle="1" w:styleId="MNormal">
    <w:name w:val="MNormal"/>
    <w:basedOn w:val="Normal"/>
    <w:rsid w:val="00863204"/>
    <w:pPr>
      <w:widowControl/>
      <w:spacing w:after="60" w:line="240" w:lineRule="auto"/>
    </w:pPr>
    <w:rPr>
      <w:rFonts w:ascii="Verdana" w:hAnsi="Verdana" w:cs="Arial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9F73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1792D"/>
    <w:rPr>
      <w:rFonts w:ascii="Verdana" w:hAnsi="Verdana"/>
      <w:b/>
      <w:sz w:val="22"/>
      <w:lang w:val="es-ES" w:eastAsia="en-US"/>
    </w:rPr>
  </w:style>
  <w:style w:type="character" w:customStyle="1" w:styleId="TitleChar">
    <w:name w:val="Title Char"/>
    <w:basedOn w:val="DefaultParagraphFont"/>
    <w:link w:val="Title"/>
    <w:rsid w:val="0081792D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1792D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F0FCB"/>
    <w:rPr>
      <w:rFonts w:ascii="Verdana" w:hAnsi="Verdana"/>
      <w:b/>
      <w:lang w:val="es-ES" w:eastAsia="en-US"/>
    </w:rPr>
  </w:style>
  <w:style w:type="paragraph" w:customStyle="1" w:styleId="Default">
    <w:name w:val="Default"/>
    <w:rsid w:val="002A505A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D1BB2"/>
    <w:pPr>
      <w:keepNext/>
      <w:numPr>
        <w:numId w:val="1"/>
      </w:numPr>
      <w:spacing w:before="120" w:after="6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link w:val="Ttulo2Car"/>
    <w:qFormat/>
    <w:rsid w:val="004D1B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uiPriority w:val="39"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FF0FCB"/>
    <w:pPr>
      <w:spacing w:after="120"/>
      <w:ind w:left="720"/>
    </w:pPr>
    <w:rPr>
      <w:i/>
      <w:lang w:val="es-PE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1">
    <w:name w:val="MTema1"/>
    <w:basedOn w:val="Normal"/>
    <w:next w:val="Normal"/>
    <w:rsid w:val="002F084C"/>
    <w:pPr>
      <w:widowControl/>
      <w:numPr>
        <w:numId w:val="3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2F084C"/>
    <w:pPr>
      <w:widowControl/>
      <w:numPr>
        <w:ilvl w:val="1"/>
        <w:numId w:val="3"/>
      </w:numPr>
      <w:tabs>
        <w:tab w:val="left" w:pos="720"/>
      </w:tabs>
      <w:spacing w:before="120" w:after="120" w:line="240" w:lineRule="auto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Normal">
    <w:name w:val="MTemaNormal"/>
    <w:basedOn w:val="Normal"/>
    <w:rsid w:val="002F084C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paragraph" w:customStyle="1" w:styleId="MTema3">
    <w:name w:val="MTema3"/>
    <w:basedOn w:val="MTema2"/>
    <w:next w:val="MTemaNormal"/>
    <w:rsid w:val="002F084C"/>
    <w:pPr>
      <w:numPr>
        <w:ilvl w:val="2"/>
      </w:numPr>
      <w:jc w:val="both"/>
      <w:outlineLvl w:val="2"/>
    </w:pPr>
  </w:style>
  <w:style w:type="paragraph" w:customStyle="1" w:styleId="MNormal">
    <w:name w:val="MNormal"/>
    <w:basedOn w:val="Normal"/>
    <w:rsid w:val="00863204"/>
    <w:pPr>
      <w:widowControl/>
      <w:spacing w:after="60" w:line="240" w:lineRule="auto"/>
    </w:pPr>
    <w:rPr>
      <w:rFonts w:ascii="Verdana" w:hAnsi="Verdana" w:cs="Arial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F73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1792D"/>
    <w:rPr>
      <w:rFonts w:ascii="Verdana" w:hAnsi="Verdana"/>
      <w:b/>
      <w:sz w:val="22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81792D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81792D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F0FCB"/>
    <w:rPr>
      <w:rFonts w:ascii="Verdana" w:hAnsi="Verdana"/>
      <w:b/>
      <w:lang w:val="es-ES" w:eastAsia="en-US"/>
    </w:rPr>
  </w:style>
  <w:style w:type="paragraph" w:customStyle="1" w:styleId="Default">
    <w:name w:val="Default"/>
    <w:rsid w:val="002A505A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AF3D3-F8CA-4A88-82D8-083C7476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</Template>
  <TotalTime>108</TotalTime>
  <Pages>6</Pages>
  <Words>498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Requerimientos del Software (SRS)</vt:lpstr>
      <vt:lpstr>Especificación de Requerimientos del Software (SRS)</vt:lpstr>
    </vt:vector>
  </TitlesOfParts>
  <Company>QBan Consulting SAC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OWNER</cp:lastModifiedBy>
  <cp:revision>14</cp:revision>
  <cp:lastPrinted>2013-04-13T20:00:00Z</cp:lastPrinted>
  <dcterms:created xsi:type="dcterms:W3CDTF">2013-04-13T20:01:00Z</dcterms:created>
  <dcterms:modified xsi:type="dcterms:W3CDTF">2013-04-17T15:43:00Z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